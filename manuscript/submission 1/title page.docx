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BFAE1" w14:textId="4DD062CD" w:rsidR="000A4CF6" w:rsidRPr="00243529" w:rsidRDefault="000A4CF6" w:rsidP="00115216">
      <w:pPr>
        <w:pStyle w:val="Heading1"/>
        <w:ind w:left="720" w:hanging="720"/>
        <w:rPr>
          <w:rFonts w:ascii="Times New Roman" w:hAnsi="Times New Roman" w:cs="Times New Roman"/>
        </w:rPr>
      </w:pPr>
    </w:p>
    <w:p w14:paraId="4724825F" w14:textId="77777777" w:rsidR="000A4CF6" w:rsidRPr="00243529" w:rsidRDefault="000A4CF6" w:rsidP="005056F0">
      <w:pPr>
        <w:pStyle w:val="Heading1"/>
        <w:rPr>
          <w:rFonts w:ascii="Times New Roman" w:hAnsi="Times New Roman" w:cs="Times New Roman"/>
        </w:rPr>
      </w:pPr>
    </w:p>
    <w:p w14:paraId="5EAA6148" w14:textId="77777777" w:rsidR="000A4CF6" w:rsidRPr="00243529" w:rsidRDefault="000A4CF6" w:rsidP="005056F0">
      <w:pPr>
        <w:pStyle w:val="Heading1"/>
        <w:rPr>
          <w:rFonts w:ascii="Times New Roman" w:hAnsi="Times New Roman" w:cs="Times New Roman"/>
        </w:rPr>
      </w:pPr>
    </w:p>
    <w:p w14:paraId="49630124" w14:textId="77777777" w:rsidR="000A4CF6" w:rsidRPr="00243529" w:rsidRDefault="000A4CF6" w:rsidP="005056F0">
      <w:pPr>
        <w:pStyle w:val="Heading1"/>
        <w:rPr>
          <w:rFonts w:ascii="Times New Roman" w:hAnsi="Times New Roman" w:cs="Times New Roman"/>
          <w:b w:val="0"/>
        </w:rPr>
      </w:pPr>
    </w:p>
    <w:p w14:paraId="5D1BBB99" w14:textId="0C13BF0A" w:rsidR="00F766BD" w:rsidRPr="00243529" w:rsidRDefault="006D40E4" w:rsidP="003617AA">
      <w:pPr>
        <w:ind w:firstLine="0"/>
        <w:jc w:val="center"/>
        <w:rPr>
          <w:rFonts w:ascii="Times New Roman" w:hAnsi="Times New Roman" w:cs="Times New Roman"/>
        </w:rPr>
      </w:pPr>
      <w:r w:rsidRPr="00243529">
        <w:rPr>
          <w:rFonts w:ascii="Times New Roman" w:hAnsi="Times New Roman" w:cs="Times New Roman"/>
        </w:rPr>
        <w:t xml:space="preserve">The IRAP is not </w:t>
      </w:r>
      <w:r w:rsidR="00950966" w:rsidRPr="00243529">
        <w:rPr>
          <w:rFonts w:ascii="Times New Roman" w:hAnsi="Times New Roman" w:cs="Times New Roman"/>
        </w:rPr>
        <w:t xml:space="preserve">very </w:t>
      </w:r>
      <w:r w:rsidRPr="00243529">
        <w:rPr>
          <w:rFonts w:ascii="Times New Roman" w:hAnsi="Times New Roman" w:cs="Times New Roman"/>
        </w:rPr>
        <w:t>sensitive to the attitudes and learning histories it seeks to assess</w:t>
      </w:r>
    </w:p>
    <w:p w14:paraId="535C0743" w14:textId="557DF69F" w:rsidR="00DD0916" w:rsidRPr="00243529" w:rsidRDefault="00DD0916" w:rsidP="00392EBB">
      <w:pPr>
        <w:pStyle w:val="Heading1"/>
        <w:rPr>
          <w:rFonts w:ascii="Times New Roman" w:hAnsi="Times New Roman" w:cs="Times New Roman"/>
          <w:b w:val="0"/>
        </w:rPr>
      </w:pPr>
      <w:r w:rsidRPr="00243529">
        <w:rPr>
          <w:rFonts w:ascii="Times New Roman" w:hAnsi="Times New Roman" w:cs="Times New Roman"/>
          <w:b w:val="0"/>
        </w:rPr>
        <w:t>Ian Hussey</w:t>
      </w:r>
      <w:r w:rsidR="00A9029A" w:rsidRPr="00243529">
        <w:rPr>
          <w:rFonts w:ascii="Times New Roman" w:hAnsi="Times New Roman" w:cs="Times New Roman"/>
          <w:b w:val="0"/>
        </w:rPr>
        <w:t xml:space="preserve"> &amp; </w:t>
      </w:r>
      <w:r w:rsidRPr="00243529">
        <w:rPr>
          <w:rFonts w:ascii="Times New Roman" w:hAnsi="Times New Roman" w:cs="Times New Roman"/>
          <w:b w:val="0"/>
        </w:rPr>
        <w:t xml:space="preserve">Chad </w:t>
      </w:r>
      <w:r w:rsidR="001B319F" w:rsidRPr="00243529">
        <w:rPr>
          <w:rFonts w:ascii="Times New Roman" w:hAnsi="Times New Roman" w:cs="Times New Roman"/>
          <w:b w:val="0"/>
        </w:rPr>
        <w:t xml:space="preserve">E. </w:t>
      </w:r>
      <w:r w:rsidRPr="00243529">
        <w:rPr>
          <w:rFonts w:ascii="Times New Roman" w:hAnsi="Times New Roman" w:cs="Times New Roman"/>
          <w:b w:val="0"/>
        </w:rPr>
        <w:t>Drake</w:t>
      </w:r>
    </w:p>
    <w:p w14:paraId="0C8F8955" w14:textId="77777777" w:rsidR="00DD0916" w:rsidRPr="00243529" w:rsidRDefault="00DD0916" w:rsidP="00DD0916">
      <w:pPr>
        <w:spacing w:line="240" w:lineRule="auto"/>
        <w:rPr>
          <w:rFonts w:ascii="Times New Roman" w:hAnsi="Times New Roman" w:cs="Times New Roman"/>
        </w:rPr>
      </w:pPr>
    </w:p>
    <w:p w14:paraId="6D34F0C5" w14:textId="783DE1F0" w:rsidR="00DD0916" w:rsidRPr="00243529" w:rsidRDefault="00DD0916" w:rsidP="000A4CF6">
      <w:pPr>
        <w:spacing w:line="240" w:lineRule="auto"/>
        <w:ind w:firstLine="0"/>
        <w:rPr>
          <w:rFonts w:ascii="Times New Roman" w:hAnsi="Times New Roman" w:cs="Times New Roman"/>
        </w:rPr>
      </w:pPr>
      <w:bookmarkStart w:id="0" w:name="_56xfx6b2flw9" w:colFirst="0" w:colLast="0"/>
      <w:bookmarkEnd w:id="0"/>
    </w:p>
    <w:p w14:paraId="7911AA59" w14:textId="35C10368" w:rsidR="005A04E4" w:rsidRPr="00243529" w:rsidRDefault="005A04E4" w:rsidP="000A4CF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48AC75FC" w14:textId="1B373025" w:rsidR="005A04E4" w:rsidRPr="00243529" w:rsidRDefault="005A04E4" w:rsidP="000A4CF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2F3ECEFD" w14:textId="179787B2" w:rsidR="005A04E4" w:rsidRPr="00243529" w:rsidRDefault="005A04E4" w:rsidP="000A4CF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2B3D6B97" w14:textId="6E5554F9" w:rsidR="005A04E4" w:rsidRPr="00243529" w:rsidRDefault="005A04E4" w:rsidP="000A4CF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5AA9BB7B" w14:textId="3C8A5498" w:rsidR="005A04E4" w:rsidRPr="00243529" w:rsidRDefault="005A04E4" w:rsidP="000A4CF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21DC2F2D" w14:textId="170A90AA" w:rsidR="005A04E4" w:rsidRPr="00243529" w:rsidRDefault="005A04E4" w:rsidP="000A4CF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0B5C8FE5" w14:textId="7908F843" w:rsidR="005A04E4" w:rsidRPr="00243529" w:rsidRDefault="005A04E4" w:rsidP="000A4CF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68292BC2" w14:textId="0E80906A" w:rsidR="005A04E4" w:rsidRPr="00243529" w:rsidRDefault="005A04E4" w:rsidP="000A4CF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7530EB4D" w14:textId="70BFDD09" w:rsidR="005A04E4" w:rsidRPr="00243529" w:rsidRDefault="005A04E4" w:rsidP="000A4CF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0B8F8A0C" w14:textId="1CAFB7DE" w:rsidR="005A04E4" w:rsidRPr="00243529" w:rsidRDefault="005A04E4" w:rsidP="000A4CF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1C2D7A65" w14:textId="17BD37C1" w:rsidR="005A04E4" w:rsidRPr="00243529" w:rsidRDefault="005A04E4" w:rsidP="000A4CF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5110B064" w14:textId="084BDEE6" w:rsidR="005A04E4" w:rsidRPr="00243529" w:rsidRDefault="005A04E4" w:rsidP="000A4CF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227A638E" w14:textId="728C95EB" w:rsidR="005A04E4" w:rsidRPr="00243529" w:rsidRDefault="005A04E4" w:rsidP="005A04E4">
      <w:pPr>
        <w:ind w:firstLine="0"/>
        <w:rPr>
          <w:rFonts w:ascii="Times New Roman" w:hAnsi="Times New Roman" w:cs="Times New Roman"/>
        </w:rPr>
      </w:pPr>
      <w:r w:rsidRPr="00243529">
        <w:rPr>
          <w:rFonts w:ascii="Times New Roman" w:hAnsi="Times New Roman" w:cs="Times New Roman"/>
        </w:rPr>
        <w:t xml:space="preserve">Author note: Correspondence should be addressed to Ian Hussey, Ghent University, Henri Dunantlaan 2, Gent 9000, Belgium. </w:t>
      </w:r>
      <w:hyperlink r:id="rId10" w:history="1">
        <w:r w:rsidRPr="00243529">
          <w:rPr>
            <w:rStyle w:val="Hyperlink"/>
            <w:rFonts w:ascii="Times New Roman" w:hAnsi="Times New Roman" w:cs="Times New Roman"/>
          </w:rPr>
          <w:t>ian.hussey@ugent.be</w:t>
        </w:r>
      </w:hyperlink>
      <w:r w:rsidRPr="00243529">
        <w:rPr>
          <w:rFonts w:ascii="Times New Roman" w:hAnsi="Times New Roman" w:cs="Times New Roman"/>
        </w:rPr>
        <w:t xml:space="preserve">. </w:t>
      </w:r>
      <w:r w:rsidRPr="00243529">
        <w:rPr>
          <w:rFonts w:ascii="Times New Roman" w:eastAsia="Times New Roman" w:hAnsi="Times New Roman" w:cs="Times New Roman"/>
        </w:rPr>
        <w:t>This research was conducted with the support of Ghent University grant 01P05517 to IH.</w:t>
      </w:r>
    </w:p>
    <w:p w14:paraId="61B2C69D" w14:textId="77777777" w:rsidR="005A04E4" w:rsidRPr="00243529" w:rsidRDefault="005A04E4" w:rsidP="000A4CF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6FDE1AED" w14:textId="7811EF4F" w:rsidR="00DD0916" w:rsidRPr="00243529" w:rsidRDefault="00DD0916" w:rsidP="00D47BCF">
      <w:pPr>
        <w:spacing w:line="240" w:lineRule="auto"/>
        <w:ind w:firstLine="0"/>
        <w:rPr>
          <w:rFonts w:ascii="Times New Roman" w:hAnsi="Times New Roman" w:cs="Times New Roman"/>
        </w:rPr>
      </w:pPr>
      <w:bookmarkStart w:id="1" w:name="_7fw28s4feaci" w:colFirst="0" w:colLast="0"/>
      <w:bookmarkStart w:id="2" w:name="_ieyszia11ih6" w:colFirst="0" w:colLast="0"/>
      <w:bookmarkStart w:id="3" w:name="_GoBack"/>
      <w:bookmarkEnd w:id="1"/>
      <w:bookmarkEnd w:id="2"/>
      <w:bookmarkEnd w:id="3"/>
    </w:p>
    <w:sectPr w:rsidR="00DD0916" w:rsidRPr="00243529" w:rsidSect="0074589F">
      <w:pgSz w:w="11900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94C4D" w16cex:dateUtc="2020-07-15T14:35:00Z"/>
  <w16cex:commentExtensible w16cex:durableId="22B94FA4" w16cex:dateUtc="2020-07-15T14:49:00Z"/>
  <w16cex:commentExtensible w16cex:durableId="22B952BA" w16cex:dateUtc="2020-07-15T15:02:00Z"/>
  <w16cex:commentExtensible w16cex:durableId="22B954D8" w16cex:dateUtc="2020-07-15T15:1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CD462" w14:textId="77777777" w:rsidR="005B5ADE" w:rsidRDefault="005B5ADE">
      <w:pPr>
        <w:spacing w:line="240" w:lineRule="auto"/>
      </w:pPr>
      <w:r>
        <w:separator/>
      </w:r>
    </w:p>
  </w:endnote>
  <w:endnote w:type="continuationSeparator" w:id="0">
    <w:p w14:paraId="1D77764B" w14:textId="77777777" w:rsidR="005B5ADE" w:rsidRDefault="005B5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9EF2F" w14:textId="77777777" w:rsidR="005B5ADE" w:rsidRDefault="005B5ADE">
      <w:pPr>
        <w:spacing w:line="240" w:lineRule="auto"/>
      </w:pPr>
      <w:r>
        <w:separator/>
      </w:r>
    </w:p>
  </w:footnote>
  <w:footnote w:type="continuationSeparator" w:id="0">
    <w:p w14:paraId="508EBE20" w14:textId="77777777" w:rsidR="005B5ADE" w:rsidRDefault="005B5A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B9"/>
    <w:rsid w:val="000019AA"/>
    <w:rsid w:val="00001B0F"/>
    <w:rsid w:val="00002318"/>
    <w:rsid w:val="00004B94"/>
    <w:rsid w:val="0000571F"/>
    <w:rsid w:val="000063D9"/>
    <w:rsid w:val="00007AD6"/>
    <w:rsid w:val="0001234B"/>
    <w:rsid w:val="00013419"/>
    <w:rsid w:val="00015268"/>
    <w:rsid w:val="00017C1F"/>
    <w:rsid w:val="00020F6A"/>
    <w:rsid w:val="00022908"/>
    <w:rsid w:val="00023216"/>
    <w:rsid w:val="00025F05"/>
    <w:rsid w:val="0003160A"/>
    <w:rsid w:val="00036D08"/>
    <w:rsid w:val="00043878"/>
    <w:rsid w:val="00045728"/>
    <w:rsid w:val="00046699"/>
    <w:rsid w:val="00050021"/>
    <w:rsid w:val="00050494"/>
    <w:rsid w:val="0005092A"/>
    <w:rsid w:val="00051185"/>
    <w:rsid w:val="0005157A"/>
    <w:rsid w:val="00052421"/>
    <w:rsid w:val="0005428C"/>
    <w:rsid w:val="00057B2C"/>
    <w:rsid w:val="0006076C"/>
    <w:rsid w:val="00061A6B"/>
    <w:rsid w:val="00064281"/>
    <w:rsid w:val="00064F03"/>
    <w:rsid w:val="00065655"/>
    <w:rsid w:val="000704C7"/>
    <w:rsid w:val="00070F44"/>
    <w:rsid w:val="00072F92"/>
    <w:rsid w:val="00073656"/>
    <w:rsid w:val="000768AC"/>
    <w:rsid w:val="000812B4"/>
    <w:rsid w:val="00083A87"/>
    <w:rsid w:val="00087606"/>
    <w:rsid w:val="00092139"/>
    <w:rsid w:val="0009605F"/>
    <w:rsid w:val="00096515"/>
    <w:rsid w:val="00097DA0"/>
    <w:rsid w:val="000A08C3"/>
    <w:rsid w:val="000A15C2"/>
    <w:rsid w:val="000A29CC"/>
    <w:rsid w:val="000A4CF6"/>
    <w:rsid w:val="000A73A9"/>
    <w:rsid w:val="000B1D01"/>
    <w:rsid w:val="000B31B4"/>
    <w:rsid w:val="000B548E"/>
    <w:rsid w:val="000B5863"/>
    <w:rsid w:val="000C3871"/>
    <w:rsid w:val="000C5460"/>
    <w:rsid w:val="000C5D1B"/>
    <w:rsid w:val="000C64D0"/>
    <w:rsid w:val="000D1C63"/>
    <w:rsid w:val="000D4764"/>
    <w:rsid w:val="000D564B"/>
    <w:rsid w:val="000E09BC"/>
    <w:rsid w:val="000E14CC"/>
    <w:rsid w:val="000E2B46"/>
    <w:rsid w:val="000E3C9D"/>
    <w:rsid w:val="000E5BE4"/>
    <w:rsid w:val="000E6C57"/>
    <w:rsid w:val="000E72A9"/>
    <w:rsid w:val="000E750B"/>
    <w:rsid w:val="000E7FE5"/>
    <w:rsid w:val="000F2CAC"/>
    <w:rsid w:val="00104062"/>
    <w:rsid w:val="00115216"/>
    <w:rsid w:val="00117F93"/>
    <w:rsid w:val="00121914"/>
    <w:rsid w:val="00124598"/>
    <w:rsid w:val="0012495D"/>
    <w:rsid w:val="00124B01"/>
    <w:rsid w:val="001253D7"/>
    <w:rsid w:val="0013175C"/>
    <w:rsid w:val="00134A0B"/>
    <w:rsid w:val="00134E57"/>
    <w:rsid w:val="0014115C"/>
    <w:rsid w:val="00143ADA"/>
    <w:rsid w:val="001442E6"/>
    <w:rsid w:val="00146AC6"/>
    <w:rsid w:val="00147E28"/>
    <w:rsid w:val="00150E2F"/>
    <w:rsid w:val="00155C94"/>
    <w:rsid w:val="00163676"/>
    <w:rsid w:val="001644C7"/>
    <w:rsid w:val="00165502"/>
    <w:rsid w:val="001666E1"/>
    <w:rsid w:val="001735A7"/>
    <w:rsid w:val="001759D5"/>
    <w:rsid w:val="00176C64"/>
    <w:rsid w:val="00176DE3"/>
    <w:rsid w:val="00180EB4"/>
    <w:rsid w:val="0018197F"/>
    <w:rsid w:val="00182E37"/>
    <w:rsid w:val="001844A2"/>
    <w:rsid w:val="001855D2"/>
    <w:rsid w:val="00186222"/>
    <w:rsid w:val="00190C16"/>
    <w:rsid w:val="0019346C"/>
    <w:rsid w:val="001959A0"/>
    <w:rsid w:val="001A359B"/>
    <w:rsid w:val="001A5FA7"/>
    <w:rsid w:val="001A6814"/>
    <w:rsid w:val="001B09E3"/>
    <w:rsid w:val="001B2EDB"/>
    <w:rsid w:val="001B319F"/>
    <w:rsid w:val="001C04D4"/>
    <w:rsid w:val="001C34C0"/>
    <w:rsid w:val="001C526F"/>
    <w:rsid w:val="001C6837"/>
    <w:rsid w:val="001D4050"/>
    <w:rsid w:val="001D6D5E"/>
    <w:rsid w:val="001E37CE"/>
    <w:rsid w:val="001E39A8"/>
    <w:rsid w:val="001E39A9"/>
    <w:rsid w:val="001E46CC"/>
    <w:rsid w:val="001F20AF"/>
    <w:rsid w:val="001F2C58"/>
    <w:rsid w:val="001F34D9"/>
    <w:rsid w:val="001F5BEB"/>
    <w:rsid w:val="001F5F7B"/>
    <w:rsid w:val="001F665F"/>
    <w:rsid w:val="001F75FD"/>
    <w:rsid w:val="00200084"/>
    <w:rsid w:val="0020033C"/>
    <w:rsid w:val="00201030"/>
    <w:rsid w:val="002010B3"/>
    <w:rsid w:val="00203258"/>
    <w:rsid w:val="00203380"/>
    <w:rsid w:val="00203AE4"/>
    <w:rsid w:val="00207E09"/>
    <w:rsid w:val="00211A11"/>
    <w:rsid w:val="00221241"/>
    <w:rsid w:val="0022204F"/>
    <w:rsid w:val="00222333"/>
    <w:rsid w:val="00224283"/>
    <w:rsid w:val="00225244"/>
    <w:rsid w:val="0023164D"/>
    <w:rsid w:val="002318E1"/>
    <w:rsid w:val="00232C05"/>
    <w:rsid w:val="00233B97"/>
    <w:rsid w:val="00234CA8"/>
    <w:rsid w:val="002359A4"/>
    <w:rsid w:val="00236D80"/>
    <w:rsid w:val="00237E29"/>
    <w:rsid w:val="00241049"/>
    <w:rsid w:val="00241A1C"/>
    <w:rsid w:val="00242304"/>
    <w:rsid w:val="00242772"/>
    <w:rsid w:val="00242D29"/>
    <w:rsid w:val="00243529"/>
    <w:rsid w:val="002437E0"/>
    <w:rsid w:val="00243DB0"/>
    <w:rsid w:val="00243DE5"/>
    <w:rsid w:val="00247058"/>
    <w:rsid w:val="002525FD"/>
    <w:rsid w:val="00256B9F"/>
    <w:rsid w:val="00261CAC"/>
    <w:rsid w:val="00261CCD"/>
    <w:rsid w:val="00262AB1"/>
    <w:rsid w:val="0026448A"/>
    <w:rsid w:val="00264F3A"/>
    <w:rsid w:val="00265807"/>
    <w:rsid w:val="002658D7"/>
    <w:rsid w:val="00272053"/>
    <w:rsid w:val="00272805"/>
    <w:rsid w:val="00273BA7"/>
    <w:rsid w:val="00273E59"/>
    <w:rsid w:val="00276C6E"/>
    <w:rsid w:val="00277378"/>
    <w:rsid w:val="0028122E"/>
    <w:rsid w:val="00281319"/>
    <w:rsid w:val="00283BBB"/>
    <w:rsid w:val="00285726"/>
    <w:rsid w:val="00285829"/>
    <w:rsid w:val="00291858"/>
    <w:rsid w:val="00291CAF"/>
    <w:rsid w:val="0029310E"/>
    <w:rsid w:val="00295676"/>
    <w:rsid w:val="00296078"/>
    <w:rsid w:val="002971FC"/>
    <w:rsid w:val="00297E66"/>
    <w:rsid w:val="002A04DD"/>
    <w:rsid w:val="002A0A34"/>
    <w:rsid w:val="002A5BD2"/>
    <w:rsid w:val="002B2A33"/>
    <w:rsid w:val="002B5017"/>
    <w:rsid w:val="002B675F"/>
    <w:rsid w:val="002B7A62"/>
    <w:rsid w:val="002C1A9B"/>
    <w:rsid w:val="002C3600"/>
    <w:rsid w:val="002C4F4C"/>
    <w:rsid w:val="002D0E07"/>
    <w:rsid w:val="002D0F80"/>
    <w:rsid w:val="002D5108"/>
    <w:rsid w:val="002D6E71"/>
    <w:rsid w:val="002E017C"/>
    <w:rsid w:val="002E07C7"/>
    <w:rsid w:val="002E2DC2"/>
    <w:rsid w:val="002E4139"/>
    <w:rsid w:val="002E47AB"/>
    <w:rsid w:val="002E6115"/>
    <w:rsid w:val="002F0266"/>
    <w:rsid w:val="002F17B1"/>
    <w:rsid w:val="002F2542"/>
    <w:rsid w:val="002F36D0"/>
    <w:rsid w:val="002F68F1"/>
    <w:rsid w:val="002F7F06"/>
    <w:rsid w:val="0030216B"/>
    <w:rsid w:val="00303078"/>
    <w:rsid w:val="00304344"/>
    <w:rsid w:val="0030690E"/>
    <w:rsid w:val="003079B0"/>
    <w:rsid w:val="003108B7"/>
    <w:rsid w:val="003119CC"/>
    <w:rsid w:val="00311D6D"/>
    <w:rsid w:val="003131E8"/>
    <w:rsid w:val="003158C2"/>
    <w:rsid w:val="003175DC"/>
    <w:rsid w:val="00322E76"/>
    <w:rsid w:val="003255B9"/>
    <w:rsid w:val="0032743E"/>
    <w:rsid w:val="00330EA7"/>
    <w:rsid w:val="00334236"/>
    <w:rsid w:val="00334C99"/>
    <w:rsid w:val="0033791E"/>
    <w:rsid w:val="00341517"/>
    <w:rsid w:val="00342B66"/>
    <w:rsid w:val="00343705"/>
    <w:rsid w:val="00350CA3"/>
    <w:rsid w:val="00350CAB"/>
    <w:rsid w:val="0035152F"/>
    <w:rsid w:val="0035163B"/>
    <w:rsid w:val="003550CD"/>
    <w:rsid w:val="00356EE5"/>
    <w:rsid w:val="003617AA"/>
    <w:rsid w:val="00370D0B"/>
    <w:rsid w:val="00371EA0"/>
    <w:rsid w:val="00373AAD"/>
    <w:rsid w:val="00373DFA"/>
    <w:rsid w:val="00383B90"/>
    <w:rsid w:val="00384270"/>
    <w:rsid w:val="00385DD4"/>
    <w:rsid w:val="003876F7"/>
    <w:rsid w:val="00387B3F"/>
    <w:rsid w:val="0039002B"/>
    <w:rsid w:val="00392EBB"/>
    <w:rsid w:val="003943BB"/>
    <w:rsid w:val="003945E1"/>
    <w:rsid w:val="003963AD"/>
    <w:rsid w:val="0039652D"/>
    <w:rsid w:val="003978E7"/>
    <w:rsid w:val="003A20D5"/>
    <w:rsid w:val="003A4701"/>
    <w:rsid w:val="003A4D6A"/>
    <w:rsid w:val="003A53EB"/>
    <w:rsid w:val="003A6054"/>
    <w:rsid w:val="003A7F3F"/>
    <w:rsid w:val="003B0CAE"/>
    <w:rsid w:val="003B10DC"/>
    <w:rsid w:val="003B3D03"/>
    <w:rsid w:val="003C1C21"/>
    <w:rsid w:val="003C53B5"/>
    <w:rsid w:val="003C72B2"/>
    <w:rsid w:val="003D35A5"/>
    <w:rsid w:val="003D48F4"/>
    <w:rsid w:val="003D6544"/>
    <w:rsid w:val="003D7B03"/>
    <w:rsid w:val="003E2A9A"/>
    <w:rsid w:val="003E50F3"/>
    <w:rsid w:val="003E5DDC"/>
    <w:rsid w:val="003E6AD0"/>
    <w:rsid w:val="003F0065"/>
    <w:rsid w:val="003F470E"/>
    <w:rsid w:val="003F4945"/>
    <w:rsid w:val="003F5BAC"/>
    <w:rsid w:val="003F6945"/>
    <w:rsid w:val="003F6988"/>
    <w:rsid w:val="0040064F"/>
    <w:rsid w:val="00403BFF"/>
    <w:rsid w:val="00404C8E"/>
    <w:rsid w:val="0040558E"/>
    <w:rsid w:val="00405A57"/>
    <w:rsid w:val="00406E31"/>
    <w:rsid w:val="00411347"/>
    <w:rsid w:val="004130DD"/>
    <w:rsid w:val="00413972"/>
    <w:rsid w:val="00415980"/>
    <w:rsid w:val="0042172F"/>
    <w:rsid w:val="00424241"/>
    <w:rsid w:val="004316D7"/>
    <w:rsid w:val="00436F85"/>
    <w:rsid w:val="00437303"/>
    <w:rsid w:val="004408F8"/>
    <w:rsid w:val="00441AE6"/>
    <w:rsid w:val="00442F61"/>
    <w:rsid w:val="004453DF"/>
    <w:rsid w:val="00447681"/>
    <w:rsid w:val="004502B1"/>
    <w:rsid w:val="00452B12"/>
    <w:rsid w:val="00453E23"/>
    <w:rsid w:val="004559D9"/>
    <w:rsid w:val="00460584"/>
    <w:rsid w:val="00461000"/>
    <w:rsid w:val="004627C0"/>
    <w:rsid w:val="0046536F"/>
    <w:rsid w:val="00470B7F"/>
    <w:rsid w:val="00471803"/>
    <w:rsid w:val="00471A4B"/>
    <w:rsid w:val="00474272"/>
    <w:rsid w:val="00476490"/>
    <w:rsid w:val="00480928"/>
    <w:rsid w:val="004839C4"/>
    <w:rsid w:val="00484767"/>
    <w:rsid w:val="00491E20"/>
    <w:rsid w:val="00491E8F"/>
    <w:rsid w:val="00495E38"/>
    <w:rsid w:val="004A4DC3"/>
    <w:rsid w:val="004A526D"/>
    <w:rsid w:val="004A5CB4"/>
    <w:rsid w:val="004B113C"/>
    <w:rsid w:val="004B7484"/>
    <w:rsid w:val="004C0348"/>
    <w:rsid w:val="004C084F"/>
    <w:rsid w:val="004C0F1A"/>
    <w:rsid w:val="004C11F9"/>
    <w:rsid w:val="004C3687"/>
    <w:rsid w:val="004C43F5"/>
    <w:rsid w:val="004C4A01"/>
    <w:rsid w:val="004C5E61"/>
    <w:rsid w:val="004C5E64"/>
    <w:rsid w:val="004C6466"/>
    <w:rsid w:val="004D1BAA"/>
    <w:rsid w:val="004D3321"/>
    <w:rsid w:val="004D44D8"/>
    <w:rsid w:val="004D475D"/>
    <w:rsid w:val="004D4CD3"/>
    <w:rsid w:val="004D67A6"/>
    <w:rsid w:val="004E2DDF"/>
    <w:rsid w:val="004E4B89"/>
    <w:rsid w:val="004F093C"/>
    <w:rsid w:val="004F096C"/>
    <w:rsid w:val="004F1261"/>
    <w:rsid w:val="004F40B7"/>
    <w:rsid w:val="004F5547"/>
    <w:rsid w:val="00504356"/>
    <w:rsid w:val="005056F0"/>
    <w:rsid w:val="0050620E"/>
    <w:rsid w:val="00510128"/>
    <w:rsid w:val="0051500F"/>
    <w:rsid w:val="005154B2"/>
    <w:rsid w:val="00520996"/>
    <w:rsid w:val="0052104C"/>
    <w:rsid w:val="00522D36"/>
    <w:rsid w:val="00530FA9"/>
    <w:rsid w:val="00532235"/>
    <w:rsid w:val="00532B16"/>
    <w:rsid w:val="00533F41"/>
    <w:rsid w:val="005422FF"/>
    <w:rsid w:val="00547A47"/>
    <w:rsid w:val="005509BE"/>
    <w:rsid w:val="0055179E"/>
    <w:rsid w:val="00551E27"/>
    <w:rsid w:val="005540A9"/>
    <w:rsid w:val="00554FCC"/>
    <w:rsid w:val="00567418"/>
    <w:rsid w:val="005710A4"/>
    <w:rsid w:val="00571150"/>
    <w:rsid w:val="005712F0"/>
    <w:rsid w:val="00571B47"/>
    <w:rsid w:val="00572EC1"/>
    <w:rsid w:val="005730E0"/>
    <w:rsid w:val="005742E4"/>
    <w:rsid w:val="005762EA"/>
    <w:rsid w:val="00576F84"/>
    <w:rsid w:val="00577A43"/>
    <w:rsid w:val="005810DA"/>
    <w:rsid w:val="005811A7"/>
    <w:rsid w:val="005816C9"/>
    <w:rsid w:val="005829A2"/>
    <w:rsid w:val="00582FEF"/>
    <w:rsid w:val="005844B3"/>
    <w:rsid w:val="00587D81"/>
    <w:rsid w:val="00593D98"/>
    <w:rsid w:val="005946F6"/>
    <w:rsid w:val="005A04E4"/>
    <w:rsid w:val="005A07DE"/>
    <w:rsid w:val="005A3C94"/>
    <w:rsid w:val="005A4CDE"/>
    <w:rsid w:val="005B2DCE"/>
    <w:rsid w:val="005B3272"/>
    <w:rsid w:val="005B371C"/>
    <w:rsid w:val="005B4850"/>
    <w:rsid w:val="005B5ADE"/>
    <w:rsid w:val="005B6613"/>
    <w:rsid w:val="005C0EF0"/>
    <w:rsid w:val="005C14D5"/>
    <w:rsid w:val="005C205C"/>
    <w:rsid w:val="005C3578"/>
    <w:rsid w:val="005D0445"/>
    <w:rsid w:val="005D1FA4"/>
    <w:rsid w:val="005D2069"/>
    <w:rsid w:val="005D2256"/>
    <w:rsid w:val="005D2618"/>
    <w:rsid w:val="005D272E"/>
    <w:rsid w:val="005D6765"/>
    <w:rsid w:val="005E15E1"/>
    <w:rsid w:val="005E56F8"/>
    <w:rsid w:val="005E6185"/>
    <w:rsid w:val="005E7AD2"/>
    <w:rsid w:val="005F2DB0"/>
    <w:rsid w:val="005F3099"/>
    <w:rsid w:val="005F45F7"/>
    <w:rsid w:val="005F5E20"/>
    <w:rsid w:val="005F768A"/>
    <w:rsid w:val="005F77D1"/>
    <w:rsid w:val="005F7B2E"/>
    <w:rsid w:val="005F7D15"/>
    <w:rsid w:val="00600FD4"/>
    <w:rsid w:val="00603900"/>
    <w:rsid w:val="006077CF"/>
    <w:rsid w:val="0061036F"/>
    <w:rsid w:val="00615E3B"/>
    <w:rsid w:val="0062490C"/>
    <w:rsid w:val="0063017A"/>
    <w:rsid w:val="0063341C"/>
    <w:rsid w:val="00635E6E"/>
    <w:rsid w:val="0063704F"/>
    <w:rsid w:val="00637211"/>
    <w:rsid w:val="006402C4"/>
    <w:rsid w:val="00643C01"/>
    <w:rsid w:val="00650771"/>
    <w:rsid w:val="0066016B"/>
    <w:rsid w:val="0066399C"/>
    <w:rsid w:val="006665D4"/>
    <w:rsid w:val="00670D5A"/>
    <w:rsid w:val="00672B74"/>
    <w:rsid w:val="00674927"/>
    <w:rsid w:val="00674E7E"/>
    <w:rsid w:val="0067664E"/>
    <w:rsid w:val="00681F8A"/>
    <w:rsid w:val="006823CC"/>
    <w:rsid w:val="00684F6E"/>
    <w:rsid w:val="00687688"/>
    <w:rsid w:val="006909B9"/>
    <w:rsid w:val="00691984"/>
    <w:rsid w:val="00692937"/>
    <w:rsid w:val="00693644"/>
    <w:rsid w:val="00693AAB"/>
    <w:rsid w:val="0069524F"/>
    <w:rsid w:val="00695E54"/>
    <w:rsid w:val="00696FC3"/>
    <w:rsid w:val="006A142E"/>
    <w:rsid w:val="006A2BA2"/>
    <w:rsid w:val="006A3CEC"/>
    <w:rsid w:val="006B00E9"/>
    <w:rsid w:val="006B093E"/>
    <w:rsid w:val="006B0BBF"/>
    <w:rsid w:val="006B28F5"/>
    <w:rsid w:val="006B2945"/>
    <w:rsid w:val="006B67CE"/>
    <w:rsid w:val="006C0E73"/>
    <w:rsid w:val="006C11B7"/>
    <w:rsid w:val="006C2C4B"/>
    <w:rsid w:val="006C4A1E"/>
    <w:rsid w:val="006C5EA7"/>
    <w:rsid w:val="006C6001"/>
    <w:rsid w:val="006D0155"/>
    <w:rsid w:val="006D0AF2"/>
    <w:rsid w:val="006D2A38"/>
    <w:rsid w:val="006D30C1"/>
    <w:rsid w:val="006D3392"/>
    <w:rsid w:val="006D3940"/>
    <w:rsid w:val="006D40E4"/>
    <w:rsid w:val="006E0813"/>
    <w:rsid w:val="006E4AE3"/>
    <w:rsid w:val="006F16BE"/>
    <w:rsid w:val="006F192B"/>
    <w:rsid w:val="006F2D26"/>
    <w:rsid w:val="006F38F2"/>
    <w:rsid w:val="006F6787"/>
    <w:rsid w:val="006F70C1"/>
    <w:rsid w:val="00701D2C"/>
    <w:rsid w:val="00705FCE"/>
    <w:rsid w:val="00707DD9"/>
    <w:rsid w:val="00711500"/>
    <w:rsid w:val="00713099"/>
    <w:rsid w:val="00722551"/>
    <w:rsid w:val="00725335"/>
    <w:rsid w:val="00726186"/>
    <w:rsid w:val="00726255"/>
    <w:rsid w:val="00730013"/>
    <w:rsid w:val="00731155"/>
    <w:rsid w:val="00731FCD"/>
    <w:rsid w:val="007371B8"/>
    <w:rsid w:val="007375E5"/>
    <w:rsid w:val="0074589F"/>
    <w:rsid w:val="007518F6"/>
    <w:rsid w:val="00751DCB"/>
    <w:rsid w:val="00754369"/>
    <w:rsid w:val="00754CAE"/>
    <w:rsid w:val="00756CD3"/>
    <w:rsid w:val="007614E6"/>
    <w:rsid w:val="007637E4"/>
    <w:rsid w:val="00766850"/>
    <w:rsid w:val="00766E35"/>
    <w:rsid w:val="007729BB"/>
    <w:rsid w:val="00773906"/>
    <w:rsid w:val="007767D0"/>
    <w:rsid w:val="00776FE4"/>
    <w:rsid w:val="00777A2B"/>
    <w:rsid w:val="00781B63"/>
    <w:rsid w:val="00782D81"/>
    <w:rsid w:val="0078364A"/>
    <w:rsid w:val="00783FBE"/>
    <w:rsid w:val="0079388B"/>
    <w:rsid w:val="007A17F0"/>
    <w:rsid w:val="007A4748"/>
    <w:rsid w:val="007A57BE"/>
    <w:rsid w:val="007A6C6E"/>
    <w:rsid w:val="007B100E"/>
    <w:rsid w:val="007B1E41"/>
    <w:rsid w:val="007B238F"/>
    <w:rsid w:val="007B4498"/>
    <w:rsid w:val="007B5E33"/>
    <w:rsid w:val="007B69E5"/>
    <w:rsid w:val="007B6E57"/>
    <w:rsid w:val="007C22D0"/>
    <w:rsid w:val="007C3316"/>
    <w:rsid w:val="007C333A"/>
    <w:rsid w:val="007C6731"/>
    <w:rsid w:val="007C6E22"/>
    <w:rsid w:val="007C78CE"/>
    <w:rsid w:val="007D349B"/>
    <w:rsid w:val="007D58B2"/>
    <w:rsid w:val="007D7BD9"/>
    <w:rsid w:val="007E113E"/>
    <w:rsid w:val="007E23C7"/>
    <w:rsid w:val="007E23F5"/>
    <w:rsid w:val="007F0603"/>
    <w:rsid w:val="007F0CB5"/>
    <w:rsid w:val="007F6629"/>
    <w:rsid w:val="007F6BB7"/>
    <w:rsid w:val="007F6D07"/>
    <w:rsid w:val="007F729E"/>
    <w:rsid w:val="008028A6"/>
    <w:rsid w:val="00804D37"/>
    <w:rsid w:val="00805BDB"/>
    <w:rsid w:val="00805F41"/>
    <w:rsid w:val="00806D9C"/>
    <w:rsid w:val="00807E22"/>
    <w:rsid w:val="0081154B"/>
    <w:rsid w:val="00813807"/>
    <w:rsid w:val="008151D9"/>
    <w:rsid w:val="00816C6B"/>
    <w:rsid w:val="00817CFB"/>
    <w:rsid w:val="00821040"/>
    <w:rsid w:val="008216FE"/>
    <w:rsid w:val="008221D5"/>
    <w:rsid w:val="00827330"/>
    <w:rsid w:val="00827B6B"/>
    <w:rsid w:val="00831FD0"/>
    <w:rsid w:val="0083307F"/>
    <w:rsid w:val="00835024"/>
    <w:rsid w:val="00835481"/>
    <w:rsid w:val="00835F2B"/>
    <w:rsid w:val="00837C8E"/>
    <w:rsid w:val="00841A6D"/>
    <w:rsid w:val="00842AA6"/>
    <w:rsid w:val="0084588B"/>
    <w:rsid w:val="008462FC"/>
    <w:rsid w:val="008467EB"/>
    <w:rsid w:val="008505F0"/>
    <w:rsid w:val="00852126"/>
    <w:rsid w:val="00854F07"/>
    <w:rsid w:val="008619C1"/>
    <w:rsid w:val="00863D65"/>
    <w:rsid w:val="00864EC3"/>
    <w:rsid w:val="008712EB"/>
    <w:rsid w:val="00872662"/>
    <w:rsid w:val="00874061"/>
    <w:rsid w:val="00876582"/>
    <w:rsid w:val="008818A6"/>
    <w:rsid w:val="00884F77"/>
    <w:rsid w:val="00884FFF"/>
    <w:rsid w:val="00890CCA"/>
    <w:rsid w:val="0089267D"/>
    <w:rsid w:val="0089685D"/>
    <w:rsid w:val="00897D8A"/>
    <w:rsid w:val="008A4056"/>
    <w:rsid w:val="008A4398"/>
    <w:rsid w:val="008A4664"/>
    <w:rsid w:val="008A6059"/>
    <w:rsid w:val="008B4CC6"/>
    <w:rsid w:val="008B66AB"/>
    <w:rsid w:val="008C08BA"/>
    <w:rsid w:val="008C3A25"/>
    <w:rsid w:val="008C3D16"/>
    <w:rsid w:val="008C6C62"/>
    <w:rsid w:val="008C7177"/>
    <w:rsid w:val="008D3C4D"/>
    <w:rsid w:val="008D50DD"/>
    <w:rsid w:val="008E08F2"/>
    <w:rsid w:val="008E4D91"/>
    <w:rsid w:val="008E6AFB"/>
    <w:rsid w:val="008F072B"/>
    <w:rsid w:val="008F2BF8"/>
    <w:rsid w:val="00900668"/>
    <w:rsid w:val="00900EE7"/>
    <w:rsid w:val="009024D7"/>
    <w:rsid w:val="00902B59"/>
    <w:rsid w:val="00902CAC"/>
    <w:rsid w:val="0090415F"/>
    <w:rsid w:val="0090684C"/>
    <w:rsid w:val="00907A70"/>
    <w:rsid w:val="00913382"/>
    <w:rsid w:val="00914F98"/>
    <w:rsid w:val="00921D0E"/>
    <w:rsid w:val="00922C11"/>
    <w:rsid w:val="00923DE9"/>
    <w:rsid w:val="00925D5A"/>
    <w:rsid w:val="00926BE5"/>
    <w:rsid w:val="009323BA"/>
    <w:rsid w:val="00933AF4"/>
    <w:rsid w:val="009358DB"/>
    <w:rsid w:val="00936F26"/>
    <w:rsid w:val="00941EE5"/>
    <w:rsid w:val="009462BC"/>
    <w:rsid w:val="009462EB"/>
    <w:rsid w:val="00946FF3"/>
    <w:rsid w:val="009473CC"/>
    <w:rsid w:val="00950966"/>
    <w:rsid w:val="00954C05"/>
    <w:rsid w:val="0095653C"/>
    <w:rsid w:val="00960C0F"/>
    <w:rsid w:val="009616BC"/>
    <w:rsid w:val="00962F18"/>
    <w:rsid w:val="00964D4A"/>
    <w:rsid w:val="00966169"/>
    <w:rsid w:val="00966F38"/>
    <w:rsid w:val="00967285"/>
    <w:rsid w:val="00970B9D"/>
    <w:rsid w:val="009738EA"/>
    <w:rsid w:val="00973EB9"/>
    <w:rsid w:val="00974C07"/>
    <w:rsid w:val="00977904"/>
    <w:rsid w:val="00980EFB"/>
    <w:rsid w:val="009817AA"/>
    <w:rsid w:val="00982A16"/>
    <w:rsid w:val="009862FB"/>
    <w:rsid w:val="00987022"/>
    <w:rsid w:val="009876CA"/>
    <w:rsid w:val="00987CA0"/>
    <w:rsid w:val="009A1268"/>
    <w:rsid w:val="009A65FC"/>
    <w:rsid w:val="009A7EAA"/>
    <w:rsid w:val="009B317F"/>
    <w:rsid w:val="009B7136"/>
    <w:rsid w:val="009B78A4"/>
    <w:rsid w:val="009C1B7F"/>
    <w:rsid w:val="009C27FB"/>
    <w:rsid w:val="009C47FB"/>
    <w:rsid w:val="009C5FCF"/>
    <w:rsid w:val="009C7FA1"/>
    <w:rsid w:val="009D0047"/>
    <w:rsid w:val="009D0ECE"/>
    <w:rsid w:val="009D21FA"/>
    <w:rsid w:val="009D3AC1"/>
    <w:rsid w:val="009D4C86"/>
    <w:rsid w:val="009D4D1D"/>
    <w:rsid w:val="009D59E8"/>
    <w:rsid w:val="009D6828"/>
    <w:rsid w:val="009E2CEC"/>
    <w:rsid w:val="009E4D48"/>
    <w:rsid w:val="009E5EEB"/>
    <w:rsid w:val="009E61FC"/>
    <w:rsid w:val="009E6A7E"/>
    <w:rsid w:val="009F032D"/>
    <w:rsid w:val="009F2194"/>
    <w:rsid w:val="009F22F5"/>
    <w:rsid w:val="009F33E3"/>
    <w:rsid w:val="009F5421"/>
    <w:rsid w:val="009F66FF"/>
    <w:rsid w:val="009F680D"/>
    <w:rsid w:val="009F6F7C"/>
    <w:rsid w:val="00A023C5"/>
    <w:rsid w:val="00A04316"/>
    <w:rsid w:val="00A057FB"/>
    <w:rsid w:val="00A06F13"/>
    <w:rsid w:val="00A06F3B"/>
    <w:rsid w:val="00A10BA4"/>
    <w:rsid w:val="00A1279A"/>
    <w:rsid w:val="00A15C6B"/>
    <w:rsid w:val="00A170DF"/>
    <w:rsid w:val="00A22C85"/>
    <w:rsid w:val="00A30B76"/>
    <w:rsid w:val="00A30C69"/>
    <w:rsid w:val="00A31504"/>
    <w:rsid w:val="00A3201C"/>
    <w:rsid w:val="00A34719"/>
    <w:rsid w:val="00A36C15"/>
    <w:rsid w:val="00A41DA6"/>
    <w:rsid w:val="00A45ED3"/>
    <w:rsid w:val="00A47038"/>
    <w:rsid w:val="00A47982"/>
    <w:rsid w:val="00A51090"/>
    <w:rsid w:val="00A530B7"/>
    <w:rsid w:val="00A54BE7"/>
    <w:rsid w:val="00A6517F"/>
    <w:rsid w:val="00A679A3"/>
    <w:rsid w:val="00A715C6"/>
    <w:rsid w:val="00A771DA"/>
    <w:rsid w:val="00A80312"/>
    <w:rsid w:val="00A84B0A"/>
    <w:rsid w:val="00A866C5"/>
    <w:rsid w:val="00A87A74"/>
    <w:rsid w:val="00A9029A"/>
    <w:rsid w:val="00A90882"/>
    <w:rsid w:val="00A932C6"/>
    <w:rsid w:val="00A93A37"/>
    <w:rsid w:val="00A94AEC"/>
    <w:rsid w:val="00A94FE6"/>
    <w:rsid w:val="00A95FCD"/>
    <w:rsid w:val="00AA4386"/>
    <w:rsid w:val="00AA525B"/>
    <w:rsid w:val="00AB04AF"/>
    <w:rsid w:val="00AB5881"/>
    <w:rsid w:val="00AB5A48"/>
    <w:rsid w:val="00AB71FD"/>
    <w:rsid w:val="00AC2825"/>
    <w:rsid w:val="00AC3248"/>
    <w:rsid w:val="00AC4231"/>
    <w:rsid w:val="00AC510A"/>
    <w:rsid w:val="00AC633A"/>
    <w:rsid w:val="00AC7456"/>
    <w:rsid w:val="00AD1169"/>
    <w:rsid w:val="00AD4F3F"/>
    <w:rsid w:val="00AD7FC6"/>
    <w:rsid w:val="00AE13CD"/>
    <w:rsid w:val="00AE6B22"/>
    <w:rsid w:val="00AF280B"/>
    <w:rsid w:val="00AF4D23"/>
    <w:rsid w:val="00AF7624"/>
    <w:rsid w:val="00B019B2"/>
    <w:rsid w:val="00B07E67"/>
    <w:rsid w:val="00B12140"/>
    <w:rsid w:val="00B14EED"/>
    <w:rsid w:val="00B16299"/>
    <w:rsid w:val="00B2035F"/>
    <w:rsid w:val="00B22EAF"/>
    <w:rsid w:val="00B25ABA"/>
    <w:rsid w:val="00B346B1"/>
    <w:rsid w:val="00B34E08"/>
    <w:rsid w:val="00B43474"/>
    <w:rsid w:val="00B44966"/>
    <w:rsid w:val="00B458EC"/>
    <w:rsid w:val="00B45D0C"/>
    <w:rsid w:val="00B50DA9"/>
    <w:rsid w:val="00B5119A"/>
    <w:rsid w:val="00B6226C"/>
    <w:rsid w:val="00B63349"/>
    <w:rsid w:val="00B66889"/>
    <w:rsid w:val="00B669E8"/>
    <w:rsid w:val="00B66E98"/>
    <w:rsid w:val="00B8133C"/>
    <w:rsid w:val="00B85FE1"/>
    <w:rsid w:val="00B93FEB"/>
    <w:rsid w:val="00B94882"/>
    <w:rsid w:val="00B94D11"/>
    <w:rsid w:val="00B958DD"/>
    <w:rsid w:val="00B96D88"/>
    <w:rsid w:val="00B97710"/>
    <w:rsid w:val="00BA280C"/>
    <w:rsid w:val="00BA2C12"/>
    <w:rsid w:val="00BA6801"/>
    <w:rsid w:val="00BB1767"/>
    <w:rsid w:val="00BB1BC9"/>
    <w:rsid w:val="00BB3100"/>
    <w:rsid w:val="00BB41BE"/>
    <w:rsid w:val="00BB5583"/>
    <w:rsid w:val="00BB6197"/>
    <w:rsid w:val="00BB797E"/>
    <w:rsid w:val="00BC0F4E"/>
    <w:rsid w:val="00BC17B2"/>
    <w:rsid w:val="00BC18CF"/>
    <w:rsid w:val="00BC1F4B"/>
    <w:rsid w:val="00BC4AB0"/>
    <w:rsid w:val="00BD1E1F"/>
    <w:rsid w:val="00BD3622"/>
    <w:rsid w:val="00BD41FB"/>
    <w:rsid w:val="00BD6507"/>
    <w:rsid w:val="00BD6ACD"/>
    <w:rsid w:val="00BD708A"/>
    <w:rsid w:val="00BD7A44"/>
    <w:rsid w:val="00BE0FF8"/>
    <w:rsid w:val="00BE1BA5"/>
    <w:rsid w:val="00BE2ED9"/>
    <w:rsid w:val="00BF3492"/>
    <w:rsid w:val="00BF3B96"/>
    <w:rsid w:val="00BF5723"/>
    <w:rsid w:val="00BF5A7E"/>
    <w:rsid w:val="00BF6B2B"/>
    <w:rsid w:val="00C02B5A"/>
    <w:rsid w:val="00C03875"/>
    <w:rsid w:val="00C0447D"/>
    <w:rsid w:val="00C10B4C"/>
    <w:rsid w:val="00C11024"/>
    <w:rsid w:val="00C12014"/>
    <w:rsid w:val="00C12A15"/>
    <w:rsid w:val="00C22D22"/>
    <w:rsid w:val="00C26741"/>
    <w:rsid w:val="00C326D0"/>
    <w:rsid w:val="00C32A09"/>
    <w:rsid w:val="00C34CA6"/>
    <w:rsid w:val="00C354FC"/>
    <w:rsid w:val="00C35FAA"/>
    <w:rsid w:val="00C3640A"/>
    <w:rsid w:val="00C36626"/>
    <w:rsid w:val="00C36C18"/>
    <w:rsid w:val="00C37C32"/>
    <w:rsid w:val="00C401DE"/>
    <w:rsid w:val="00C42A89"/>
    <w:rsid w:val="00C42FF4"/>
    <w:rsid w:val="00C4528C"/>
    <w:rsid w:val="00C50E48"/>
    <w:rsid w:val="00C57D68"/>
    <w:rsid w:val="00C60E38"/>
    <w:rsid w:val="00C62EE2"/>
    <w:rsid w:val="00C672B2"/>
    <w:rsid w:val="00C73E6F"/>
    <w:rsid w:val="00C7548E"/>
    <w:rsid w:val="00C75FE9"/>
    <w:rsid w:val="00C76714"/>
    <w:rsid w:val="00C8349B"/>
    <w:rsid w:val="00C846E3"/>
    <w:rsid w:val="00C8635B"/>
    <w:rsid w:val="00C90EC7"/>
    <w:rsid w:val="00C97C61"/>
    <w:rsid w:val="00CA0515"/>
    <w:rsid w:val="00CA0BE2"/>
    <w:rsid w:val="00CA1417"/>
    <w:rsid w:val="00CB174A"/>
    <w:rsid w:val="00CB26F8"/>
    <w:rsid w:val="00CB2736"/>
    <w:rsid w:val="00CB32FD"/>
    <w:rsid w:val="00CB5F45"/>
    <w:rsid w:val="00CB6461"/>
    <w:rsid w:val="00CC0ECB"/>
    <w:rsid w:val="00CC2145"/>
    <w:rsid w:val="00CC5240"/>
    <w:rsid w:val="00CC6E2D"/>
    <w:rsid w:val="00CD1069"/>
    <w:rsid w:val="00CD5D10"/>
    <w:rsid w:val="00CD6EDE"/>
    <w:rsid w:val="00CD7573"/>
    <w:rsid w:val="00CD79CF"/>
    <w:rsid w:val="00CE00D5"/>
    <w:rsid w:val="00CE107D"/>
    <w:rsid w:val="00CE14CB"/>
    <w:rsid w:val="00CE2517"/>
    <w:rsid w:val="00CE48E2"/>
    <w:rsid w:val="00CE5BC6"/>
    <w:rsid w:val="00CE6DD3"/>
    <w:rsid w:val="00CE7A52"/>
    <w:rsid w:val="00CF1323"/>
    <w:rsid w:val="00CF2951"/>
    <w:rsid w:val="00CF6082"/>
    <w:rsid w:val="00CF7D1C"/>
    <w:rsid w:val="00CF7D7B"/>
    <w:rsid w:val="00D05C38"/>
    <w:rsid w:val="00D06008"/>
    <w:rsid w:val="00D073DA"/>
    <w:rsid w:val="00D100E7"/>
    <w:rsid w:val="00D109EF"/>
    <w:rsid w:val="00D13A57"/>
    <w:rsid w:val="00D14A75"/>
    <w:rsid w:val="00D16BF8"/>
    <w:rsid w:val="00D17E3A"/>
    <w:rsid w:val="00D27DAB"/>
    <w:rsid w:val="00D30247"/>
    <w:rsid w:val="00D340DB"/>
    <w:rsid w:val="00D3526C"/>
    <w:rsid w:val="00D3562A"/>
    <w:rsid w:val="00D36DBB"/>
    <w:rsid w:val="00D376CB"/>
    <w:rsid w:val="00D37F3B"/>
    <w:rsid w:val="00D4006A"/>
    <w:rsid w:val="00D4023F"/>
    <w:rsid w:val="00D407FD"/>
    <w:rsid w:val="00D41E0F"/>
    <w:rsid w:val="00D4448E"/>
    <w:rsid w:val="00D4625E"/>
    <w:rsid w:val="00D46CE5"/>
    <w:rsid w:val="00D47BCF"/>
    <w:rsid w:val="00D47D16"/>
    <w:rsid w:val="00D5360D"/>
    <w:rsid w:val="00D540E5"/>
    <w:rsid w:val="00D63953"/>
    <w:rsid w:val="00D731BC"/>
    <w:rsid w:val="00D73D58"/>
    <w:rsid w:val="00D7458E"/>
    <w:rsid w:val="00D77514"/>
    <w:rsid w:val="00D816A3"/>
    <w:rsid w:val="00D82C55"/>
    <w:rsid w:val="00D85426"/>
    <w:rsid w:val="00D87C92"/>
    <w:rsid w:val="00D91667"/>
    <w:rsid w:val="00D92364"/>
    <w:rsid w:val="00DA4FAA"/>
    <w:rsid w:val="00DB047A"/>
    <w:rsid w:val="00DB4E8A"/>
    <w:rsid w:val="00DB6753"/>
    <w:rsid w:val="00DC0F5C"/>
    <w:rsid w:val="00DC16AE"/>
    <w:rsid w:val="00DC1861"/>
    <w:rsid w:val="00DC1CAD"/>
    <w:rsid w:val="00DC25C4"/>
    <w:rsid w:val="00DC44CA"/>
    <w:rsid w:val="00DC60FC"/>
    <w:rsid w:val="00DC6B33"/>
    <w:rsid w:val="00DD0916"/>
    <w:rsid w:val="00DD091F"/>
    <w:rsid w:val="00DD146A"/>
    <w:rsid w:val="00DD2193"/>
    <w:rsid w:val="00DD42DC"/>
    <w:rsid w:val="00DE16DC"/>
    <w:rsid w:val="00DE1D41"/>
    <w:rsid w:val="00DE30F5"/>
    <w:rsid w:val="00DF0BA2"/>
    <w:rsid w:val="00DF3989"/>
    <w:rsid w:val="00DF3FD5"/>
    <w:rsid w:val="00DF4A87"/>
    <w:rsid w:val="00E01C7A"/>
    <w:rsid w:val="00E02A0B"/>
    <w:rsid w:val="00E05B1E"/>
    <w:rsid w:val="00E10AAC"/>
    <w:rsid w:val="00E10C56"/>
    <w:rsid w:val="00E1162E"/>
    <w:rsid w:val="00E1389E"/>
    <w:rsid w:val="00E13C97"/>
    <w:rsid w:val="00E1763E"/>
    <w:rsid w:val="00E2169E"/>
    <w:rsid w:val="00E23DEF"/>
    <w:rsid w:val="00E242EE"/>
    <w:rsid w:val="00E25467"/>
    <w:rsid w:val="00E277D3"/>
    <w:rsid w:val="00E3110E"/>
    <w:rsid w:val="00E33226"/>
    <w:rsid w:val="00E338E0"/>
    <w:rsid w:val="00E36297"/>
    <w:rsid w:val="00E44316"/>
    <w:rsid w:val="00E44BA1"/>
    <w:rsid w:val="00E45E8C"/>
    <w:rsid w:val="00E46E25"/>
    <w:rsid w:val="00E53AA7"/>
    <w:rsid w:val="00E547F5"/>
    <w:rsid w:val="00E57385"/>
    <w:rsid w:val="00E63429"/>
    <w:rsid w:val="00E65B92"/>
    <w:rsid w:val="00E67825"/>
    <w:rsid w:val="00E702A6"/>
    <w:rsid w:val="00E709E8"/>
    <w:rsid w:val="00E721ED"/>
    <w:rsid w:val="00E72DA9"/>
    <w:rsid w:val="00E7674F"/>
    <w:rsid w:val="00E7747B"/>
    <w:rsid w:val="00E8126F"/>
    <w:rsid w:val="00E837D0"/>
    <w:rsid w:val="00E83EF2"/>
    <w:rsid w:val="00E946DF"/>
    <w:rsid w:val="00E97C7B"/>
    <w:rsid w:val="00EA0CA8"/>
    <w:rsid w:val="00EA2796"/>
    <w:rsid w:val="00EA3028"/>
    <w:rsid w:val="00EA3F54"/>
    <w:rsid w:val="00EA6453"/>
    <w:rsid w:val="00EB0C06"/>
    <w:rsid w:val="00EB4E51"/>
    <w:rsid w:val="00EC0F33"/>
    <w:rsid w:val="00EC475E"/>
    <w:rsid w:val="00EC4CD7"/>
    <w:rsid w:val="00ED007A"/>
    <w:rsid w:val="00ED2023"/>
    <w:rsid w:val="00ED2BF9"/>
    <w:rsid w:val="00ED4D42"/>
    <w:rsid w:val="00EE3721"/>
    <w:rsid w:val="00EE5D12"/>
    <w:rsid w:val="00EE6A30"/>
    <w:rsid w:val="00EE713E"/>
    <w:rsid w:val="00EF0150"/>
    <w:rsid w:val="00EF70DF"/>
    <w:rsid w:val="00F010EE"/>
    <w:rsid w:val="00F0523E"/>
    <w:rsid w:val="00F11AE5"/>
    <w:rsid w:val="00F140F6"/>
    <w:rsid w:val="00F14F41"/>
    <w:rsid w:val="00F170F1"/>
    <w:rsid w:val="00F201A4"/>
    <w:rsid w:val="00F22E86"/>
    <w:rsid w:val="00F2367C"/>
    <w:rsid w:val="00F24F6B"/>
    <w:rsid w:val="00F275C9"/>
    <w:rsid w:val="00F277A8"/>
    <w:rsid w:val="00F31AED"/>
    <w:rsid w:val="00F32D57"/>
    <w:rsid w:val="00F3557C"/>
    <w:rsid w:val="00F35E7D"/>
    <w:rsid w:val="00F404C0"/>
    <w:rsid w:val="00F41214"/>
    <w:rsid w:val="00F4189E"/>
    <w:rsid w:val="00F43201"/>
    <w:rsid w:val="00F51011"/>
    <w:rsid w:val="00F52A8C"/>
    <w:rsid w:val="00F5421F"/>
    <w:rsid w:val="00F54A86"/>
    <w:rsid w:val="00F54ECD"/>
    <w:rsid w:val="00F57C07"/>
    <w:rsid w:val="00F60AA1"/>
    <w:rsid w:val="00F6470F"/>
    <w:rsid w:val="00F65791"/>
    <w:rsid w:val="00F6786A"/>
    <w:rsid w:val="00F7083A"/>
    <w:rsid w:val="00F72C58"/>
    <w:rsid w:val="00F75363"/>
    <w:rsid w:val="00F766BD"/>
    <w:rsid w:val="00F77E56"/>
    <w:rsid w:val="00F77ED6"/>
    <w:rsid w:val="00F812FA"/>
    <w:rsid w:val="00F86CED"/>
    <w:rsid w:val="00F87C07"/>
    <w:rsid w:val="00F97455"/>
    <w:rsid w:val="00F97BFC"/>
    <w:rsid w:val="00FA1C86"/>
    <w:rsid w:val="00FA337D"/>
    <w:rsid w:val="00FA7030"/>
    <w:rsid w:val="00FB2489"/>
    <w:rsid w:val="00FB4B45"/>
    <w:rsid w:val="00FB64BE"/>
    <w:rsid w:val="00FC0704"/>
    <w:rsid w:val="00FC1750"/>
    <w:rsid w:val="00FC2796"/>
    <w:rsid w:val="00FC2935"/>
    <w:rsid w:val="00FD3C78"/>
    <w:rsid w:val="00FD4A44"/>
    <w:rsid w:val="00FD796D"/>
    <w:rsid w:val="00FE041C"/>
    <w:rsid w:val="00FE046E"/>
    <w:rsid w:val="00FE0CFA"/>
    <w:rsid w:val="00FE1C4D"/>
    <w:rsid w:val="00FE435E"/>
    <w:rsid w:val="00FE5C41"/>
    <w:rsid w:val="00FE674C"/>
    <w:rsid w:val="00FE67DA"/>
    <w:rsid w:val="00FF235E"/>
    <w:rsid w:val="00FF2D17"/>
    <w:rsid w:val="00FF3AF0"/>
    <w:rsid w:val="00FF51F5"/>
    <w:rsid w:val="00FF58CD"/>
    <w:rsid w:val="00FF64D0"/>
    <w:rsid w:val="00FF74BB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DD4"/>
    <w:rPr>
      <w:rFonts w:ascii="CMU Serif Roman" w:hAnsi="CMU Serif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BD1E1F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BD1E1F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5A04E4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2023"/>
    <w:rPr>
      <w:color w:val="9191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5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ian.hussey@ugent.b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GENERIC PATTERN AMONG IRAP EFFECTS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976A11-501A-1D45-BDEC-610938940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39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40</cp:revision>
  <dcterms:created xsi:type="dcterms:W3CDTF">2020-07-15T15:27:00Z</dcterms:created>
  <dcterms:modified xsi:type="dcterms:W3CDTF">2020-07-15T23:13:00Z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zotero-version="5.0.88"&gt;&lt;session id="UKxaQiT3"/&gt;&lt;style id="http://www.zotero.org/styles/apa" locale="en-US" hasBibliography="1" bibliographyStyleHasBeenSet="1"/&gt;&lt;prefs&gt;&lt;pref name="fieldType" value="Field"/&gt;&lt;pref name="dontAskDelayCi</vt:lpwstr>
  </property>
  <property fmtid="{D5CDD505-2E9C-101B-9397-08002B2CF9AE}" pid="4" name="ZOTERO_PREF_2">
    <vt:lpwstr>tationUpdates" value="true"/&gt;&lt;/prefs&gt;&lt;/data&gt;</vt:lpwstr>
  </property>
</Properties>
</file>