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B438" w14:textId="77777777" w:rsidR="009B786B" w:rsidRPr="005211F1" w:rsidRDefault="009B786B" w:rsidP="003A10CA">
      <w:pPr>
        <w:pStyle w:val="Title1"/>
      </w:pPr>
    </w:p>
    <w:p w14:paraId="09E4D80C" w14:textId="77777777" w:rsidR="009B786B" w:rsidRPr="005211F1" w:rsidRDefault="009B786B" w:rsidP="003A10CA">
      <w:pPr>
        <w:pStyle w:val="Title1"/>
      </w:pPr>
    </w:p>
    <w:p w14:paraId="742918AA" w14:textId="77777777" w:rsidR="009B786B" w:rsidRPr="005211F1" w:rsidRDefault="009B786B" w:rsidP="003A10CA">
      <w:pPr>
        <w:pStyle w:val="Title1"/>
      </w:pPr>
    </w:p>
    <w:p w14:paraId="1FEFA9C5" w14:textId="0238541B" w:rsidR="009B786B" w:rsidRDefault="009B786B" w:rsidP="003A10CA">
      <w:pPr>
        <w:pStyle w:val="Title1"/>
      </w:pPr>
    </w:p>
    <w:p w14:paraId="45FF4036" w14:textId="6C4F3E7E" w:rsidR="000B4A2E" w:rsidRDefault="000B4A2E" w:rsidP="003A10CA">
      <w:pPr>
        <w:pStyle w:val="Title1"/>
      </w:pPr>
    </w:p>
    <w:p w14:paraId="371D67AD" w14:textId="7E1F3415" w:rsidR="000B4A2E" w:rsidRDefault="000B4A2E" w:rsidP="003A10CA">
      <w:pPr>
        <w:pStyle w:val="Title1"/>
      </w:pPr>
    </w:p>
    <w:p w14:paraId="0E1DFA79" w14:textId="2F1EBCB7" w:rsidR="000B4A2E" w:rsidRDefault="000B4A2E" w:rsidP="003A10CA">
      <w:pPr>
        <w:pStyle w:val="Title1"/>
      </w:pPr>
    </w:p>
    <w:p w14:paraId="493A7A44" w14:textId="77777777" w:rsidR="000B4A2E" w:rsidRPr="005211F1" w:rsidRDefault="000B4A2E" w:rsidP="003A10CA">
      <w:pPr>
        <w:pStyle w:val="Title1"/>
      </w:pPr>
    </w:p>
    <w:p w14:paraId="198B29E8" w14:textId="77777777" w:rsidR="002D79F1" w:rsidRDefault="006D40E4" w:rsidP="003A10CA">
      <w:pPr>
        <w:pStyle w:val="Title1"/>
      </w:pPr>
      <w:r w:rsidRPr="005211F1">
        <w:t xml:space="preserve">The </w:t>
      </w:r>
      <w:r w:rsidR="00F46ABD">
        <w:t xml:space="preserve">Implicit Relational Assessment Procedure </w:t>
      </w:r>
      <w:r w:rsidRPr="005211F1">
        <w:t xml:space="preserve">is not </w:t>
      </w:r>
      <w:r w:rsidR="00950966" w:rsidRPr="005211F1">
        <w:t xml:space="preserve">very </w:t>
      </w:r>
      <w:r w:rsidRPr="005211F1">
        <w:t xml:space="preserve">sensitive </w:t>
      </w:r>
    </w:p>
    <w:p w14:paraId="5D1BBB99" w14:textId="6B222FA8" w:rsidR="00F766BD" w:rsidRPr="005211F1" w:rsidRDefault="006D40E4" w:rsidP="003A10CA">
      <w:pPr>
        <w:pStyle w:val="Title1"/>
      </w:pPr>
      <w:r w:rsidRPr="005211F1">
        <w:t xml:space="preserve">to the attitudes and learning histories it </w:t>
      </w:r>
      <w:r w:rsidR="00D84301">
        <w:t>is used</w:t>
      </w:r>
      <w:r w:rsidRPr="005211F1">
        <w:t xml:space="preserve"> to assess</w:t>
      </w:r>
    </w:p>
    <w:p w14:paraId="65151D28" w14:textId="60CD9B52" w:rsidR="000D4308" w:rsidRPr="00945E64" w:rsidRDefault="000D4308" w:rsidP="00945E64">
      <w:pPr>
        <w:ind w:firstLine="0"/>
        <w:jc w:val="center"/>
        <w:rPr>
          <w:i/>
          <w:iCs/>
        </w:rPr>
      </w:pPr>
      <w:bookmarkStart w:id="0" w:name="_7fw28s4feaci" w:colFirst="0" w:colLast="0"/>
      <w:bookmarkStart w:id="1" w:name="_ieyszia11ih6" w:colFirst="0" w:colLast="0"/>
      <w:bookmarkStart w:id="2" w:name="_yzqcyehgy7mj" w:colFirst="0" w:colLast="0"/>
      <w:bookmarkStart w:id="3" w:name="_6a1sgl1fgfyh" w:colFirst="0" w:colLast="0"/>
      <w:bookmarkStart w:id="4" w:name="_5g8p8jzfdniw" w:colFirst="0" w:colLast="0"/>
      <w:bookmarkStart w:id="5" w:name="_ewb4gz3cin37" w:colFirst="0" w:colLast="0"/>
      <w:bookmarkStart w:id="6" w:name="_yzgpn55klhwa" w:colFirst="0" w:colLast="0"/>
      <w:bookmarkStart w:id="7" w:name="_e4ajn071d6f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ACC818A" w14:textId="678A6F90" w:rsidR="00945E64" w:rsidRPr="00945E64" w:rsidRDefault="00945E64" w:rsidP="00945E64">
      <w:pPr>
        <w:ind w:firstLine="0"/>
        <w:jc w:val="center"/>
        <w:rPr>
          <w:i/>
          <w:iCs/>
        </w:rPr>
      </w:pPr>
      <w:r w:rsidRPr="00945E64">
        <w:rPr>
          <w:i/>
          <w:iCs/>
        </w:rPr>
        <w:t>Supplementary Materials</w:t>
      </w:r>
    </w:p>
    <w:p w14:paraId="61BE35A5" w14:textId="44E6DE99" w:rsidR="00945E64" w:rsidRDefault="00945E64">
      <w:pPr>
        <w:jc w:val="left"/>
        <w:rPr>
          <w:rFonts w:cs="CMU Serif Roman"/>
          <w:lang w:val="en-GB"/>
        </w:rPr>
      </w:pPr>
      <w:r>
        <w:br w:type="page"/>
      </w:r>
    </w:p>
    <w:p w14:paraId="67F67403" w14:textId="5FBBF04E" w:rsidR="004559D9" w:rsidRDefault="00452AD2" w:rsidP="00452AD2">
      <w:pPr>
        <w:pStyle w:val="TableFigure"/>
      </w:pPr>
      <w:r w:rsidRPr="00452AD2">
        <w:rPr>
          <w:b/>
          <w:bCs/>
        </w:rPr>
        <w:lastRenderedPageBreak/>
        <w:t>Table 1S.</w:t>
      </w:r>
      <w:r>
        <w:t xml:space="preserve"> Means and SDs of IRAP </w:t>
      </w:r>
      <w:r w:rsidRPr="00452AD2">
        <w:rPr>
          <w:i/>
          <w:iCs/>
        </w:rPr>
        <w:t>D</w:t>
      </w:r>
      <w:r>
        <w:t xml:space="preserve"> scores in each domain and trial type.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9"/>
        <w:gridCol w:w="1736"/>
        <w:gridCol w:w="1735"/>
        <w:gridCol w:w="1735"/>
        <w:gridCol w:w="1735"/>
      </w:tblGrid>
      <w:tr w:rsidR="00452AD2" w:rsidRPr="00452AD2" w14:paraId="1E6C15F0" w14:textId="77777777" w:rsidTr="00452AD2">
        <w:trPr>
          <w:trHeight w:val="320"/>
        </w:trPr>
        <w:tc>
          <w:tcPr>
            <w:tcW w:w="2069" w:type="dxa"/>
            <w:tcBorders>
              <w:bottom w:val="nil"/>
            </w:tcBorders>
            <w:noWrap/>
            <w:vAlign w:val="center"/>
          </w:tcPr>
          <w:p w14:paraId="3D591AE6" w14:textId="77777777" w:rsidR="00452AD2" w:rsidRPr="00452AD2" w:rsidRDefault="00452AD2" w:rsidP="00452AD2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41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14:paraId="58646463" w14:textId="772BA092" w:rsidR="00452AD2" w:rsidRPr="00452AD2" w:rsidRDefault="00452AD2" w:rsidP="00452AD2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Mean </w:t>
            </w:r>
            <w:r w:rsidRPr="00452AD2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score (SD)</w:t>
            </w:r>
          </w:p>
        </w:tc>
      </w:tr>
      <w:tr w:rsidR="00452AD2" w:rsidRPr="00452AD2" w14:paraId="40AAAC16" w14:textId="77777777" w:rsidTr="00452AD2">
        <w:trPr>
          <w:trHeight w:val="320"/>
        </w:trPr>
        <w:tc>
          <w:tcPr>
            <w:tcW w:w="2069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1E043D9" w14:textId="77777777" w:rsidR="00452AD2" w:rsidRPr="00452AD2" w:rsidRDefault="00452AD2" w:rsidP="00452AD2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Domain</w:t>
            </w:r>
          </w:p>
        </w:tc>
        <w:tc>
          <w:tcPr>
            <w:tcW w:w="173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397B886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Trial type 1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E8E943D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Trial type 2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ED9E4C3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Trial type 3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82A0FBE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Trial type 4</w:t>
            </w:r>
          </w:p>
        </w:tc>
      </w:tr>
      <w:tr w:rsidR="00452AD2" w:rsidRPr="00452AD2" w14:paraId="32C56FCA" w14:textId="77777777" w:rsidTr="00452AD2">
        <w:trPr>
          <w:trHeight w:val="320"/>
        </w:trPr>
        <w:tc>
          <w:tcPr>
            <w:tcW w:w="206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E98AD71" w14:textId="77777777" w:rsidR="00452AD2" w:rsidRPr="00452AD2" w:rsidRDefault="00452AD2" w:rsidP="00452AD2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Body image</w:t>
            </w:r>
          </w:p>
        </w:tc>
        <w:tc>
          <w:tcPr>
            <w:tcW w:w="173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242C601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0.23 (0.41)</w:t>
            </w:r>
          </w:p>
        </w:tc>
        <w:tc>
          <w:tcPr>
            <w:tcW w:w="173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6B2FB3E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0.23 (0.35)</w:t>
            </w:r>
          </w:p>
        </w:tc>
        <w:tc>
          <w:tcPr>
            <w:tcW w:w="173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5D3C23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0.23 (0.37)</w:t>
            </w:r>
          </w:p>
        </w:tc>
        <w:tc>
          <w:tcPr>
            <w:tcW w:w="173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2D8D08C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0.23 (0.43)</w:t>
            </w:r>
          </w:p>
        </w:tc>
      </w:tr>
      <w:tr w:rsidR="00452AD2" w:rsidRPr="00452AD2" w14:paraId="1FE96497" w14:textId="77777777" w:rsidTr="00452AD2">
        <w:trPr>
          <w:trHeight w:val="320"/>
        </w:trPr>
        <w:tc>
          <w:tcPr>
            <w:tcW w:w="2069" w:type="dxa"/>
            <w:noWrap/>
            <w:vAlign w:val="center"/>
            <w:hideMark/>
          </w:tcPr>
          <w:p w14:paraId="5B5E658F" w14:textId="77777777" w:rsidR="00452AD2" w:rsidRPr="00452AD2" w:rsidRDefault="00452AD2" w:rsidP="00452AD2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Clinton-Trump</w:t>
            </w:r>
          </w:p>
        </w:tc>
        <w:tc>
          <w:tcPr>
            <w:tcW w:w="1736" w:type="dxa"/>
            <w:noWrap/>
            <w:vAlign w:val="center"/>
            <w:hideMark/>
          </w:tcPr>
          <w:p w14:paraId="4F6AFC3C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0.39 (0.34)</w:t>
            </w:r>
          </w:p>
        </w:tc>
        <w:tc>
          <w:tcPr>
            <w:tcW w:w="1735" w:type="dxa"/>
            <w:noWrap/>
            <w:vAlign w:val="center"/>
            <w:hideMark/>
          </w:tcPr>
          <w:p w14:paraId="565B691B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0.39 (0.37)</w:t>
            </w:r>
          </w:p>
        </w:tc>
        <w:tc>
          <w:tcPr>
            <w:tcW w:w="1735" w:type="dxa"/>
            <w:noWrap/>
            <w:vAlign w:val="center"/>
            <w:hideMark/>
          </w:tcPr>
          <w:p w14:paraId="0BDC0C73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0.39 (0.39)</w:t>
            </w:r>
          </w:p>
        </w:tc>
        <w:tc>
          <w:tcPr>
            <w:tcW w:w="1735" w:type="dxa"/>
            <w:noWrap/>
            <w:vAlign w:val="center"/>
            <w:hideMark/>
          </w:tcPr>
          <w:p w14:paraId="13D650E0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0.39 (0.38)</w:t>
            </w:r>
          </w:p>
        </w:tc>
      </w:tr>
      <w:tr w:rsidR="00452AD2" w:rsidRPr="00452AD2" w14:paraId="22D511F9" w14:textId="77777777" w:rsidTr="00452AD2">
        <w:trPr>
          <w:trHeight w:val="320"/>
        </w:trPr>
        <w:tc>
          <w:tcPr>
            <w:tcW w:w="2069" w:type="dxa"/>
            <w:noWrap/>
            <w:vAlign w:val="center"/>
            <w:hideMark/>
          </w:tcPr>
          <w:p w14:paraId="57C4A5B5" w14:textId="77777777" w:rsidR="00452AD2" w:rsidRPr="00452AD2" w:rsidRDefault="00452AD2" w:rsidP="00452AD2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Death (1)</w:t>
            </w:r>
          </w:p>
        </w:tc>
        <w:tc>
          <w:tcPr>
            <w:tcW w:w="1736" w:type="dxa"/>
            <w:noWrap/>
            <w:vAlign w:val="center"/>
            <w:hideMark/>
          </w:tcPr>
          <w:p w14:paraId="2E15FB14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0.27 (0.27)</w:t>
            </w:r>
          </w:p>
        </w:tc>
        <w:tc>
          <w:tcPr>
            <w:tcW w:w="1735" w:type="dxa"/>
            <w:noWrap/>
            <w:vAlign w:val="center"/>
            <w:hideMark/>
          </w:tcPr>
          <w:p w14:paraId="1C4DFE71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0.27 (0.41)</w:t>
            </w:r>
          </w:p>
        </w:tc>
        <w:tc>
          <w:tcPr>
            <w:tcW w:w="1735" w:type="dxa"/>
            <w:noWrap/>
            <w:vAlign w:val="center"/>
            <w:hideMark/>
          </w:tcPr>
          <w:p w14:paraId="7726F629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0.27 (0.41)</w:t>
            </w:r>
          </w:p>
        </w:tc>
        <w:tc>
          <w:tcPr>
            <w:tcW w:w="1735" w:type="dxa"/>
            <w:noWrap/>
            <w:vAlign w:val="center"/>
            <w:hideMark/>
          </w:tcPr>
          <w:p w14:paraId="2CBE7D2E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0.27 (0.35)</w:t>
            </w:r>
          </w:p>
        </w:tc>
      </w:tr>
      <w:tr w:rsidR="00452AD2" w:rsidRPr="00452AD2" w14:paraId="33AF4888" w14:textId="77777777" w:rsidTr="00452AD2">
        <w:trPr>
          <w:trHeight w:val="320"/>
        </w:trPr>
        <w:tc>
          <w:tcPr>
            <w:tcW w:w="2069" w:type="dxa"/>
            <w:noWrap/>
            <w:vAlign w:val="center"/>
            <w:hideMark/>
          </w:tcPr>
          <w:p w14:paraId="631F4323" w14:textId="77777777" w:rsidR="00452AD2" w:rsidRPr="00452AD2" w:rsidRDefault="00452AD2" w:rsidP="00452AD2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Death (2)</w:t>
            </w:r>
          </w:p>
        </w:tc>
        <w:tc>
          <w:tcPr>
            <w:tcW w:w="1736" w:type="dxa"/>
            <w:noWrap/>
            <w:vAlign w:val="center"/>
            <w:hideMark/>
          </w:tcPr>
          <w:p w14:paraId="415F9312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0.50 (0.32)</w:t>
            </w:r>
          </w:p>
        </w:tc>
        <w:tc>
          <w:tcPr>
            <w:tcW w:w="1735" w:type="dxa"/>
            <w:noWrap/>
            <w:vAlign w:val="center"/>
            <w:hideMark/>
          </w:tcPr>
          <w:p w14:paraId="0A99EEF6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0.50 (0.45)</w:t>
            </w:r>
          </w:p>
        </w:tc>
        <w:tc>
          <w:tcPr>
            <w:tcW w:w="1735" w:type="dxa"/>
            <w:noWrap/>
            <w:vAlign w:val="center"/>
            <w:hideMark/>
          </w:tcPr>
          <w:p w14:paraId="4E71098A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0.50 (0.40)</w:t>
            </w:r>
          </w:p>
        </w:tc>
        <w:tc>
          <w:tcPr>
            <w:tcW w:w="1735" w:type="dxa"/>
            <w:noWrap/>
            <w:vAlign w:val="center"/>
            <w:hideMark/>
          </w:tcPr>
          <w:p w14:paraId="6187D97C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0.50 (0.47)</w:t>
            </w:r>
          </w:p>
        </w:tc>
      </w:tr>
      <w:tr w:rsidR="00452AD2" w:rsidRPr="00452AD2" w14:paraId="170EA2FE" w14:textId="77777777" w:rsidTr="00452AD2">
        <w:trPr>
          <w:trHeight w:val="320"/>
        </w:trPr>
        <w:tc>
          <w:tcPr>
            <w:tcW w:w="2069" w:type="dxa"/>
            <w:noWrap/>
            <w:vAlign w:val="center"/>
            <w:hideMark/>
          </w:tcPr>
          <w:p w14:paraId="667E651E" w14:textId="77777777" w:rsidR="00452AD2" w:rsidRPr="00452AD2" w:rsidRDefault="00452AD2" w:rsidP="00452AD2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Friend-Enemy</w:t>
            </w:r>
          </w:p>
        </w:tc>
        <w:tc>
          <w:tcPr>
            <w:tcW w:w="1736" w:type="dxa"/>
            <w:noWrap/>
            <w:vAlign w:val="center"/>
            <w:hideMark/>
          </w:tcPr>
          <w:p w14:paraId="19FA1654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0.43 (0.34)</w:t>
            </w:r>
          </w:p>
        </w:tc>
        <w:tc>
          <w:tcPr>
            <w:tcW w:w="1735" w:type="dxa"/>
            <w:noWrap/>
            <w:vAlign w:val="center"/>
            <w:hideMark/>
          </w:tcPr>
          <w:p w14:paraId="2A37539B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0.43 (0.33)</w:t>
            </w:r>
          </w:p>
        </w:tc>
        <w:tc>
          <w:tcPr>
            <w:tcW w:w="1735" w:type="dxa"/>
            <w:noWrap/>
            <w:vAlign w:val="center"/>
            <w:hideMark/>
          </w:tcPr>
          <w:p w14:paraId="278F38E7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0.43 (0.31)</w:t>
            </w:r>
          </w:p>
        </w:tc>
        <w:tc>
          <w:tcPr>
            <w:tcW w:w="1735" w:type="dxa"/>
            <w:noWrap/>
            <w:vAlign w:val="center"/>
            <w:hideMark/>
          </w:tcPr>
          <w:p w14:paraId="3C86B65B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0.43 (0.35)</w:t>
            </w:r>
          </w:p>
        </w:tc>
      </w:tr>
      <w:tr w:rsidR="00452AD2" w:rsidRPr="00452AD2" w14:paraId="785A1989" w14:textId="77777777" w:rsidTr="00452AD2">
        <w:trPr>
          <w:trHeight w:val="320"/>
        </w:trPr>
        <w:tc>
          <w:tcPr>
            <w:tcW w:w="2069" w:type="dxa"/>
            <w:noWrap/>
            <w:vAlign w:val="center"/>
            <w:hideMark/>
          </w:tcPr>
          <w:p w14:paraId="278FAD43" w14:textId="77777777" w:rsidR="00452AD2" w:rsidRPr="00452AD2" w:rsidRDefault="00452AD2" w:rsidP="00452AD2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Gender</w:t>
            </w:r>
          </w:p>
        </w:tc>
        <w:tc>
          <w:tcPr>
            <w:tcW w:w="1736" w:type="dxa"/>
            <w:noWrap/>
            <w:vAlign w:val="center"/>
            <w:hideMark/>
          </w:tcPr>
          <w:p w14:paraId="4DF6A5A7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0.25 (0.40)</w:t>
            </w:r>
          </w:p>
        </w:tc>
        <w:tc>
          <w:tcPr>
            <w:tcW w:w="1735" w:type="dxa"/>
            <w:noWrap/>
            <w:vAlign w:val="center"/>
            <w:hideMark/>
          </w:tcPr>
          <w:p w14:paraId="0A3DC7FF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0.25 (0.29)</w:t>
            </w:r>
          </w:p>
        </w:tc>
        <w:tc>
          <w:tcPr>
            <w:tcW w:w="1735" w:type="dxa"/>
            <w:noWrap/>
            <w:vAlign w:val="center"/>
            <w:hideMark/>
          </w:tcPr>
          <w:p w14:paraId="7F2E2A52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0.25 (0.35)</w:t>
            </w:r>
          </w:p>
        </w:tc>
        <w:tc>
          <w:tcPr>
            <w:tcW w:w="1735" w:type="dxa"/>
            <w:noWrap/>
            <w:vAlign w:val="center"/>
            <w:hideMark/>
          </w:tcPr>
          <w:p w14:paraId="291A7DD5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0.25 (0.33)</w:t>
            </w:r>
          </w:p>
        </w:tc>
      </w:tr>
      <w:tr w:rsidR="00452AD2" w:rsidRPr="00452AD2" w14:paraId="30298FD3" w14:textId="77777777" w:rsidTr="00452AD2">
        <w:trPr>
          <w:trHeight w:val="320"/>
        </w:trPr>
        <w:tc>
          <w:tcPr>
            <w:tcW w:w="2069" w:type="dxa"/>
            <w:noWrap/>
            <w:vAlign w:val="center"/>
            <w:hideMark/>
          </w:tcPr>
          <w:p w14:paraId="33928FB6" w14:textId="77777777" w:rsidR="00452AD2" w:rsidRPr="00452AD2" w:rsidRDefault="00452AD2" w:rsidP="00452AD2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Lincoln-Hitler</w:t>
            </w:r>
          </w:p>
        </w:tc>
        <w:tc>
          <w:tcPr>
            <w:tcW w:w="1736" w:type="dxa"/>
            <w:noWrap/>
            <w:vAlign w:val="center"/>
            <w:hideMark/>
          </w:tcPr>
          <w:p w14:paraId="18A0052C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0.35 (0.33)</w:t>
            </w:r>
          </w:p>
        </w:tc>
        <w:tc>
          <w:tcPr>
            <w:tcW w:w="1735" w:type="dxa"/>
            <w:noWrap/>
            <w:vAlign w:val="center"/>
            <w:hideMark/>
          </w:tcPr>
          <w:p w14:paraId="4DF32A79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0.35 (0.33)</w:t>
            </w:r>
          </w:p>
        </w:tc>
        <w:tc>
          <w:tcPr>
            <w:tcW w:w="1735" w:type="dxa"/>
            <w:noWrap/>
            <w:vAlign w:val="center"/>
            <w:hideMark/>
          </w:tcPr>
          <w:p w14:paraId="04B1345C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0.35 (0.34)</w:t>
            </w:r>
          </w:p>
        </w:tc>
        <w:tc>
          <w:tcPr>
            <w:tcW w:w="1735" w:type="dxa"/>
            <w:noWrap/>
            <w:vAlign w:val="center"/>
            <w:hideMark/>
          </w:tcPr>
          <w:p w14:paraId="1D325D14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0.35 (0.35)</w:t>
            </w:r>
          </w:p>
        </w:tc>
      </w:tr>
      <w:tr w:rsidR="00452AD2" w:rsidRPr="00452AD2" w14:paraId="1FD9A732" w14:textId="77777777" w:rsidTr="00452AD2">
        <w:trPr>
          <w:trHeight w:val="320"/>
        </w:trPr>
        <w:tc>
          <w:tcPr>
            <w:tcW w:w="2069" w:type="dxa"/>
            <w:noWrap/>
            <w:vAlign w:val="center"/>
            <w:hideMark/>
          </w:tcPr>
          <w:p w14:paraId="457F5709" w14:textId="77777777" w:rsidR="00452AD2" w:rsidRPr="00452AD2" w:rsidRDefault="00452AD2" w:rsidP="00452AD2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Non-words</w:t>
            </w:r>
          </w:p>
        </w:tc>
        <w:tc>
          <w:tcPr>
            <w:tcW w:w="1736" w:type="dxa"/>
            <w:noWrap/>
            <w:vAlign w:val="center"/>
            <w:hideMark/>
          </w:tcPr>
          <w:p w14:paraId="413AD5C0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0.37 (0.41)</w:t>
            </w:r>
          </w:p>
        </w:tc>
        <w:tc>
          <w:tcPr>
            <w:tcW w:w="1735" w:type="dxa"/>
            <w:noWrap/>
            <w:vAlign w:val="center"/>
            <w:hideMark/>
          </w:tcPr>
          <w:p w14:paraId="09270CA8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0.37 (0.47)</w:t>
            </w:r>
          </w:p>
        </w:tc>
        <w:tc>
          <w:tcPr>
            <w:tcW w:w="1735" w:type="dxa"/>
            <w:noWrap/>
            <w:vAlign w:val="center"/>
            <w:hideMark/>
          </w:tcPr>
          <w:p w14:paraId="3A1D3DB5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0.37 (0.45)</w:t>
            </w:r>
          </w:p>
        </w:tc>
        <w:tc>
          <w:tcPr>
            <w:tcW w:w="1735" w:type="dxa"/>
            <w:noWrap/>
            <w:vAlign w:val="center"/>
            <w:hideMark/>
          </w:tcPr>
          <w:p w14:paraId="0ED516D5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0.37 (0.43)</w:t>
            </w:r>
          </w:p>
        </w:tc>
      </w:tr>
      <w:tr w:rsidR="00452AD2" w:rsidRPr="00452AD2" w14:paraId="75C82F26" w14:textId="77777777" w:rsidTr="00452AD2">
        <w:trPr>
          <w:trHeight w:val="320"/>
        </w:trPr>
        <w:tc>
          <w:tcPr>
            <w:tcW w:w="2069" w:type="dxa"/>
            <w:noWrap/>
            <w:vAlign w:val="center"/>
            <w:hideMark/>
          </w:tcPr>
          <w:p w14:paraId="7BEFFD61" w14:textId="77777777" w:rsidR="00452AD2" w:rsidRPr="00452AD2" w:rsidRDefault="00452AD2" w:rsidP="00452AD2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Race (1)</w:t>
            </w:r>
          </w:p>
        </w:tc>
        <w:tc>
          <w:tcPr>
            <w:tcW w:w="1736" w:type="dxa"/>
            <w:noWrap/>
            <w:vAlign w:val="center"/>
            <w:hideMark/>
          </w:tcPr>
          <w:p w14:paraId="40D878BC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0.28 (0.44)</w:t>
            </w:r>
          </w:p>
        </w:tc>
        <w:tc>
          <w:tcPr>
            <w:tcW w:w="1735" w:type="dxa"/>
            <w:noWrap/>
            <w:vAlign w:val="center"/>
            <w:hideMark/>
          </w:tcPr>
          <w:p w14:paraId="4B9C9FEF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0.28 (0.32)</w:t>
            </w:r>
          </w:p>
        </w:tc>
        <w:tc>
          <w:tcPr>
            <w:tcW w:w="1735" w:type="dxa"/>
            <w:noWrap/>
            <w:vAlign w:val="center"/>
            <w:hideMark/>
          </w:tcPr>
          <w:p w14:paraId="52B07348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0.28 (0.37)</w:t>
            </w:r>
          </w:p>
        </w:tc>
        <w:tc>
          <w:tcPr>
            <w:tcW w:w="1735" w:type="dxa"/>
            <w:noWrap/>
            <w:vAlign w:val="center"/>
            <w:hideMark/>
          </w:tcPr>
          <w:p w14:paraId="56437ABB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0.28 (0.35)</w:t>
            </w:r>
          </w:p>
        </w:tc>
      </w:tr>
      <w:tr w:rsidR="00452AD2" w:rsidRPr="00452AD2" w14:paraId="2B79568C" w14:textId="77777777" w:rsidTr="00452AD2">
        <w:trPr>
          <w:trHeight w:val="320"/>
        </w:trPr>
        <w:tc>
          <w:tcPr>
            <w:tcW w:w="2069" w:type="dxa"/>
            <w:noWrap/>
            <w:vAlign w:val="center"/>
            <w:hideMark/>
          </w:tcPr>
          <w:p w14:paraId="1BC5AF21" w14:textId="77777777" w:rsidR="00452AD2" w:rsidRPr="00452AD2" w:rsidRDefault="00452AD2" w:rsidP="00452AD2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Race (2)</w:t>
            </w:r>
          </w:p>
        </w:tc>
        <w:tc>
          <w:tcPr>
            <w:tcW w:w="1736" w:type="dxa"/>
            <w:noWrap/>
            <w:vAlign w:val="center"/>
            <w:hideMark/>
          </w:tcPr>
          <w:p w14:paraId="09DC553D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0.29 (0.31)</w:t>
            </w:r>
          </w:p>
        </w:tc>
        <w:tc>
          <w:tcPr>
            <w:tcW w:w="1735" w:type="dxa"/>
            <w:noWrap/>
            <w:vAlign w:val="center"/>
            <w:hideMark/>
          </w:tcPr>
          <w:p w14:paraId="64BECD3D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0.29 (0.26)</w:t>
            </w:r>
          </w:p>
        </w:tc>
        <w:tc>
          <w:tcPr>
            <w:tcW w:w="1735" w:type="dxa"/>
            <w:noWrap/>
            <w:vAlign w:val="center"/>
            <w:hideMark/>
          </w:tcPr>
          <w:p w14:paraId="06D49353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0.29 (0.26)</w:t>
            </w:r>
          </w:p>
        </w:tc>
        <w:tc>
          <w:tcPr>
            <w:tcW w:w="1735" w:type="dxa"/>
            <w:noWrap/>
            <w:vAlign w:val="center"/>
            <w:hideMark/>
          </w:tcPr>
          <w:p w14:paraId="24249BCA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0.29 (0.26)</w:t>
            </w:r>
          </w:p>
        </w:tc>
      </w:tr>
      <w:tr w:rsidR="00452AD2" w:rsidRPr="00452AD2" w14:paraId="563CF681" w14:textId="77777777" w:rsidTr="00452AD2">
        <w:trPr>
          <w:trHeight w:val="320"/>
        </w:trPr>
        <w:tc>
          <w:tcPr>
            <w:tcW w:w="2069" w:type="dxa"/>
            <w:noWrap/>
            <w:vAlign w:val="center"/>
            <w:hideMark/>
          </w:tcPr>
          <w:p w14:paraId="68F9FB3E" w14:textId="77777777" w:rsidR="00452AD2" w:rsidRPr="00452AD2" w:rsidRDefault="00452AD2" w:rsidP="00452AD2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Religion</w:t>
            </w:r>
          </w:p>
        </w:tc>
        <w:tc>
          <w:tcPr>
            <w:tcW w:w="1736" w:type="dxa"/>
            <w:noWrap/>
            <w:vAlign w:val="center"/>
            <w:hideMark/>
          </w:tcPr>
          <w:p w14:paraId="5928772D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0.37 (0.36)</w:t>
            </w:r>
          </w:p>
        </w:tc>
        <w:tc>
          <w:tcPr>
            <w:tcW w:w="1735" w:type="dxa"/>
            <w:noWrap/>
            <w:vAlign w:val="center"/>
            <w:hideMark/>
          </w:tcPr>
          <w:p w14:paraId="0070EAA5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0.37 (0.36)</w:t>
            </w:r>
          </w:p>
        </w:tc>
        <w:tc>
          <w:tcPr>
            <w:tcW w:w="1735" w:type="dxa"/>
            <w:noWrap/>
            <w:vAlign w:val="center"/>
            <w:hideMark/>
          </w:tcPr>
          <w:p w14:paraId="06E661A2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0.37 (0.44)</w:t>
            </w:r>
          </w:p>
        </w:tc>
        <w:tc>
          <w:tcPr>
            <w:tcW w:w="1735" w:type="dxa"/>
            <w:noWrap/>
            <w:vAlign w:val="center"/>
            <w:hideMark/>
          </w:tcPr>
          <w:p w14:paraId="4F3C4557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0.37 (0.39)</w:t>
            </w:r>
          </w:p>
        </w:tc>
      </w:tr>
      <w:tr w:rsidR="00452AD2" w:rsidRPr="00452AD2" w14:paraId="441E0753" w14:textId="77777777" w:rsidTr="00452AD2">
        <w:trPr>
          <w:trHeight w:val="320"/>
        </w:trPr>
        <w:tc>
          <w:tcPr>
            <w:tcW w:w="2069" w:type="dxa"/>
            <w:noWrap/>
            <w:vAlign w:val="center"/>
            <w:hideMark/>
          </w:tcPr>
          <w:p w14:paraId="7BC99790" w14:textId="77777777" w:rsidR="00452AD2" w:rsidRPr="00452AD2" w:rsidRDefault="00452AD2" w:rsidP="00452AD2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Rich-Poor</w:t>
            </w:r>
          </w:p>
        </w:tc>
        <w:tc>
          <w:tcPr>
            <w:tcW w:w="1736" w:type="dxa"/>
            <w:noWrap/>
            <w:vAlign w:val="center"/>
            <w:hideMark/>
          </w:tcPr>
          <w:p w14:paraId="7FC8744F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0.36 (0.34)</w:t>
            </w:r>
          </w:p>
        </w:tc>
        <w:tc>
          <w:tcPr>
            <w:tcW w:w="1735" w:type="dxa"/>
            <w:noWrap/>
            <w:vAlign w:val="center"/>
            <w:hideMark/>
          </w:tcPr>
          <w:p w14:paraId="4822E46C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0.36 (0.38)</w:t>
            </w:r>
          </w:p>
        </w:tc>
        <w:tc>
          <w:tcPr>
            <w:tcW w:w="1735" w:type="dxa"/>
            <w:noWrap/>
            <w:vAlign w:val="center"/>
            <w:hideMark/>
          </w:tcPr>
          <w:p w14:paraId="7DA1E876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0.36 (0.36)</w:t>
            </w:r>
          </w:p>
        </w:tc>
        <w:tc>
          <w:tcPr>
            <w:tcW w:w="1735" w:type="dxa"/>
            <w:noWrap/>
            <w:vAlign w:val="center"/>
            <w:hideMark/>
          </w:tcPr>
          <w:p w14:paraId="475FDFEB" w14:textId="77777777" w:rsidR="00452AD2" w:rsidRPr="00452AD2" w:rsidRDefault="00452AD2" w:rsidP="00452AD2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2AD2">
              <w:rPr>
                <w:rFonts w:asciiTheme="minorHAnsi" w:hAnsiTheme="minorHAnsi" w:cstheme="minorHAnsi"/>
                <w:sz w:val="20"/>
                <w:szCs w:val="20"/>
              </w:rPr>
              <w:t>0.36 (0.36)</w:t>
            </w:r>
          </w:p>
        </w:tc>
      </w:tr>
    </w:tbl>
    <w:p w14:paraId="797E8B58" w14:textId="1677B123" w:rsidR="00452AD2" w:rsidRDefault="00452AD2" w:rsidP="00452AD2">
      <w:pPr>
        <w:ind w:firstLine="0"/>
      </w:pPr>
    </w:p>
    <w:p w14:paraId="08D34DE1" w14:textId="2D5F7320" w:rsidR="00452AD2" w:rsidRDefault="00452AD2" w:rsidP="00452AD2">
      <w:pPr>
        <w:ind w:firstLine="0"/>
      </w:pPr>
    </w:p>
    <w:p w14:paraId="737C274C" w14:textId="2018BDE5" w:rsidR="00452AD2" w:rsidRDefault="00452AD2" w:rsidP="00452AD2">
      <w:pPr>
        <w:pStyle w:val="TableFigure"/>
      </w:pPr>
      <w:r w:rsidRPr="00452AD2">
        <w:rPr>
          <w:b/>
          <w:bCs/>
        </w:rPr>
        <w:t xml:space="preserve">Table </w:t>
      </w:r>
      <w:r>
        <w:rPr>
          <w:b/>
          <w:bCs/>
        </w:rPr>
        <w:t>2</w:t>
      </w:r>
      <w:r w:rsidRPr="00452AD2">
        <w:rPr>
          <w:b/>
          <w:bCs/>
        </w:rPr>
        <w:t>S.</w:t>
      </w:r>
      <w:r>
        <w:t xml:space="preserve"> </w:t>
      </w:r>
      <w:r w:rsidR="00B56F80">
        <w:t>Sample sizes and c</w:t>
      </w:r>
      <w:r w:rsidR="00D642DD">
        <w:t xml:space="preserve">orrelations </w:t>
      </w:r>
      <w:r w:rsidR="003E2988">
        <w:t>between</w:t>
      </w:r>
      <w:r w:rsidR="00D642DD">
        <w:t xml:space="preserve"> trial type </w:t>
      </w:r>
      <w:r w:rsidR="003E2988" w:rsidRPr="003E2988">
        <w:rPr>
          <w:i/>
          <w:iCs/>
        </w:rPr>
        <w:t>D</w:t>
      </w:r>
      <w:r w:rsidR="003E2988">
        <w:t xml:space="preserve"> scores </w:t>
      </w:r>
      <w:r>
        <w:t xml:space="preserve">in each domain.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047"/>
        <w:gridCol w:w="1047"/>
        <w:gridCol w:w="1046"/>
        <w:gridCol w:w="1046"/>
        <w:gridCol w:w="1046"/>
        <w:gridCol w:w="1046"/>
        <w:gridCol w:w="1046"/>
      </w:tblGrid>
      <w:tr w:rsidR="003E2988" w:rsidRPr="003E2988" w14:paraId="262956F1" w14:textId="77777777" w:rsidTr="003E2988">
        <w:trPr>
          <w:trHeight w:val="320"/>
        </w:trPr>
        <w:tc>
          <w:tcPr>
            <w:tcW w:w="1696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65423C6C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3914F345" w14:textId="77777777" w:rsidR="003E2988" w:rsidRPr="003E2988" w:rsidRDefault="003E2988" w:rsidP="003E2988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2CE0F2F" w14:textId="3A945521" w:rsidR="003E2988" w:rsidRPr="005B4FBA" w:rsidRDefault="003E2988" w:rsidP="003E2988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Pearson’s </w:t>
            </w:r>
            <w:r w:rsidRPr="003E2988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r</w:t>
            </w:r>
          </w:p>
        </w:tc>
      </w:tr>
      <w:tr w:rsidR="003E2988" w:rsidRPr="003E2988" w14:paraId="270CCCB8" w14:textId="77777777" w:rsidTr="003E2988">
        <w:trPr>
          <w:trHeight w:val="320"/>
        </w:trPr>
        <w:tc>
          <w:tcPr>
            <w:tcW w:w="1696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C6F1FD9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Domain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E2598E8" w14:textId="77777777" w:rsidR="003E2988" w:rsidRPr="00754D82" w:rsidRDefault="003E2988" w:rsidP="003E2988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754D82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01FBCA6" w14:textId="77777777" w:rsidR="005B4FBA" w:rsidRDefault="003E2988" w:rsidP="003E2988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 xml:space="preserve">Trial types </w:t>
            </w:r>
          </w:p>
          <w:p w14:paraId="4367C44A" w14:textId="6792A70E" w:rsidR="003E2988" w:rsidRPr="003E2988" w:rsidRDefault="003E2988" w:rsidP="003E2988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1 and 2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069F82D" w14:textId="77777777" w:rsidR="005B4FBA" w:rsidRDefault="003E2988" w:rsidP="003E2988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 xml:space="preserve">Trial types </w:t>
            </w:r>
          </w:p>
          <w:p w14:paraId="7EE213B6" w14:textId="6835BB93" w:rsidR="003E2988" w:rsidRPr="003E2988" w:rsidRDefault="003E2988" w:rsidP="003E2988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1 and 3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4834B5A" w14:textId="77777777" w:rsidR="005B4FBA" w:rsidRDefault="003E2988" w:rsidP="003E2988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 xml:space="preserve">Trial types </w:t>
            </w:r>
          </w:p>
          <w:p w14:paraId="421B1C3C" w14:textId="2C62C744" w:rsidR="003E2988" w:rsidRPr="003E2988" w:rsidRDefault="003E2988" w:rsidP="003E2988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1 and 4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6714E2" w14:textId="77777777" w:rsidR="005B4FBA" w:rsidRDefault="003E2988" w:rsidP="003E2988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 xml:space="preserve">Trial types </w:t>
            </w:r>
          </w:p>
          <w:p w14:paraId="25171206" w14:textId="1BEE98C2" w:rsidR="003E2988" w:rsidRPr="003E2988" w:rsidRDefault="003E2988" w:rsidP="003E2988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2 and 3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065A800" w14:textId="77777777" w:rsidR="005B4FBA" w:rsidRDefault="003E2988" w:rsidP="003E2988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 xml:space="preserve">Trial types </w:t>
            </w:r>
          </w:p>
          <w:p w14:paraId="011B3D0F" w14:textId="2C98E3BE" w:rsidR="003E2988" w:rsidRPr="003E2988" w:rsidRDefault="003E2988" w:rsidP="003E2988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2 and 4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4583DD2" w14:textId="77777777" w:rsidR="005B4FBA" w:rsidRDefault="003E2988" w:rsidP="003E2988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 xml:space="preserve">Trial types </w:t>
            </w:r>
          </w:p>
          <w:p w14:paraId="0D0229DD" w14:textId="56EAAF69" w:rsidR="003E2988" w:rsidRPr="003E2988" w:rsidRDefault="003E2988" w:rsidP="003E2988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3 and 4</w:t>
            </w:r>
          </w:p>
        </w:tc>
      </w:tr>
      <w:tr w:rsidR="003E2988" w:rsidRPr="003E2988" w14:paraId="5F8306B3" w14:textId="77777777" w:rsidTr="003E2988">
        <w:trPr>
          <w:trHeight w:val="320"/>
        </w:trPr>
        <w:tc>
          <w:tcPr>
            <w:tcW w:w="16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1166E1F" w14:textId="77777777" w:rsidR="003E2988" w:rsidRPr="003E2988" w:rsidRDefault="003E2988" w:rsidP="003E2988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Body image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48B7118" w14:textId="77777777" w:rsidR="003E2988" w:rsidRPr="003E2988" w:rsidRDefault="003E2988" w:rsidP="00EE21CE">
            <w:pPr>
              <w:tabs>
                <w:tab w:val="decimal" w:pos="270"/>
              </w:tabs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47E6F0A" w14:textId="77777777" w:rsidR="003E2988" w:rsidRPr="003E2988" w:rsidRDefault="003E2988" w:rsidP="003E0E1F">
            <w:pPr>
              <w:tabs>
                <w:tab w:val="decimal" w:pos="20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-0.06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1768F2C" w14:textId="77777777" w:rsidR="003E2988" w:rsidRPr="003E2988" w:rsidRDefault="003E2988" w:rsidP="003E0E1F">
            <w:pPr>
              <w:tabs>
                <w:tab w:val="decimal" w:pos="15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-0.16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C5F8231" w14:textId="77777777" w:rsidR="003E2988" w:rsidRPr="003E2988" w:rsidRDefault="003E2988" w:rsidP="003E0E1F">
            <w:pPr>
              <w:tabs>
                <w:tab w:val="decimal" w:pos="18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0.09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71291B5" w14:textId="77777777" w:rsidR="003E2988" w:rsidRPr="003E2988" w:rsidRDefault="003E2988" w:rsidP="003E0E1F">
            <w:pPr>
              <w:tabs>
                <w:tab w:val="decimal" w:pos="13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0.38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E6C82A1" w14:textId="77777777" w:rsidR="003E2988" w:rsidRPr="003E2988" w:rsidRDefault="003E2988" w:rsidP="003E0E1F">
            <w:pPr>
              <w:tabs>
                <w:tab w:val="decimal" w:pos="16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-0.22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3DC24F7" w14:textId="77777777" w:rsidR="003E2988" w:rsidRPr="003E2988" w:rsidRDefault="003E2988" w:rsidP="003E0E1F">
            <w:pPr>
              <w:tabs>
                <w:tab w:val="decimal" w:pos="20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0.32</w:t>
            </w:r>
          </w:p>
        </w:tc>
      </w:tr>
      <w:tr w:rsidR="003E2988" w:rsidRPr="003E2988" w14:paraId="39BF1CFB" w14:textId="77777777" w:rsidTr="003E2988">
        <w:trPr>
          <w:trHeight w:val="320"/>
        </w:trPr>
        <w:tc>
          <w:tcPr>
            <w:tcW w:w="1696" w:type="dxa"/>
            <w:noWrap/>
            <w:vAlign w:val="center"/>
            <w:hideMark/>
          </w:tcPr>
          <w:p w14:paraId="40A4DB51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Clinton-Trump</w:t>
            </w:r>
          </w:p>
        </w:tc>
        <w:tc>
          <w:tcPr>
            <w:tcW w:w="1047" w:type="dxa"/>
            <w:noWrap/>
            <w:vAlign w:val="center"/>
            <w:hideMark/>
          </w:tcPr>
          <w:p w14:paraId="0F7E878C" w14:textId="77777777" w:rsidR="003E2988" w:rsidRPr="003E2988" w:rsidRDefault="003E2988" w:rsidP="00EE21CE">
            <w:pPr>
              <w:tabs>
                <w:tab w:val="decimal" w:pos="270"/>
              </w:tabs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97</w:t>
            </w:r>
          </w:p>
        </w:tc>
        <w:tc>
          <w:tcPr>
            <w:tcW w:w="1047" w:type="dxa"/>
            <w:noWrap/>
            <w:vAlign w:val="center"/>
            <w:hideMark/>
          </w:tcPr>
          <w:p w14:paraId="0422C687" w14:textId="77777777" w:rsidR="003E2988" w:rsidRPr="003E2988" w:rsidRDefault="003E2988" w:rsidP="003E0E1F">
            <w:pPr>
              <w:tabs>
                <w:tab w:val="decimal" w:pos="20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0.26</w:t>
            </w:r>
          </w:p>
        </w:tc>
        <w:tc>
          <w:tcPr>
            <w:tcW w:w="1046" w:type="dxa"/>
            <w:noWrap/>
            <w:vAlign w:val="center"/>
            <w:hideMark/>
          </w:tcPr>
          <w:p w14:paraId="4526D327" w14:textId="77777777" w:rsidR="003E2988" w:rsidRPr="003E2988" w:rsidRDefault="003E2988" w:rsidP="003E0E1F">
            <w:pPr>
              <w:tabs>
                <w:tab w:val="decimal" w:pos="15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0.32</w:t>
            </w:r>
          </w:p>
        </w:tc>
        <w:tc>
          <w:tcPr>
            <w:tcW w:w="1046" w:type="dxa"/>
            <w:noWrap/>
            <w:vAlign w:val="center"/>
            <w:hideMark/>
          </w:tcPr>
          <w:p w14:paraId="7D7F5C27" w14:textId="77777777" w:rsidR="003E2988" w:rsidRPr="003E2988" w:rsidRDefault="003E2988" w:rsidP="003E0E1F">
            <w:pPr>
              <w:tabs>
                <w:tab w:val="decimal" w:pos="18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0.27</w:t>
            </w:r>
          </w:p>
        </w:tc>
        <w:tc>
          <w:tcPr>
            <w:tcW w:w="1046" w:type="dxa"/>
            <w:noWrap/>
            <w:vAlign w:val="center"/>
            <w:hideMark/>
          </w:tcPr>
          <w:p w14:paraId="19FF2DF8" w14:textId="77777777" w:rsidR="003E2988" w:rsidRPr="003E2988" w:rsidRDefault="003E2988" w:rsidP="003E0E1F">
            <w:pPr>
              <w:tabs>
                <w:tab w:val="decimal" w:pos="13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0.15</w:t>
            </w:r>
          </w:p>
        </w:tc>
        <w:tc>
          <w:tcPr>
            <w:tcW w:w="1046" w:type="dxa"/>
            <w:noWrap/>
            <w:vAlign w:val="center"/>
            <w:hideMark/>
          </w:tcPr>
          <w:p w14:paraId="6D9348D9" w14:textId="77777777" w:rsidR="003E2988" w:rsidRPr="003E2988" w:rsidRDefault="003E2988" w:rsidP="003E0E1F">
            <w:pPr>
              <w:tabs>
                <w:tab w:val="decimal" w:pos="16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0.16</w:t>
            </w:r>
          </w:p>
        </w:tc>
        <w:tc>
          <w:tcPr>
            <w:tcW w:w="1046" w:type="dxa"/>
            <w:noWrap/>
            <w:vAlign w:val="center"/>
            <w:hideMark/>
          </w:tcPr>
          <w:p w14:paraId="465EB128" w14:textId="77777777" w:rsidR="003E2988" w:rsidRPr="003E2988" w:rsidRDefault="003E2988" w:rsidP="003E0E1F">
            <w:pPr>
              <w:tabs>
                <w:tab w:val="decimal" w:pos="20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0.39</w:t>
            </w:r>
          </w:p>
        </w:tc>
      </w:tr>
      <w:tr w:rsidR="003E2988" w:rsidRPr="003E2988" w14:paraId="4F711AC0" w14:textId="77777777" w:rsidTr="003E2988">
        <w:trPr>
          <w:trHeight w:val="320"/>
        </w:trPr>
        <w:tc>
          <w:tcPr>
            <w:tcW w:w="1696" w:type="dxa"/>
            <w:noWrap/>
            <w:vAlign w:val="center"/>
            <w:hideMark/>
          </w:tcPr>
          <w:p w14:paraId="73C78DAA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Death (1)</w:t>
            </w:r>
          </w:p>
        </w:tc>
        <w:tc>
          <w:tcPr>
            <w:tcW w:w="1047" w:type="dxa"/>
            <w:noWrap/>
            <w:vAlign w:val="center"/>
            <w:hideMark/>
          </w:tcPr>
          <w:p w14:paraId="4992B3B6" w14:textId="77777777" w:rsidR="003E2988" w:rsidRPr="003E2988" w:rsidRDefault="003E2988" w:rsidP="00EE21CE">
            <w:pPr>
              <w:tabs>
                <w:tab w:val="decimal" w:pos="270"/>
              </w:tabs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1047" w:type="dxa"/>
            <w:noWrap/>
            <w:vAlign w:val="center"/>
            <w:hideMark/>
          </w:tcPr>
          <w:p w14:paraId="1C0517D3" w14:textId="77777777" w:rsidR="003E2988" w:rsidRPr="003E2988" w:rsidRDefault="003E2988" w:rsidP="003E0E1F">
            <w:pPr>
              <w:tabs>
                <w:tab w:val="decimal" w:pos="20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0.69</w:t>
            </w:r>
          </w:p>
        </w:tc>
        <w:tc>
          <w:tcPr>
            <w:tcW w:w="1046" w:type="dxa"/>
            <w:noWrap/>
            <w:vAlign w:val="center"/>
            <w:hideMark/>
          </w:tcPr>
          <w:p w14:paraId="0A6FB0CE" w14:textId="77777777" w:rsidR="003E2988" w:rsidRPr="003E2988" w:rsidRDefault="003E2988" w:rsidP="003E0E1F">
            <w:pPr>
              <w:tabs>
                <w:tab w:val="decimal" w:pos="15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0.12</w:t>
            </w:r>
          </w:p>
        </w:tc>
        <w:tc>
          <w:tcPr>
            <w:tcW w:w="1046" w:type="dxa"/>
            <w:noWrap/>
            <w:vAlign w:val="center"/>
            <w:hideMark/>
          </w:tcPr>
          <w:p w14:paraId="79DE7652" w14:textId="77777777" w:rsidR="003E2988" w:rsidRPr="003E2988" w:rsidRDefault="003E2988" w:rsidP="003E0E1F">
            <w:pPr>
              <w:tabs>
                <w:tab w:val="decimal" w:pos="18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0.09</w:t>
            </w:r>
          </w:p>
        </w:tc>
        <w:tc>
          <w:tcPr>
            <w:tcW w:w="1046" w:type="dxa"/>
            <w:noWrap/>
            <w:vAlign w:val="center"/>
            <w:hideMark/>
          </w:tcPr>
          <w:p w14:paraId="666E1D6D" w14:textId="77777777" w:rsidR="003E2988" w:rsidRPr="003E2988" w:rsidRDefault="003E2988" w:rsidP="003E0E1F">
            <w:pPr>
              <w:tabs>
                <w:tab w:val="decimal" w:pos="13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-0.02</w:t>
            </w:r>
          </w:p>
        </w:tc>
        <w:tc>
          <w:tcPr>
            <w:tcW w:w="1046" w:type="dxa"/>
            <w:noWrap/>
            <w:vAlign w:val="center"/>
            <w:hideMark/>
          </w:tcPr>
          <w:p w14:paraId="296BBF55" w14:textId="77777777" w:rsidR="003E2988" w:rsidRPr="003E2988" w:rsidRDefault="003E2988" w:rsidP="003E0E1F">
            <w:pPr>
              <w:tabs>
                <w:tab w:val="decimal" w:pos="16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-0.03</w:t>
            </w:r>
          </w:p>
        </w:tc>
        <w:tc>
          <w:tcPr>
            <w:tcW w:w="1046" w:type="dxa"/>
            <w:noWrap/>
            <w:vAlign w:val="center"/>
            <w:hideMark/>
          </w:tcPr>
          <w:p w14:paraId="2597E677" w14:textId="77777777" w:rsidR="003E2988" w:rsidRPr="003E2988" w:rsidRDefault="003E2988" w:rsidP="003E0E1F">
            <w:pPr>
              <w:tabs>
                <w:tab w:val="decimal" w:pos="20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-0.02</w:t>
            </w:r>
          </w:p>
        </w:tc>
      </w:tr>
      <w:tr w:rsidR="003E2988" w:rsidRPr="003E2988" w14:paraId="0D828A9E" w14:textId="77777777" w:rsidTr="003E2988">
        <w:trPr>
          <w:trHeight w:val="320"/>
        </w:trPr>
        <w:tc>
          <w:tcPr>
            <w:tcW w:w="1696" w:type="dxa"/>
            <w:noWrap/>
            <w:vAlign w:val="center"/>
            <w:hideMark/>
          </w:tcPr>
          <w:p w14:paraId="411C2871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Death (2)</w:t>
            </w:r>
          </w:p>
        </w:tc>
        <w:tc>
          <w:tcPr>
            <w:tcW w:w="1047" w:type="dxa"/>
            <w:noWrap/>
            <w:vAlign w:val="center"/>
            <w:hideMark/>
          </w:tcPr>
          <w:p w14:paraId="70485815" w14:textId="77777777" w:rsidR="003E2988" w:rsidRPr="003E2988" w:rsidRDefault="003E2988" w:rsidP="00EE21CE">
            <w:pPr>
              <w:tabs>
                <w:tab w:val="decimal" w:pos="270"/>
              </w:tabs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26</w:t>
            </w:r>
          </w:p>
        </w:tc>
        <w:tc>
          <w:tcPr>
            <w:tcW w:w="1047" w:type="dxa"/>
            <w:noWrap/>
            <w:vAlign w:val="center"/>
            <w:hideMark/>
          </w:tcPr>
          <w:p w14:paraId="22680016" w14:textId="77777777" w:rsidR="003E2988" w:rsidRPr="003E2988" w:rsidRDefault="003E2988" w:rsidP="003E0E1F">
            <w:pPr>
              <w:tabs>
                <w:tab w:val="decimal" w:pos="20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0.27</w:t>
            </w:r>
          </w:p>
        </w:tc>
        <w:tc>
          <w:tcPr>
            <w:tcW w:w="1046" w:type="dxa"/>
            <w:noWrap/>
            <w:vAlign w:val="center"/>
            <w:hideMark/>
          </w:tcPr>
          <w:p w14:paraId="0AD8198C" w14:textId="77777777" w:rsidR="003E2988" w:rsidRPr="003E2988" w:rsidRDefault="003E2988" w:rsidP="003E0E1F">
            <w:pPr>
              <w:tabs>
                <w:tab w:val="decimal" w:pos="15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-0.35</w:t>
            </w:r>
          </w:p>
        </w:tc>
        <w:tc>
          <w:tcPr>
            <w:tcW w:w="1046" w:type="dxa"/>
            <w:noWrap/>
            <w:vAlign w:val="center"/>
            <w:hideMark/>
          </w:tcPr>
          <w:p w14:paraId="1F58C343" w14:textId="77777777" w:rsidR="003E2988" w:rsidRPr="003E2988" w:rsidRDefault="003E2988" w:rsidP="003E0E1F">
            <w:pPr>
              <w:tabs>
                <w:tab w:val="decimal" w:pos="18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-0.16</w:t>
            </w:r>
          </w:p>
        </w:tc>
        <w:tc>
          <w:tcPr>
            <w:tcW w:w="1046" w:type="dxa"/>
            <w:noWrap/>
            <w:vAlign w:val="center"/>
            <w:hideMark/>
          </w:tcPr>
          <w:p w14:paraId="2B47AC0C" w14:textId="77777777" w:rsidR="003E2988" w:rsidRPr="003E2988" w:rsidRDefault="003E2988" w:rsidP="003E0E1F">
            <w:pPr>
              <w:tabs>
                <w:tab w:val="decimal" w:pos="13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-0.25</w:t>
            </w:r>
          </w:p>
        </w:tc>
        <w:tc>
          <w:tcPr>
            <w:tcW w:w="1046" w:type="dxa"/>
            <w:noWrap/>
            <w:vAlign w:val="center"/>
            <w:hideMark/>
          </w:tcPr>
          <w:p w14:paraId="779FFF81" w14:textId="77777777" w:rsidR="003E2988" w:rsidRPr="003E2988" w:rsidRDefault="003E2988" w:rsidP="003E0E1F">
            <w:pPr>
              <w:tabs>
                <w:tab w:val="decimal" w:pos="16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-0.21</w:t>
            </w:r>
          </w:p>
        </w:tc>
        <w:tc>
          <w:tcPr>
            <w:tcW w:w="1046" w:type="dxa"/>
            <w:noWrap/>
            <w:vAlign w:val="center"/>
            <w:hideMark/>
          </w:tcPr>
          <w:p w14:paraId="5019EC14" w14:textId="77777777" w:rsidR="003E2988" w:rsidRPr="003E2988" w:rsidRDefault="003E2988" w:rsidP="003E0E1F">
            <w:pPr>
              <w:tabs>
                <w:tab w:val="decimal" w:pos="20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0.27</w:t>
            </w:r>
          </w:p>
        </w:tc>
      </w:tr>
      <w:tr w:rsidR="003E2988" w:rsidRPr="003E2988" w14:paraId="793F2FAB" w14:textId="77777777" w:rsidTr="003E2988">
        <w:trPr>
          <w:trHeight w:val="320"/>
        </w:trPr>
        <w:tc>
          <w:tcPr>
            <w:tcW w:w="1696" w:type="dxa"/>
            <w:noWrap/>
            <w:vAlign w:val="center"/>
            <w:hideMark/>
          </w:tcPr>
          <w:p w14:paraId="640C9096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Friend-Enemy</w:t>
            </w:r>
          </w:p>
        </w:tc>
        <w:tc>
          <w:tcPr>
            <w:tcW w:w="1047" w:type="dxa"/>
            <w:noWrap/>
            <w:vAlign w:val="center"/>
            <w:hideMark/>
          </w:tcPr>
          <w:p w14:paraId="5113A561" w14:textId="77777777" w:rsidR="003E2988" w:rsidRPr="003E2988" w:rsidRDefault="003E2988" w:rsidP="00EE21CE">
            <w:pPr>
              <w:tabs>
                <w:tab w:val="decimal" w:pos="270"/>
              </w:tabs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98</w:t>
            </w:r>
          </w:p>
        </w:tc>
        <w:tc>
          <w:tcPr>
            <w:tcW w:w="1047" w:type="dxa"/>
            <w:noWrap/>
            <w:vAlign w:val="center"/>
            <w:hideMark/>
          </w:tcPr>
          <w:p w14:paraId="79BC60BD" w14:textId="77777777" w:rsidR="003E2988" w:rsidRPr="003E2988" w:rsidRDefault="003E2988" w:rsidP="003E0E1F">
            <w:pPr>
              <w:tabs>
                <w:tab w:val="decimal" w:pos="20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0.16</w:t>
            </w:r>
          </w:p>
        </w:tc>
        <w:tc>
          <w:tcPr>
            <w:tcW w:w="1046" w:type="dxa"/>
            <w:noWrap/>
            <w:vAlign w:val="center"/>
            <w:hideMark/>
          </w:tcPr>
          <w:p w14:paraId="4AD81F15" w14:textId="50D67829" w:rsidR="003E2988" w:rsidRPr="003E2988" w:rsidRDefault="003E2988" w:rsidP="003E0E1F">
            <w:pPr>
              <w:tabs>
                <w:tab w:val="decimal" w:pos="15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  <w:r w:rsidR="003E0E1F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46" w:type="dxa"/>
            <w:noWrap/>
            <w:vAlign w:val="center"/>
            <w:hideMark/>
          </w:tcPr>
          <w:p w14:paraId="602D3C2C" w14:textId="77777777" w:rsidR="003E2988" w:rsidRPr="003E2988" w:rsidRDefault="003E2988" w:rsidP="003E0E1F">
            <w:pPr>
              <w:tabs>
                <w:tab w:val="decimal" w:pos="18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0.14</w:t>
            </w:r>
          </w:p>
        </w:tc>
        <w:tc>
          <w:tcPr>
            <w:tcW w:w="1046" w:type="dxa"/>
            <w:noWrap/>
            <w:vAlign w:val="center"/>
            <w:hideMark/>
          </w:tcPr>
          <w:p w14:paraId="426A5221" w14:textId="77777777" w:rsidR="003E2988" w:rsidRPr="003E2988" w:rsidRDefault="003E2988" w:rsidP="003E0E1F">
            <w:pPr>
              <w:tabs>
                <w:tab w:val="decimal" w:pos="13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0.23</w:t>
            </w:r>
          </w:p>
        </w:tc>
        <w:tc>
          <w:tcPr>
            <w:tcW w:w="1046" w:type="dxa"/>
            <w:noWrap/>
            <w:vAlign w:val="center"/>
            <w:hideMark/>
          </w:tcPr>
          <w:p w14:paraId="03DD9648" w14:textId="7BCEAB37" w:rsidR="003E2988" w:rsidRPr="003E2988" w:rsidRDefault="003E2988" w:rsidP="003E0E1F">
            <w:pPr>
              <w:tabs>
                <w:tab w:val="decimal" w:pos="16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  <w:r w:rsidR="003E0E1F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46" w:type="dxa"/>
            <w:noWrap/>
            <w:vAlign w:val="center"/>
            <w:hideMark/>
          </w:tcPr>
          <w:p w14:paraId="66DAF6E9" w14:textId="77777777" w:rsidR="003E2988" w:rsidRPr="003E2988" w:rsidRDefault="003E2988" w:rsidP="003E0E1F">
            <w:pPr>
              <w:tabs>
                <w:tab w:val="decimal" w:pos="20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0.17</w:t>
            </w:r>
          </w:p>
        </w:tc>
      </w:tr>
      <w:tr w:rsidR="003E2988" w:rsidRPr="003E2988" w14:paraId="0FFBB8BF" w14:textId="77777777" w:rsidTr="003E2988">
        <w:trPr>
          <w:trHeight w:val="320"/>
        </w:trPr>
        <w:tc>
          <w:tcPr>
            <w:tcW w:w="1696" w:type="dxa"/>
            <w:noWrap/>
            <w:vAlign w:val="center"/>
            <w:hideMark/>
          </w:tcPr>
          <w:p w14:paraId="0814A9F6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Gender</w:t>
            </w:r>
          </w:p>
        </w:tc>
        <w:tc>
          <w:tcPr>
            <w:tcW w:w="1047" w:type="dxa"/>
            <w:noWrap/>
            <w:vAlign w:val="center"/>
            <w:hideMark/>
          </w:tcPr>
          <w:p w14:paraId="1BC8F924" w14:textId="77777777" w:rsidR="003E2988" w:rsidRPr="003E2988" w:rsidRDefault="003E2988" w:rsidP="00EE21CE">
            <w:pPr>
              <w:tabs>
                <w:tab w:val="decimal" w:pos="270"/>
              </w:tabs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95</w:t>
            </w:r>
          </w:p>
        </w:tc>
        <w:tc>
          <w:tcPr>
            <w:tcW w:w="1047" w:type="dxa"/>
            <w:noWrap/>
            <w:vAlign w:val="center"/>
            <w:hideMark/>
          </w:tcPr>
          <w:p w14:paraId="080AAB74" w14:textId="77777777" w:rsidR="003E2988" w:rsidRPr="003E2988" w:rsidRDefault="003E2988" w:rsidP="003E0E1F">
            <w:pPr>
              <w:tabs>
                <w:tab w:val="decimal" w:pos="20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0.07</w:t>
            </w:r>
          </w:p>
        </w:tc>
        <w:tc>
          <w:tcPr>
            <w:tcW w:w="1046" w:type="dxa"/>
            <w:noWrap/>
            <w:vAlign w:val="center"/>
            <w:hideMark/>
          </w:tcPr>
          <w:p w14:paraId="1C603EA9" w14:textId="77777777" w:rsidR="003E2988" w:rsidRPr="003E2988" w:rsidRDefault="003E2988" w:rsidP="003E0E1F">
            <w:pPr>
              <w:tabs>
                <w:tab w:val="decimal" w:pos="15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0.09</w:t>
            </w:r>
          </w:p>
        </w:tc>
        <w:tc>
          <w:tcPr>
            <w:tcW w:w="1046" w:type="dxa"/>
            <w:noWrap/>
            <w:vAlign w:val="center"/>
            <w:hideMark/>
          </w:tcPr>
          <w:p w14:paraId="335091BE" w14:textId="77777777" w:rsidR="003E2988" w:rsidRPr="003E2988" w:rsidRDefault="003E2988" w:rsidP="003E0E1F">
            <w:pPr>
              <w:tabs>
                <w:tab w:val="decimal" w:pos="18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0.21</w:t>
            </w:r>
          </w:p>
        </w:tc>
        <w:tc>
          <w:tcPr>
            <w:tcW w:w="1046" w:type="dxa"/>
            <w:noWrap/>
            <w:vAlign w:val="center"/>
            <w:hideMark/>
          </w:tcPr>
          <w:p w14:paraId="34F3F047" w14:textId="77777777" w:rsidR="003E2988" w:rsidRPr="003E2988" w:rsidRDefault="003E2988" w:rsidP="003E0E1F">
            <w:pPr>
              <w:tabs>
                <w:tab w:val="decimal" w:pos="13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1046" w:type="dxa"/>
            <w:noWrap/>
            <w:vAlign w:val="center"/>
            <w:hideMark/>
          </w:tcPr>
          <w:p w14:paraId="0D55ADDC" w14:textId="77777777" w:rsidR="003E2988" w:rsidRPr="003E2988" w:rsidRDefault="003E2988" w:rsidP="003E0E1F">
            <w:pPr>
              <w:tabs>
                <w:tab w:val="decimal" w:pos="16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-0.12</w:t>
            </w:r>
          </w:p>
        </w:tc>
        <w:tc>
          <w:tcPr>
            <w:tcW w:w="1046" w:type="dxa"/>
            <w:noWrap/>
            <w:vAlign w:val="center"/>
            <w:hideMark/>
          </w:tcPr>
          <w:p w14:paraId="2AFB9123" w14:textId="77777777" w:rsidR="003E2988" w:rsidRPr="003E2988" w:rsidRDefault="003E2988" w:rsidP="003E0E1F">
            <w:pPr>
              <w:tabs>
                <w:tab w:val="decimal" w:pos="20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0.24</w:t>
            </w:r>
          </w:p>
        </w:tc>
      </w:tr>
      <w:tr w:rsidR="003E2988" w:rsidRPr="003E2988" w14:paraId="4B2285B7" w14:textId="77777777" w:rsidTr="003E2988">
        <w:trPr>
          <w:trHeight w:val="320"/>
        </w:trPr>
        <w:tc>
          <w:tcPr>
            <w:tcW w:w="1696" w:type="dxa"/>
            <w:noWrap/>
            <w:vAlign w:val="center"/>
            <w:hideMark/>
          </w:tcPr>
          <w:p w14:paraId="46EB205F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Lincoln-Hitler</w:t>
            </w:r>
          </w:p>
        </w:tc>
        <w:tc>
          <w:tcPr>
            <w:tcW w:w="1047" w:type="dxa"/>
            <w:noWrap/>
            <w:vAlign w:val="center"/>
            <w:hideMark/>
          </w:tcPr>
          <w:p w14:paraId="4545C410" w14:textId="77777777" w:rsidR="003E2988" w:rsidRPr="003E2988" w:rsidRDefault="003E2988" w:rsidP="00EE21CE">
            <w:pPr>
              <w:tabs>
                <w:tab w:val="decimal" w:pos="270"/>
              </w:tabs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131</w:t>
            </w:r>
          </w:p>
        </w:tc>
        <w:tc>
          <w:tcPr>
            <w:tcW w:w="1047" w:type="dxa"/>
            <w:noWrap/>
            <w:vAlign w:val="center"/>
            <w:hideMark/>
          </w:tcPr>
          <w:p w14:paraId="207F74B4" w14:textId="77777777" w:rsidR="003E2988" w:rsidRPr="003E2988" w:rsidRDefault="003E2988" w:rsidP="003E0E1F">
            <w:pPr>
              <w:tabs>
                <w:tab w:val="decimal" w:pos="20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0.17</w:t>
            </w:r>
          </w:p>
        </w:tc>
        <w:tc>
          <w:tcPr>
            <w:tcW w:w="1046" w:type="dxa"/>
            <w:noWrap/>
            <w:vAlign w:val="center"/>
            <w:hideMark/>
          </w:tcPr>
          <w:p w14:paraId="54ACDD87" w14:textId="77777777" w:rsidR="003E2988" w:rsidRPr="003E2988" w:rsidRDefault="003E2988" w:rsidP="003E0E1F">
            <w:pPr>
              <w:tabs>
                <w:tab w:val="decimal" w:pos="15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0.08</w:t>
            </w:r>
          </w:p>
        </w:tc>
        <w:tc>
          <w:tcPr>
            <w:tcW w:w="1046" w:type="dxa"/>
            <w:noWrap/>
            <w:vAlign w:val="center"/>
            <w:hideMark/>
          </w:tcPr>
          <w:p w14:paraId="06BB7078" w14:textId="77777777" w:rsidR="003E2988" w:rsidRPr="003E2988" w:rsidRDefault="003E2988" w:rsidP="003E0E1F">
            <w:pPr>
              <w:tabs>
                <w:tab w:val="decimal" w:pos="18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0.18</w:t>
            </w:r>
          </w:p>
        </w:tc>
        <w:tc>
          <w:tcPr>
            <w:tcW w:w="1046" w:type="dxa"/>
            <w:noWrap/>
            <w:vAlign w:val="center"/>
            <w:hideMark/>
          </w:tcPr>
          <w:p w14:paraId="5FD658B3" w14:textId="4ECC9439" w:rsidR="003E2988" w:rsidRPr="003E2988" w:rsidRDefault="003E2988" w:rsidP="003E0E1F">
            <w:pPr>
              <w:tabs>
                <w:tab w:val="decimal" w:pos="13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="003E0E1F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46" w:type="dxa"/>
            <w:noWrap/>
            <w:vAlign w:val="center"/>
            <w:hideMark/>
          </w:tcPr>
          <w:p w14:paraId="3D15B234" w14:textId="5D435988" w:rsidR="003E2988" w:rsidRPr="003E2988" w:rsidRDefault="003E2988" w:rsidP="003E0E1F">
            <w:pPr>
              <w:tabs>
                <w:tab w:val="decimal" w:pos="16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3E0E1F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6" w:type="dxa"/>
            <w:noWrap/>
            <w:vAlign w:val="center"/>
            <w:hideMark/>
          </w:tcPr>
          <w:p w14:paraId="0462534E" w14:textId="77777777" w:rsidR="003E2988" w:rsidRPr="003E2988" w:rsidRDefault="003E2988" w:rsidP="003E0E1F">
            <w:pPr>
              <w:tabs>
                <w:tab w:val="decimal" w:pos="20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0.23</w:t>
            </w:r>
          </w:p>
        </w:tc>
      </w:tr>
      <w:tr w:rsidR="003E2988" w:rsidRPr="003E2988" w14:paraId="3CF54BFC" w14:textId="77777777" w:rsidTr="003E2988">
        <w:trPr>
          <w:trHeight w:val="320"/>
        </w:trPr>
        <w:tc>
          <w:tcPr>
            <w:tcW w:w="1696" w:type="dxa"/>
            <w:noWrap/>
            <w:vAlign w:val="center"/>
            <w:hideMark/>
          </w:tcPr>
          <w:p w14:paraId="0670A808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Non-words</w:t>
            </w:r>
          </w:p>
        </w:tc>
        <w:tc>
          <w:tcPr>
            <w:tcW w:w="1047" w:type="dxa"/>
            <w:noWrap/>
            <w:vAlign w:val="center"/>
            <w:hideMark/>
          </w:tcPr>
          <w:p w14:paraId="2AEAF99F" w14:textId="77777777" w:rsidR="003E2988" w:rsidRPr="003E2988" w:rsidRDefault="003E2988" w:rsidP="00EE21CE">
            <w:pPr>
              <w:tabs>
                <w:tab w:val="decimal" w:pos="270"/>
              </w:tabs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1047" w:type="dxa"/>
            <w:noWrap/>
            <w:vAlign w:val="center"/>
            <w:hideMark/>
          </w:tcPr>
          <w:p w14:paraId="137723E1" w14:textId="77777777" w:rsidR="003E2988" w:rsidRPr="003E2988" w:rsidRDefault="003E2988" w:rsidP="003E0E1F">
            <w:pPr>
              <w:tabs>
                <w:tab w:val="decimal" w:pos="20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0.06</w:t>
            </w:r>
          </w:p>
        </w:tc>
        <w:tc>
          <w:tcPr>
            <w:tcW w:w="1046" w:type="dxa"/>
            <w:noWrap/>
            <w:vAlign w:val="center"/>
            <w:hideMark/>
          </w:tcPr>
          <w:p w14:paraId="5CA81D6B" w14:textId="77777777" w:rsidR="003E2988" w:rsidRPr="003E2988" w:rsidRDefault="003E2988" w:rsidP="003E0E1F">
            <w:pPr>
              <w:tabs>
                <w:tab w:val="decimal" w:pos="15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0.33</w:t>
            </w:r>
          </w:p>
        </w:tc>
        <w:tc>
          <w:tcPr>
            <w:tcW w:w="1046" w:type="dxa"/>
            <w:noWrap/>
            <w:vAlign w:val="center"/>
            <w:hideMark/>
          </w:tcPr>
          <w:p w14:paraId="387D71EE" w14:textId="77777777" w:rsidR="003E2988" w:rsidRPr="003E2988" w:rsidRDefault="003E2988" w:rsidP="003E0E1F">
            <w:pPr>
              <w:tabs>
                <w:tab w:val="decimal" w:pos="18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-0.08</w:t>
            </w:r>
          </w:p>
        </w:tc>
        <w:tc>
          <w:tcPr>
            <w:tcW w:w="1046" w:type="dxa"/>
            <w:noWrap/>
            <w:vAlign w:val="center"/>
            <w:hideMark/>
          </w:tcPr>
          <w:p w14:paraId="3F888C0E" w14:textId="77777777" w:rsidR="003E2988" w:rsidRPr="003E2988" w:rsidRDefault="003E2988" w:rsidP="003E0E1F">
            <w:pPr>
              <w:tabs>
                <w:tab w:val="decimal" w:pos="13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-0.09</w:t>
            </w:r>
          </w:p>
        </w:tc>
        <w:tc>
          <w:tcPr>
            <w:tcW w:w="1046" w:type="dxa"/>
            <w:noWrap/>
            <w:vAlign w:val="center"/>
            <w:hideMark/>
          </w:tcPr>
          <w:p w14:paraId="7471D1B2" w14:textId="77777777" w:rsidR="003E2988" w:rsidRPr="003E2988" w:rsidRDefault="003E2988" w:rsidP="003E0E1F">
            <w:pPr>
              <w:tabs>
                <w:tab w:val="decimal" w:pos="16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0.03</w:t>
            </w:r>
          </w:p>
        </w:tc>
        <w:tc>
          <w:tcPr>
            <w:tcW w:w="1046" w:type="dxa"/>
            <w:noWrap/>
            <w:vAlign w:val="center"/>
            <w:hideMark/>
          </w:tcPr>
          <w:p w14:paraId="4D8686FC" w14:textId="77777777" w:rsidR="003E2988" w:rsidRPr="003E2988" w:rsidRDefault="003E2988" w:rsidP="003E0E1F">
            <w:pPr>
              <w:tabs>
                <w:tab w:val="decimal" w:pos="20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0.12</w:t>
            </w:r>
          </w:p>
        </w:tc>
      </w:tr>
      <w:tr w:rsidR="003E2988" w:rsidRPr="003E2988" w14:paraId="08064FE6" w14:textId="77777777" w:rsidTr="003E2988">
        <w:trPr>
          <w:trHeight w:val="320"/>
        </w:trPr>
        <w:tc>
          <w:tcPr>
            <w:tcW w:w="1696" w:type="dxa"/>
            <w:noWrap/>
            <w:vAlign w:val="center"/>
            <w:hideMark/>
          </w:tcPr>
          <w:p w14:paraId="2970E59B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Race (1)</w:t>
            </w:r>
          </w:p>
        </w:tc>
        <w:tc>
          <w:tcPr>
            <w:tcW w:w="1047" w:type="dxa"/>
            <w:noWrap/>
            <w:vAlign w:val="center"/>
            <w:hideMark/>
          </w:tcPr>
          <w:p w14:paraId="6B2523BA" w14:textId="77777777" w:rsidR="003E2988" w:rsidRPr="003E2988" w:rsidRDefault="003E2988" w:rsidP="00EE21CE">
            <w:pPr>
              <w:tabs>
                <w:tab w:val="decimal" w:pos="270"/>
              </w:tabs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1047" w:type="dxa"/>
            <w:noWrap/>
            <w:vAlign w:val="center"/>
            <w:hideMark/>
          </w:tcPr>
          <w:p w14:paraId="0AD88E29" w14:textId="77777777" w:rsidR="003E2988" w:rsidRPr="003E2988" w:rsidRDefault="003E2988" w:rsidP="003E0E1F">
            <w:pPr>
              <w:tabs>
                <w:tab w:val="decimal" w:pos="20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0.37</w:t>
            </w:r>
          </w:p>
        </w:tc>
        <w:tc>
          <w:tcPr>
            <w:tcW w:w="1046" w:type="dxa"/>
            <w:noWrap/>
            <w:vAlign w:val="center"/>
            <w:hideMark/>
          </w:tcPr>
          <w:p w14:paraId="30D26A7A" w14:textId="77777777" w:rsidR="003E2988" w:rsidRPr="003E2988" w:rsidRDefault="003E2988" w:rsidP="003E0E1F">
            <w:pPr>
              <w:tabs>
                <w:tab w:val="decimal" w:pos="15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046" w:type="dxa"/>
            <w:noWrap/>
            <w:vAlign w:val="center"/>
            <w:hideMark/>
          </w:tcPr>
          <w:p w14:paraId="134B8AE9" w14:textId="77777777" w:rsidR="003E2988" w:rsidRPr="003E2988" w:rsidRDefault="003E2988" w:rsidP="003E0E1F">
            <w:pPr>
              <w:tabs>
                <w:tab w:val="decimal" w:pos="18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0.12</w:t>
            </w:r>
          </w:p>
        </w:tc>
        <w:tc>
          <w:tcPr>
            <w:tcW w:w="1046" w:type="dxa"/>
            <w:noWrap/>
            <w:vAlign w:val="center"/>
            <w:hideMark/>
          </w:tcPr>
          <w:p w14:paraId="541CD626" w14:textId="77777777" w:rsidR="003E2988" w:rsidRPr="003E2988" w:rsidRDefault="003E2988" w:rsidP="003E0E1F">
            <w:pPr>
              <w:tabs>
                <w:tab w:val="decimal" w:pos="13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0.16</w:t>
            </w:r>
          </w:p>
        </w:tc>
        <w:tc>
          <w:tcPr>
            <w:tcW w:w="1046" w:type="dxa"/>
            <w:noWrap/>
            <w:vAlign w:val="center"/>
            <w:hideMark/>
          </w:tcPr>
          <w:p w14:paraId="715050E9" w14:textId="77777777" w:rsidR="003E2988" w:rsidRPr="003E2988" w:rsidRDefault="003E2988" w:rsidP="003E0E1F">
            <w:pPr>
              <w:tabs>
                <w:tab w:val="decimal" w:pos="16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0.07</w:t>
            </w:r>
          </w:p>
        </w:tc>
        <w:tc>
          <w:tcPr>
            <w:tcW w:w="1046" w:type="dxa"/>
            <w:noWrap/>
            <w:vAlign w:val="center"/>
            <w:hideMark/>
          </w:tcPr>
          <w:p w14:paraId="313CE412" w14:textId="77777777" w:rsidR="003E2988" w:rsidRPr="003E2988" w:rsidRDefault="003E2988" w:rsidP="003E0E1F">
            <w:pPr>
              <w:tabs>
                <w:tab w:val="decimal" w:pos="20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0.27</w:t>
            </w:r>
          </w:p>
        </w:tc>
      </w:tr>
      <w:tr w:rsidR="003E2988" w:rsidRPr="003E2988" w14:paraId="1291039B" w14:textId="77777777" w:rsidTr="003E2988">
        <w:trPr>
          <w:trHeight w:val="320"/>
        </w:trPr>
        <w:tc>
          <w:tcPr>
            <w:tcW w:w="1696" w:type="dxa"/>
            <w:noWrap/>
            <w:vAlign w:val="center"/>
            <w:hideMark/>
          </w:tcPr>
          <w:p w14:paraId="7533D75C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Race (2)</w:t>
            </w:r>
          </w:p>
        </w:tc>
        <w:tc>
          <w:tcPr>
            <w:tcW w:w="1047" w:type="dxa"/>
            <w:noWrap/>
            <w:vAlign w:val="center"/>
            <w:hideMark/>
          </w:tcPr>
          <w:p w14:paraId="60D9D616" w14:textId="77777777" w:rsidR="003E2988" w:rsidRPr="003E2988" w:rsidRDefault="003E2988" w:rsidP="00EE21CE">
            <w:pPr>
              <w:tabs>
                <w:tab w:val="decimal" w:pos="270"/>
              </w:tabs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44</w:t>
            </w:r>
          </w:p>
        </w:tc>
        <w:tc>
          <w:tcPr>
            <w:tcW w:w="1047" w:type="dxa"/>
            <w:noWrap/>
            <w:vAlign w:val="center"/>
            <w:hideMark/>
          </w:tcPr>
          <w:p w14:paraId="1FF6F8F7" w14:textId="77777777" w:rsidR="003E2988" w:rsidRPr="003E2988" w:rsidRDefault="003E2988" w:rsidP="003E0E1F">
            <w:pPr>
              <w:tabs>
                <w:tab w:val="decimal" w:pos="20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0.09</w:t>
            </w:r>
          </w:p>
        </w:tc>
        <w:tc>
          <w:tcPr>
            <w:tcW w:w="1046" w:type="dxa"/>
            <w:noWrap/>
            <w:vAlign w:val="center"/>
            <w:hideMark/>
          </w:tcPr>
          <w:p w14:paraId="60B9CF94" w14:textId="77777777" w:rsidR="003E2988" w:rsidRPr="003E2988" w:rsidRDefault="003E2988" w:rsidP="003E0E1F">
            <w:pPr>
              <w:tabs>
                <w:tab w:val="decimal" w:pos="15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0.18</w:t>
            </w:r>
          </w:p>
        </w:tc>
        <w:tc>
          <w:tcPr>
            <w:tcW w:w="1046" w:type="dxa"/>
            <w:noWrap/>
            <w:vAlign w:val="center"/>
            <w:hideMark/>
          </w:tcPr>
          <w:p w14:paraId="535D5547" w14:textId="77777777" w:rsidR="003E2988" w:rsidRPr="003E2988" w:rsidRDefault="003E2988" w:rsidP="003E0E1F">
            <w:pPr>
              <w:tabs>
                <w:tab w:val="decimal" w:pos="18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1046" w:type="dxa"/>
            <w:noWrap/>
            <w:vAlign w:val="center"/>
            <w:hideMark/>
          </w:tcPr>
          <w:p w14:paraId="3E9D6FF1" w14:textId="77777777" w:rsidR="003E2988" w:rsidRPr="003E2988" w:rsidRDefault="003E2988" w:rsidP="003E0E1F">
            <w:pPr>
              <w:tabs>
                <w:tab w:val="decimal" w:pos="13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0.04</w:t>
            </w:r>
          </w:p>
        </w:tc>
        <w:tc>
          <w:tcPr>
            <w:tcW w:w="1046" w:type="dxa"/>
            <w:noWrap/>
            <w:vAlign w:val="center"/>
            <w:hideMark/>
          </w:tcPr>
          <w:p w14:paraId="38DC40A6" w14:textId="77777777" w:rsidR="003E2988" w:rsidRPr="003E2988" w:rsidRDefault="003E2988" w:rsidP="003E0E1F">
            <w:pPr>
              <w:tabs>
                <w:tab w:val="decimal" w:pos="16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0.13</w:t>
            </w:r>
          </w:p>
        </w:tc>
        <w:tc>
          <w:tcPr>
            <w:tcW w:w="1046" w:type="dxa"/>
            <w:noWrap/>
            <w:vAlign w:val="center"/>
            <w:hideMark/>
          </w:tcPr>
          <w:p w14:paraId="74A900CF" w14:textId="77777777" w:rsidR="003E2988" w:rsidRPr="003E2988" w:rsidRDefault="003E2988" w:rsidP="003E0E1F">
            <w:pPr>
              <w:tabs>
                <w:tab w:val="decimal" w:pos="20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0.53</w:t>
            </w:r>
          </w:p>
        </w:tc>
      </w:tr>
      <w:tr w:rsidR="003E2988" w:rsidRPr="003E2988" w14:paraId="4D94BA3A" w14:textId="77777777" w:rsidTr="003E2988">
        <w:trPr>
          <w:trHeight w:val="320"/>
        </w:trPr>
        <w:tc>
          <w:tcPr>
            <w:tcW w:w="1696" w:type="dxa"/>
            <w:noWrap/>
            <w:vAlign w:val="center"/>
            <w:hideMark/>
          </w:tcPr>
          <w:p w14:paraId="60441544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Religion</w:t>
            </w:r>
          </w:p>
        </w:tc>
        <w:tc>
          <w:tcPr>
            <w:tcW w:w="1047" w:type="dxa"/>
            <w:noWrap/>
            <w:vAlign w:val="center"/>
            <w:hideMark/>
          </w:tcPr>
          <w:p w14:paraId="2EF0C83E" w14:textId="77777777" w:rsidR="003E2988" w:rsidRPr="003E2988" w:rsidRDefault="003E2988" w:rsidP="00EE21CE">
            <w:pPr>
              <w:tabs>
                <w:tab w:val="decimal" w:pos="270"/>
              </w:tabs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1047" w:type="dxa"/>
            <w:noWrap/>
            <w:vAlign w:val="center"/>
            <w:hideMark/>
          </w:tcPr>
          <w:p w14:paraId="663EB3A2" w14:textId="77777777" w:rsidR="003E2988" w:rsidRPr="003E2988" w:rsidRDefault="003E2988" w:rsidP="003E0E1F">
            <w:pPr>
              <w:tabs>
                <w:tab w:val="decimal" w:pos="20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0.16</w:t>
            </w:r>
          </w:p>
        </w:tc>
        <w:tc>
          <w:tcPr>
            <w:tcW w:w="1046" w:type="dxa"/>
            <w:noWrap/>
            <w:vAlign w:val="center"/>
            <w:hideMark/>
          </w:tcPr>
          <w:p w14:paraId="0E7E4823" w14:textId="77777777" w:rsidR="003E2988" w:rsidRPr="003E2988" w:rsidRDefault="003E2988" w:rsidP="003E0E1F">
            <w:pPr>
              <w:tabs>
                <w:tab w:val="decimal" w:pos="15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0.07</w:t>
            </w:r>
          </w:p>
        </w:tc>
        <w:tc>
          <w:tcPr>
            <w:tcW w:w="1046" w:type="dxa"/>
            <w:noWrap/>
            <w:vAlign w:val="center"/>
            <w:hideMark/>
          </w:tcPr>
          <w:p w14:paraId="1DA22AFA" w14:textId="00C7D2BA" w:rsidR="003E2988" w:rsidRPr="003E2988" w:rsidRDefault="003E2988" w:rsidP="003E0E1F">
            <w:pPr>
              <w:tabs>
                <w:tab w:val="decimal" w:pos="18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="003E0E1F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46" w:type="dxa"/>
            <w:noWrap/>
            <w:vAlign w:val="center"/>
            <w:hideMark/>
          </w:tcPr>
          <w:p w14:paraId="71577E80" w14:textId="77777777" w:rsidR="003E2988" w:rsidRPr="003E2988" w:rsidRDefault="003E2988" w:rsidP="003E0E1F">
            <w:pPr>
              <w:tabs>
                <w:tab w:val="decimal" w:pos="13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0.06</w:t>
            </w:r>
          </w:p>
        </w:tc>
        <w:tc>
          <w:tcPr>
            <w:tcW w:w="1046" w:type="dxa"/>
            <w:noWrap/>
            <w:vAlign w:val="center"/>
            <w:hideMark/>
          </w:tcPr>
          <w:p w14:paraId="449CF1DB" w14:textId="77777777" w:rsidR="003E2988" w:rsidRPr="003E2988" w:rsidRDefault="003E2988" w:rsidP="003E0E1F">
            <w:pPr>
              <w:tabs>
                <w:tab w:val="decimal" w:pos="16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-0.14</w:t>
            </w:r>
          </w:p>
        </w:tc>
        <w:tc>
          <w:tcPr>
            <w:tcW w:w="1046" w:type="dxa"/>
            <w:noWrap/>
            <w:vAlign w:val="center"/>
            <w:hideMark/>
          </w:tcPr>
          <w:p w14:paraId="53F7340D" w14:textId="77777777" w:rsidR="003E2988" w:rsidRPr="003E2988" w:rsidRDefault="003E2988" w:rsidP="003E0E1F">
            <w:pPr>
              <w:tabs>
                <w:tab w:val="decimal" w:pos="20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0.42</w:t>
            </w:r>
          </w:p>
        </w:tc>
      </w:tr>
      <w:tr w:rsidR="003E2988" w:rsidRPr="003E2988" w14:paraId="6E12CE68" w14:textId="77777777" w:rsidTr="003E2988">
        <w:trPr>
          <w:trHeight w:val="320"/>
        </w:trPr>
        <w:tc>
          <w:tcPr>
            <w:tcW w:w="1696" w:type="dxa"/>
            <w:noWrap/>
            <w:vAlign w:val="center"/>
            <w:hideMark/>
          </w:tcPr>
          <w:p w14:paraId="5DB9254D" w14:textId="77777777" w:rsidR="003E2988" w:rsidRPr="003E2988" w:rsidRDefault="003E2988" w:rsidP="003E2988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Rich-Poor</w:t>
            </w:r>
          </w:p>
        </w:tc>
        <w:tc>
          <w:tcPr>
            <w:tcW w:w="1047" w:type="dxa"/>
            <w:noWrap/>
            <w:vAlign w:val="center"/>
            <w:hideMark/>
          </w:tcPr>
          <w:p w14:paraId="22D8D9D5" w14:textId="77777777" w:rsidR="003E2988" w:rsidRPr="003E2988" w:rsidRDefault="003E2988" w:rsidP="00EE21CE">
            <w:pPr>
              <w:tabs>
                <w:tab w:val="decimal" w:pos="270"/>
              </w:tabs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84</w:t>
            </w:r>
          </w:p>
        </w:tc>
        <w:tc>
          <w:tcPr>
            <w:tcW w:w="1047" w:type="dxa"/>
            <w:noWrap/>
            <w:vAlign w:val="center"/>
            <w:hideMark/>
          </w:tcPr>
          <w:p w14:paraId="74299891" w14:textId="77777777" w:rsidR="003E2988" w:rsidRPr="003E2988" w:rsidRDefault="003E2988" w:rsidP="003E0E1F">
            <w:pPr>
              <w:tabs>
                <w:tab w:val="decimal" w:pos="20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-0.04</w:t>
            </w:r>
          </w:p>
        </w:tc>
        <w:tc>
          <w:tcPr>
            <w:tcW w:w="1046" w:type="dxa"/>
            <w:noWrap/>
            <w:vAlign w:val="center"/>
            <w:hideMark/>
          </w:tcPr>
          <w:p w14:paraId="7ACEEADC" w14:textId="0CEBE5AB" w:rsidR="003E2988" w:rsidRPr="003E2988" w:rsidRDefault="003E2988" w:rsidP="003E0E1F">
            <w:pPr>
              <w:tabs>
                <w:tab w:val="decimal" w:pos="156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="003E0E1F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46" w:type="dxa"/>
            <w:noWrap/>
            <w:vAlign w:val="center"/>
            <w:hideMark/>
          </w:tcPr>
          <w:p w14:paraId="6F14E13F" w14:textId="77777777" w:rsidR="003E2988" w:rsidRPr="003E2988" w:rsidRDefault="003E2988" w:rsidP="003E0E1F">
            <w:pPr>
              <w:tabs>
                <w:tab w:val="decimal" w:pos="18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0.28</w:t>
            </w:r>
          </w:p>
        </w:tc>
        <w:tc>
          <w:tcPr>
            <w:tcW w:w="1046" w:type="dxa"/>
            <w:noWrap/>
            <w:vAlign w:val="center"/>
            <w:hideMark/>
          </w:tcPr>
          <w:p w14:paraId="0F121A50" w14:textId="77777777" w:rsidR="003E2988" w:rsidRPr="003E2988" w:rsidRDefault="003E2988" w:rsidP="003E0E1F">
            <w:pPr>
              <w:tabs>
                <w:tab w:val="decimal" w:pos="133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0.06</w:t>
            </w:r>
          </w:p>
        </w:tc>
        <w:tc>
          <w:tcPr>
            <w:tcW w:w="1046" w:type="dxa"/>
            <w:noWrap/>
            <w:vAlign w:val="center"/>
            <w:hideMark/>
          </w:tcPr>
          <w:p w14:paraId="44881C3F" w14:textId="77777777" w:rsidR="003E2988" w:rsidRPr="003E2988" w:rsidRDefault="003E2988" w:rsidP="003E0E1F">
            <w:pPr>
              <w:tabs>
                <w:tab w:val="decimal" w:pos="16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0.08</w:t>
            </w:r>
          </w:p>
        </w:tc>
        <w:tc>
          <w:tcPr>
            <w:tcW w:w="1046" w:type="dxa"/>
            <w:noWrap/>
            <w:vAlign w:val="center"/>
            <w:hideMark/>
          </w:tcPr>
          <w:p w14:paraId="34B064AB" w14:textId="77777777" w:rsidR="003E2988" w:rsidRPr="003E2988" w:rsidRDefault="003E2988" w:rsidP="003E0E1F">
            <w:pPr>
              <w:tabs>
                <w:tab w:val="decimal" w:pos="200"/>
              </w:tabs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2988">
              <w:rPr>
                <w:rFonts w:asciiTheme="minorHAnsi" w:hAnsiTheme="minorHAnsi" w:cstheme="minorHAnsi"/>
                <w:sz w:val="20"/>
                <w:szCs w:val="20"/>
              </w:rPr>
              <w:t>-0.06</w:t>
            </w:r>
          </w:p>
        </w:tc>
      </w:tr>
    </w:tbl>
    <w:p w14:paraId="41D069EB" w14:textId="77777777" w:rsidR="00452AD2" w:rsidRPr="005211F1" w:rsidRDefault="00452AD2" w:rsidP="00452AD2">
      <w:pPr>
        <w:ind w:firstLine="0"/>
      </w:pPr>
    </w:p>
    <w:sectPr w:rsidR="00452AD2" w:rsidRPr="005211F1" w:rsidSect="003A10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code="9"/>
      <w:pgMar w:top="1440" w:right="1440" w:bottom="1440" w:left="1440" w:header="720" w:footer="720" w:gutter="0"/>
      <w:cols w:space="3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16EB" w14:textId="77777777" w:rsidR="00462732" w:rsidRDefault="00462732" w:rsidP="003A10CA">
      <w:r>
        <w:separator/>
      </w:r>
    </w:p>
  </w:endnote>
  <w:endnote w:type="continuationSeparator" w:id="0">
    <w:p w14:paraId="25B34156" w14:textId="77777777" w:rsidR="00462732" w:rsidRDefault="00462732" w:rsidP="003A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8275691"/>
      <w:docPartObj>
        <w:docPartGallery w:val="Page Numbers (Bottom of Page)"/>
        <w:docPartUnique/>
      </w:docPartObj>
    </w:sdtPr>
    <w:sdtContent>
      <w:p w14:paraId="379F932C" w14:textId="7C5B2DC1" w:rsidR="00756773" w:rsidRDefault="00756773" w:rsidP="003A10C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6F021D" w14:textId="77777777" w:rsidR="00756773" w:rsidRDefault="00756773" w:rsidP="003A10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C254" w14:textId="2163122F" w:rsidR="00756773" w:rsidRDefault="00756773" w:rsidP="003A10CA">
    <w:pPr>
      <w:pStyle w:val="Footer"/>
      <w:rPr>
        <w:rStyle w:val="PageNumber"/>
      </w:rPr>
    </w:pPr>
  </w:p>
  <w:p w14:paraId="763AF29D" w14:textId="77777777" w:rsidR="00756773" w:rsidRDefault="00756773" w:rsidP="003A10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4D8E" w14:textId="6CF40912" w:rsidR="00EA2804" w:rsidRDefault="00EA2804" w:rsidP="003A10CA">
    <w:pPr>
      <w:pStyle w:val="Footer"/>
      <w:rPr>
        <w:rStyle w:val="PageNumber"/>
      </w:rPr>
    </w:pPr>
  </w:p>
  <w:p w14:paraId="2CF5120E" w14:textId="77777777" w:rsidR="00EA2804" w:rsidRDefault="00EA2804" w:rsidP="003A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FCDE" w14:textId="77777777" w:rsidR="00462732" w:rsidRDefault="00462732" w:rsidP="003A10CA">
      <w:r>
        <w:separator/>
      </w:r>
    </w:p>
  </w:footnote>
  <w:footnote w:type="continuationSeparator" w:id="0">
    <w:p w14:paraId="06637CC7" w14:textId="77777777" w:rsidR="00462732" w:rsidRDefault="00462732" w:rsidP="003A1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7746812"/>
      <w:docPartObj>
        <w:docPartGallery w:val="Page Numbers (Top of Page)"/>
        <w:docPartUnique/>
      </w:docPartObj>
    </w:sdtPr>
    <w:sdtContent>
      <w:p w14:paraId="3A9D5CE5" w14:textId="46DA6AAB" w:rsidR="008D48B7" w:rsidRDefault="008D48B7" w:rsidP="00093C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6307CEA" w14:textId="77777777" w:rsidR="008D48B7" w:rsidRDefault="008D48B7" w:rsidP="008D48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7369664"/>
      <w:docPartObj>
        <w:docPartGallery w:val="Page Numbers (Top of Page)"/>
        <w:docPartUnique/>
      </w:docPartObj>
    </w:sdtPr>
    <w:sdtContent>
      <w:p w14:paraId="443AF3CB" w14:textId="4945B26F" w:rsidR="008D48B7" w:rsidRDefault="008D48B7" w:rsidP="00093C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680C79" w14:textId="56A79938" w:rsidR="008D48B7" w:rsidRPr="008D48B7" w:rsidRDefault="008D48B7" w:rsidP="008D48B7">
    <w:pPr>
      <w:pStyle w:val="Header"/>
      <w:ind w:right="360"/>
      <w:rPr>
        <w:lang w:val="en-IE"/>
      </w:rPr>
    </w:pPr>
    <w:r>
      <w:rPr>
        <w:lang w:val="en-IE"/>
      </w:rPr>
      <w:t xml:space="preserve">IRAP </w:t>
    </w:r>
    <w:r w:rsidR="007D200F">
      <w:rPr>
        <w:lang w:val="en-IE"/>
      </w:rPr>
      <w:t xml:space="preserve">METHOD EFFECT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47775316"/>
      <w:docPartObj>
        <w:docPartGallery w:val="Page Numbers (Top of Page)"/>
        <w:docPartUnique/>
      </w:docPartObj>
    </w:sdtPr>
    <w:sdtContent>
      <w:p w14:paraId="01D1E031" w14:textId="4356D56E" w:rsidR="008D48B7" w:rsidRDefault="008D48B7" w:rsidP="00093C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0BBA2F" w14:textId="2339A797" w:rsidR="008D48B7" w:rsidRPr="008D48B7" w:rsidRDefault="008D48B7" w:rsidP="008D48B7">
    <w:pPr>
      <w:pStyle w:val="Header"/>
      <w:ind w:right="360"/>
      <w:rPr>
        <w:lang w:val="en-IE"/>
      </w:rPr>
    </w:pPr>
    <w:r>
      <w:rPr>
        <w:lang w:val="en-IE"/>
      </w:rPr>
      <w:t xml:space="preserve">IRAP </w:t>
    </w:r>
    <w:r w:rsidR="007D200F">
      <w:rPr>
        <w:lang w:val="en-IE"/>
      </w:rPr>
      <w:t xml:space="preserve">METHOD EFFECT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834443692">
    <w:abstractNumId w:val="9"/>
  </w:num>
  <w:num w:numId="2" w16cid:durableId="1181628351">
    <w:abstractNumId w:val="7"/>
  </w:num>
  <w:num w:numId="3" w16cid:durableId="2121341311">
    <w:abstractNumId w:val="6"/>
  </w:num>
  <w:num w:numId="4" w16cid:durableId="1586954957">
    <w:abstractNumId w:val="5"/>
  </w:num>
  <w:num w:numId="5" w16cid:durableId="2098743108">
    <w:abstractNumId w:val="4"/>
  </w:num>
  <w:num w:numId="6" w16cid:durableId="1930458103">
    <w:abstractNumId w:val="8"/>
  </w:num>
  <w:num w:numId="7" w16cid:durableId="1612587453">
    <w:abstractNumId w:val="3"/>
  </w:num>
  <w:num w:numId="8" w16cid:durableId="1511021366">
    <w:abstractNumId w:val="2"/>
  </w:num>
  <w:num w:numId="9" w16cid:durableId="2045593828">
    <w:abstractNumId w:val="1"/>
  </w:num>
  <w:num w:numId="10" w16cid:durableId="997537530">
    <w:abstractNumId w:val="0"/>
  </w:num>
  <w:num w:numId="11" w16cid:durableId="118890883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B9"/>
    <w:rsid w:val="000019AA"/>
    <w:rsid w:val="00001B0F"/>
    <w:rsid w:val="00002318"/>
    <w:rsid w:val="00004B94"/>
    <w:rsid w:val="0000571F"/>
    <w:rsid w:val="000063D9"/>
    <w:rsid w:val="00007AD6"/>
    <w:rsid w:val="0001234B"/>
    <w:rsid w:val="00013419"/>
    <w:rsid w:val="00015268"/>
    <w:rsid w:val="00017BDA"/>
    <w:rsid w:val="00017C1F"/>
    <w:rsid w:val="00020F6A"/>
    <w:rsid w:val="00022908"/>
    <w:rsid w:val="00023216"/>
    <w:rsid w:val="00025F05"/>
    <w:rsid w:val="00027DEE"/>
    <w:rsid w:val="00030308"/>
    <w:rsid w:val="0003160A"/>
    <w:rsid w:val="00036D08"/>
    <w:rsid w:val="00043878"/>
    <w:rsid w:val="00045728"/>
    <w:rsid w:val="00046699"/>
    <w:rsid w:val="00050021"/>
    <w:rsid w:val="00050494"/>
    <w:rsid w:val="0005092A"/>
    <w:rsid w:val="00051185"/>
    <w:rsid w:val="0005157A"/>
    <w:rsid w:val="00052421"/>
    <w:rsid w:val="0005393C"/>
    <w:rsid w:val="0005428C"/>
    <w:rsid w:val="00057B2C"/>
    <w:rsid w:val="0006076C"/>
    <w:rsid w:val="00060D91"/>
    <w:rsid w:val="00061A6B"/>
    <w:rsid w:val="00064281"/>
    <w:rsid w:val="00064F03"/>
    <w:rsid w:val="00065655"/>
    <w:rsid w:val="000704C7"/>
    <w:rsid w:val="00072F92"/>
    <w:rsid w:val="00073656"/>
    <w:rsid w:val="000768AC"/>
    <w:rsid w:val="000812B4"/>
    <w:rsid w:val="00083146"/>
    <w:rsid w:val="00083A87"/>
    <w:rsid w:val="00087606"/>
    <w:rsid w:val="00092139"/>
    <w:rsid w:val="00093CE5"/>
    <w:rsid w:val="0009605F"/>
    <w:rsid w:val="00096515"/>
    <w:rsid w:val="00097DA0"/>
    <w:rsid w:val="000A08C3"/>
    <w:rsid w:val="000A15C2"/>
    <w:rsid w:val="000A29CC"/>
    <w:rsid w:val="000A4CF6"/>
    <w:rsid w:val="000A73A9"/>
    <w:rsid w:val="000B1D01"/>
    <w:rsid w:val="000B31B4"/>
    <w:rsid w:val="000B4A2E"/>
    <w:rsid w:val="000B548E"/>
    <w:rsid w:val="000B5863"/>
    <w:rsid w:val="000C3871"/>
    <w:rsid w:val="000C5460"/>
    <w:rsid w:val="000C5D1B"/>
    <w:rsid w:val="000C64D0"/>
    <w:rsid w:val="000D1C63"/>
    <w:rsid w:val="000D4308"/>
    <w:rsid w:val="000D4764"/>
    <w:rsid w:val="000D4879"/>
    <w:rsid w:val="000D5583"/>
    <w:rsid w:val="000D564B"/>
    <w:rsid w:val="000E015E"/>
    <w:rsid w:val="000E09BC"/>
    <w:rsid w:val="000E2B46"/>
    <w:rsid w:val="000E3C9D"/>
    <w:rsid w:val="000E5BE4"/>
    <w:rsid w:val="000E6C57"/>
    <w:rsid w:val="000E72A9"/>
    <w:rsid w:val="000E750B"/>
    <w:rsid w:val="000E75B6"/>
    <w:rsid w:val="000E7FE5"/>
    <w:rsid w:val="000F2CAC"/>
    <w:rsid w:val="000F4DCC"/>
    <w:rsid w:val="000F7D9E"/>
    <w:rsid w:val="00100395"/>
    <w:rsid w:val="00104062"/>
    <w:rsid w:val="00110E40"/>
    <w:rsid w:val="00111DCE"/>
    <w:rsid w:val="00115216"/>
    <w:rsid w:val="00117F93"/>
    <w:rsid w:val="001215C4"/>
    <w:rsid w:val="00121914"/>
    <w:rsid w:val="00122D92"/>
    <w:rsid w:val="00124598"/>
    <w:rsid w:val="0012495D"/>
    <w:rsid w:val="00124B01"/>
    <w:rsid w:val="001253D7"/>
    <w:rsid w:val="00130034"/>
    <w:rsid w:val="0013175C"/>
    <w:rsid w:val="00134A0B"/>
    <w:rsid w:val="00134E57"/>
    <w:rsid w:val="001356F7"/>
    <w:rsid w:val="0014115C"/>
    <w:rsid w:val="00143ADA"/>
    <w:rsid w:val="001442E6"/>
    <w:rsid w:val="00146AC6"/>
    <w:rsid w:val="00147E28"/>
    <w:rsid w:val="00150E2F"/>
    <w:rsid w:val="00153B5D"/>
    <w:rsid w:val="00155220"/>
    <w:rsid w:val="00155C94"/>
    <w:rsid w:val="001569D5"/>
    <w:rsid w:val="00163676"/>
    <w:rsid w:val="001644C7"/>
    <w:rsid w:val="00165502"/>
    <w:rsid w:val="001666E1"/>
    <w:rsid w:val="001735A7"/>
    <w:rsid w:val="001759D5"/>
    <w:rsid w:val="00176C64"/>
    <w:rsid w:val="00176DE3"/>
    <w:rsid w:val="00180EB4"/>
    <w:rsid w:val="0018197F"/>
    <w:rsid w:val="00182E37"/>
    <w:rsid w:val="001844A2"/>
    <w:rsid w:val="001855D2"/>
    <w:rsid w:val="00186222"/>
    <w:rsid w:val="00190C16"/>
    <w:rsid w:val="0019346C"/>
    <w:rsid w:val="001959A0"/>
    <w:rsid w:val="001A359B"/>
    <w:rsid w:val="001A4E6B"/>
    <w:rsid w:val="001A5FA7"/>
    <w:rsid w:val="001A6814"/>
    <w:rsid w:val="001A6CB2"/>
    <w:rsid w:val="001B09E3"/>
    <w:rsid w:val="001B2197"/>
    <w:rsid w:val="001B2EDB"/>
    <w:rsid w:val="001B319F"/>
    <w:rsid w:val="001C04D4"/>
    <w:rsid w:val="001C34C0"/>
    <w:rsid w:val="001C526F"/>
    <w:rsid w:val="001C6837"/>
    <w:rsid w:val="001D4050"/>
    <w:rsid w:val="001D6D5E"/>
    <w:rsid w:val="001D7DC4"/>
    <w:rsid w:val="001E37CE"/>
    <w:rsid w:val="001E39A8"/>
    <w:rsid w:val="001E46CC"/>
    <w:rsid w:val="001F20AF"/>
    <w:rsid w:val="001F2C58"/>
    <w:rsid w:val="001F34D9"/>
    <w:rsid w:val="001F5BEB"/>
    <w:rsid w:val="001F5F7B"/>
    <w:rsid w:val="001F665F"/>
    <w:rsid w:val="001F75FD"/>
    <w:rsid w:val="00200084"/>
    <w:rsid w:val="0020033C"/>
    <w:rsid w:val="00201030"/>
    <w:rsid w:val="002010B3"/>
    <w:rsid w:val="00203258"/>
    <w:rsid w:val="00203380"/>
    <w:rsid w:val="00203AE4"/>
    <w:rsid w:val="00207E09"/>
    <w:rsid w:val="00211A11"/>
    <w:rsid w:val="002128FF"/>
    <w:rsid w:val="002130D2"/>
    <w:rsid w:val="00221241"/>
    <w:rsid w:val="0022204F"/>
    <w:rsid w:val="00222333"/>
    <w:rsid w:val="00222377"/>
    <w:rsid w:val="00224283"/>
    <w:rsid w:val="002248F2"/>
    <w:rsid w:val="00225244"/>
    <w:rsid w:val="0023164D"/>
    <w:rsid w:val="002318E1"/>
    <w:rsid w:val="00232C05"/>
    <w:rsid w:val="00233B97"/>
    <w:rsid w:val="00234CA8"/>
    <w:rsid w:val="002359A4"/>
    <w:rsid w:val="00236D80"/>
    <w:rsid w:val="00237E29"/>
    <w:rsid w:val="00241049"/>
    <w:rsid w:val="00242304"/>
    <w:rsid w:val="00242772"/>
    <w:rsid w:val="00242D29"/>
    <w:rsid w:val="002437E0"/>
    <w:rsid w:val="00243DB0"/>
    <w:rsid w:val="00243DE5"/>
    <w:rsid w:val="00247058"/>
    <w:rsid w:val="002525FD"/>
    <w:rsid w:val="00256B9F"/>
    <w:rsid w:val="00256CE7"/>
    <w:rsid w:val="00261B07"/>
    <w:rsid w:val="00261CAC"/>
    <w:rsid w:val="00261CCD"/>
    <w:rsid w:val="00262AB1"/>
    <w:rsid w:val="0026448A"/>
    <w:rsid w:val="00264F3A"/>
    <w:rsid w:val="00265807"/>
    <w:rsid w:val="002658D7"/>
    <w:rsid w:val="00270B95"/>
    <w:rsid w:val="00272053"/>
    <w:rsid w:val="00272805"/>
    <w:rsid w:val="00273BA7"/>
    <w:rsid w:val="00273E59"/>
    <w:rsid w:val="00276C6E"/>
    <w:rsid w:val="00277378"/>
    <w:rsid w:val="0028122E"/>
    <w:rsid w:val="00281319"/>
    <w:rsid w:val="00283BBB"/>
    <w:rsid w:val="00285726"/>
    <w:rsid w:val="00285829"/>
    <w:rsid w:val="00286933"/>
    <w:rsid w:val="00291858"/>
    <w:rsid w:val="00291CAF"/>
    <w:rsid w:val="0029310E"/>
    <w:rsid w:val="00295676"/>
    <w:rsid w:val="00296078"/>
    <w:rsid w:val="002971FC"/>
    <w:rsid w:val="00297E66"/>
    <w:rsid w:val="002A04DD"/>
    <w:rsid w:val="002A0A34"/>
    <w:rsid w:val="002A5BD2"/>
    <w:rsid w:val="002A7C8C"/>
    <w:rsid w:val="002B2A33"/>
    <w:rsid w:val="002B3FAA"/>
    <w:rsid w:val="002B5017"/>
    <w:rsid w:val="002B675F"/>
    <w:rsid w:val="002B7A62"/>
    <w:rsid w:val="002C1A9B"/>
    <w:rsid w:val="002C3600"/>
    <w:rsid w:val="002C41DB"/>
    <w:rsid w:val="002C4F4C"/>
    <w:rsid w:val="002C6BD6"/>
    <w:rsid w:val="002C7F6C"/>
    <w:rsid w:val="002D0E07"/>
    <w:rsid w:val="002D0F80"/>
    <w:rsid w:val="002D4B59"/>
    <w:rsid w:val="002D5108"/>
    <w:rsid w:val="002D6E71"/>
    <w:rsid w:val="002D79F1"/>
    <w:rsid w:val="002E00E1"/>
    <w:rsid w:val="002E017C"/>
    <w:rsid w:val="002E07C7"/>
    <w:rsid w:val="002E2DC2"/>
    <w:rsid w:val="002E4139"/>
    <w:rsid w:val="002E4594"/>
    <w:rsid w:val="002E47AB"/>
    <w:rsid w:val="002E6115"/>
    <w:rsid w:val="002F0266"/>
    <w:rsid w:val="002F17B1"/>
    <w:rsid w:val="002F2542"/>
    <w:rsid w:val="002F36D0"/>
    <w:rsid w:val="002F5E62"/>
    <w:rsid w:val="002F68F1"/>
    <w:rsid w:val="002F7F06"/>
    <w:rsid w:val="0030216B"/>
    <w:rsid w:val="00303078"/>
    <w:rsid w:val="00304344"/>
    <w:rsid w:val="00304A86"/>
    <w:rsid w:val="003050B5"/>
    <w:rsid w:val="0030690E"/>
    <w:rsid w:val="003079B0"/>
    <w:rsid w:val="003103A3"/>
    <w:rsid w:val="003108B7"/>
    <w:rsid w:val="003119CC"/>
    <w:rsid w:val="00311D6D"/>
    <w:rsid w:val="003131E8"/>
    <w:rsid w:val="003158C2"/>
    <w:rsid w:val="003175DC"/>
    <w:rsid w:val="00322E76"/>
    <w:rsid w:val="003255B9"/>
    <w:rsid w:val="0032743E"/>
    <w:rsid w:val="00330EA7"/>
    <w:rsid w:val="00334236"/>
    <w:rsid w:val="00334C99"/>
    <w:rsid w:val="0033791E"/>
    <w:rsid w:val="00341517"/>
    <w:rsid w:val="00342B66"/>
    <w:rsid w:val="00343705"/>
    <w:rsid w:val="00350CA3"/>
    <w:rsid w:val="00350CAB"/>
    <w:rsid w:val="0035152F"/>
    <w:rsid w:val="0035163B"/>
    <w:rsid w:val="003550CD"/>
    <w:rsid w:val="00356EE5"/>
    <w:rsid w:val="00370D0B"/>
    <w:rsid w:val="00371EA0"/>
    <w:rsid w:val="00373AAD"/>
    <w:rsid w:val="00373DFA"/>
    <w:rsid w:val="00383B90"/>
    <w:rsid w:val="00384270"/>
    <w:rsid w:val="00385DD4"/>
    <w:rsid w:val="003876F7"/>
    <w:rsid w:val="00387B3F"/>
    <w:rsid w:val="0039002B"/>
    <w:rsid w:val="00391300"/>
    <w:rsid w:val="00392EBB"/>
    <w:rsid w:val="003943BB"/>
    <w:rsid w:val="003945E1"/>
    <w:rsid w:val="003952F7"/>
    <w:rsid w:val="00395435"/>
    <w:rsid w:val="003963AD"/>
    <w:rsid w:val="0039652D"/>
    <w:rsid w:val="003978E7"/>
    <w:rsid w:val="003A10CA"/>
    <w:rsid w:val="003A20D5"/>
    <w:rsid w:val="003A3EE6"/>
    <w:rsid w:val="003A4701"/>
    <w:rsid w:val="003A4D6A"/>
    <w:rsid w:val="003A53EB"/>
    <w:rsid w:val="003A6054"/>
    <w:rsid w:val="003A7F3F"/>
    <w:rsid w:val="003B0CAE"/>
    <w:rsid w:val="003B10DC"/>
    <w:rsid w:val="003B3D03"/>
    <w:rsid w:val="003C1C21"/>
    <w:rsid w:val="003C2CD4"/>
    <w:rsid w:val="003C53B5"/>
    <w:rsid w:val="003C72B2"/>
    <w:rsid w:val="003D0450"/>
    <w:rsid w:val="003D35A5"/>
    <w:rsid w:val="003D48F4"/>
    <w:rsid w:val="003D6544"/>
    <w:rsid w:val="003D7B03"/>
    <w:rsid w:val="003E0E1F"/>
    <w:rsid w:val="003E2988"/>
    <w:rsid w:val="003E2A9A"/>
    <w:rsid w:val="003E50F3"/>
    <w:rsid w:val="003E5DDC"/>
    <w:rsid w:val="003E6AD0"/>
    <w:rsid w:val="003F0065"/>
    <w:rsid w:val="003F470E"/>
    <w:rsid w:val="003F4945"/>
    <w:rsid w:val="003F5BAC"/>
    <w:rsid w:val="003F6945"/>
    <w:rsid w:val="003F6988"/>
    <w:rsid w:val="0040064F"/>
    <w:rsid w:val="00403BFF"/>
    <w:rsid w:val="00404C8E"/>
    <w:rsid w:val="0040558E"/>
    <w:rsid w:val="00405A57"/>
    <w:rsid w:val="00406E31"/>
    <w:rsid w:val="00411347"/>
    <w:rsid w:val="004130DD"/>
    <w:rsid w:val="00413972"/>
    <w:rsid w:val="00415980"/>
    <w:rsid w:val="0042172F"/>
    <w:rsid w:val="00424241"/>
    <w:rsid w:val="0042642B"/>
    <w:rsid w:val="00427F75"/>
    <w:rsid w:val="004316D7"/>
    <w:rsid w:val="00432ED1"/>
    <w:rsid w:val="00436989"/>
    <w:rsid w:val="00436F85"/>
    <w:rsid w:val="00437303"/>
    <w:rsid w:val="004408F8"/>
    <w:rsid w:val="00441AE6"/>
    <w:rsid w:val="00442F61"/>
    <w:rsid w:val="004453DF"/>
    <w:rsid w:val="004458B8"/>
    <w:rsid w:val="00447681"/>
    <w:rsid w:val="004502B1"/>
    <w:rsid w:val="00452AD2"/>
    <w:rsid w:val="00452B12"/>
    <w:rsid w:val="00453E23"/>
    <w:rsid w:val="004559D9"/>
    <w:rsid w:val="00456379"/>
    <w:rsid w:val="00457540"/>
    <w:rsid w:val="00460584"/>
    <w:rsid w:val="00461000"/>
    <w:rsid w:val="00462732"/>
    <w:rsid w:val="004627C0"/>
    <w:rsid w:val="0046536F"/>
    <w:rsid w:val="00470B7F"/>
    <w:rsid w:val="00471803"/>
    <w:rsid w:val="00471A4B"/>
    <w:rsid w:val="00471CD7"/>
    <w:rsid w:val="00474272"/>
    <w:rsid w:val="00476490"/>
    <w:rsid w:val="00480928"/>
    <w:rsid w:val="004839C4"/>
    <w:rsid w:val="00484767"/>
    <w:rsid w:val="00491E20"/>
    <w:rsid w:val="00491E8F"/>
    <w:rsid w:val="00495E38"/>
    <w:rsid w:val="0049652F"/>
    <w:rsid w:val="004A4DC3"/>
    <w:rsid w:val="004A526D"/>
    <w:rsid w:val="004A5CB4"/>
    <w:rsid w:val="004B113C"/>
    <w:rsid w:val="004B1564"/>
    <w:rsid w:val="004B7484"/>
    <w:rsid w:val="004C0348"/>
    <w:rsid w:val="004C084F"/>
    <w:rsid w:val="004C0F1A"/>
    <w:rsid w:val="004C11F9"/>
    <w:rsid w:val="004C3687"/>
    <w:rsid w:val="004C43F5"/>
    <w:rsid w:val="004C4A01"/>
    <w:rsid w:val="004C5E61"/>
    <w:rsid w:val="004C5E64"/>
    <w:rsid w:val="004C6466"/>
    <w:rsid w:val="004D1BAA"/>
    <w:rsid w:val="004D3321"/>
    <w:rsid w:val="004D38E4"/>
    <w:rsid w:val="004D44D8"/>
    <w:rsid w:val="004D475D"/>
    <w:rsid w:val="004D4CD3"/>
    <w:rsid w:val="004D67A6"/>
    <w:rsid w:val="004E2DDF"/>
    <w:rsid w:val="004E394E"/>
    <w:rsid w:val="004E4063"/>
    <w:rsid w:val="004E4B89"/>
    <w:rsid w:val="004F093C"/>
    <w:rsid w:val="004F096C"/>
    <w:rsid w:val="004F1261"/>
    <w:rsid w:val="004F40B7"/>
    <w:rsid w:val="004F5547"/>
    <w:rsid w:val="00504356"/>
    <w:rsid w:val="005056F0"/>
    <w:rsid w:val="0050620E"/>
    <w:rsid w:val="00507B93"/>
    <w:rsid w:val="00510128"/>
    <w:rsid w:val="005117BF"/>
    <w:rsid w:val="0051500F"/>
    <w:rsid w:val="005154B2"/>
    <w:rsid w:val="00520996"/>
    <w:rsid w:val="0052104C"/>
    <w:rsid w:val="005211F1"/>
    <w:rsid w:val="00522D36"/>
    <w:rsid w:val="00530FA9"/>
    <w:rsid w:val="00532235"/>
    <w:rsid w:val="00533F41"/>
    <w:rsid w:val="005368E4"/>
    <w:rsid w:val="005422FF"/>
    <w:rsid w:val="00547A47"/>
    <w:rsid w:val="005509BE"/>
    <w:rsid w:val="0055179E"/>
    <w:rsid w:val="00551E27"/>
    <w:rsid w:val="005540A9"/>
    <w:rsid w:val="00554FCC"/>
    <w:rsid w:val="00567418"/>
    <w:rsid w:val="005710A4"/>
    <w:rsid w:val="00571150"/>
    <w:rsid w:val="005712F0"/>
    <w:rsid w:val="00571B47"/>
    <w:rsid w:val="00572EC1"/>
    <w:rsid w:val="005730E0"/>
    <w:rsid w:val="005742E4"/>
    <w:rsid w:val="005762EA"/>
    <w:rsid w:val="00576F84"/>
    <w:rsid w:val="0057776C"/>
    <w:rsid w:val="00577A43"/>
    <w:rsid w:val="005810DA"/>
    <w:rsid w:val="005811A7"/>
    <w:rsid w:val="005816C9"/>
    <w:rsid w:val="00581EAA"/>
    <w:rsid w:val="005829A2"/>
    <w:rsid w:val="00582FEF"/>
    <w:rsid w:val="00586D67"/>
    <w:rsid w:val="00587D81"/>
    <w:rsid w:val="00592974"/>
    <w:rsid w:val="00593D98"/>
    <w:rsid w:val="005946F6"/>
    <w:rsid w:val="005963FA"/>
    <w:rsid w:val="005A04E4"/>
    <w:rsid w:val="005A07DE"/>
    <w:rsid w:val="005A3C94"/>
    <w:rsid w:val="005A404E"/>
    <w:rsid w:val="005A4CDE"/>
    <w:rsid w:val="005B28E5"/>
    <w:rsid w:val="005B2DCE"/>
    <w:rsid w:val="005B3272"/>
    <w:rsid w:val="005B371C"/>
    <w:rsid w:val="005B4850"/>
    <w:rsid w:val="005B4FBA"/>
    <w:rsid w:val="005B6613"/>
    <w:rsid w:val="005C0EF0"/>
    <w:rsid w:val="005C14D5"/>
    <w:rsid w:val="005C205C"/>
    <w:rsid w:val="005C286C"/>
    <w:rsid w:val="005C3578"/>
    <w:rsid w:val="005D0445"/>
    <w:rsid w:val="005D1FA4"/>
    <w:rsid w:val="005D2069"/>
    <w:rsid w:val="005D2256"/>
    <w:rsid w:val="005D2618"/>
    <w:rsid w:val="005D272E"/>
    <w:rsid w:val="005D5A51"/>
    <w:rsid w:val="005D6765"/>
    <w:rsid w:val="005D6C2E"/>
    <w:rsid w:val="005E15E1"/>
    <w:rsid w:val="005E1B26"/>
    <w:rsid w:val="005E56F8"/>
    <w:rsid w:val="005E6185"/>
    <w:rsid w:val="005E7AD2"/>
    <w:rsid w:val="005F008D"/>
    <w:rsid w:val="005F2DB0"/>
    <w:rsid w:val="005F3099"/>
    <w:rsid w:val="005F45F7"/>
    <w:rsid w:val="005F5E20"/>
    <w:rsid w:val="005F768A"/>
    <w:rsid w:val="005F77D1"/>
    <w:rsid w:val="005F7B2E"/>
    <w:rsid w:val="005F7D15"/>
    <w:rsid w:val="00600FD4"/>
    <w:rsid w:val="00603900"/>
    <w:rsid w:val="00605086"/>
    <w:rsid w:val="006077CF"/>
    <w:rsid w:val="0061036F"/>
    <w:rsid w:val="00615E3B"/>
    <w:rsid w:val="0062490C"/>
    <w:rsid w:val="0062602E"/>
    <w:rsid w:val="0062624B"/>
    <w:rsid w:val="0063017A"/>
    <w:rsid w:val="0063341C"/>
    <w:rsid w:val="00635E6E"/>
    <w:rsid w:val="0063704F"/>
    <w:rsid w:val="00637211"/>
    <w:rsid w:val="006402C4"/>
    <w:rsid w:val="00643C01"/>
    <w:rsid w:val="00650771"/>
    <w:rsid w:val="0066016B"/>
    <w:rsid w:val="0066399C"/>
    <w:rsid w:val="006665D4"/>
    <w:rsid w:val="006666BE"/>
    <w:rsid w:val="00670D5A"/>
    <w:rsid w:val="00672B74"/>
    <w:rsid w:val="00674927"/>
    <w:rsid w:val="00674E7E"/>
    <w:rsid w:val="0067664E"/>
    <w:rsid w:val="00681F8A"/>
    <w:rsid w:val="006823CC"/>
    <w:rsid w:val="00684F6E"/>
    <w:rsid w:val="00687688"/>
    <w:rsid w:val="006909B9"/>
    <w:rsid w:val="00691984"/>
    <w:rsid w:val="00692937"/>
    <w:rsid w:val="00693644"/>
    <w:rsid w:val="00693AAB"/>
    <w:rsid w:val="0069524F"/>
    <w:rsid w:val="00695E54"/>
    <w:rsid w:val="00696FC3"/>
    <w:rsid w:val="006A142E"/>
    <w:rsid w:val="006A19A2"/>
    <w:rsid w:val="006A2563"/>
    <w:rsid w:val="006A2BA2"/>
    <w:rsid w:val="006A3CEC"/>
    <w:rsid w:val="006B00E9"/>
    <w:rsid w:val="006B093E"/>
    <w:rsid w:val="006B0BBF"/>
    <w:rsid w:val="006B28F5"/>
    <w:rsid w:val="006B2945"/>
    <w:rsid w:val="006B66DC"/>
    <w:rsid w:val="006B67CE"/>
    <w:rsid w:val="006C0E73"/>
    <w:rsid w:val="006C11B7"/>
    <w:rsid w:val="006C2C4B"/>
    <w:rsid w:val="006C4A1E"/>
    <w:rsid w:val="006C5EA7"/>
    <w:rsid w:val="006C6001"/>
    <w:rsid w:val="006C622D"/>
    <w:rsid w:val="006D0155"/>
    <w:rsid w:val="006D0AF2"/>
    <w:rsid w:val="006D2A38"/>
    <w:rsid w:val="006D30C1"/>
    <w:rsid w:val="006D3392"/>
    <w:rsid w:val="006D3940"/>
    <w:rsid w:val="006D40E4"/>
    <w:rsid w:val="006E0813"/>
    <w:rsid w:val="006E4AE3"/>
    <w:rsid w:val="006E67BC"/>
    <w:rsid w:val="006F16BE"/>
    <w:rsid w:val="006F192B"/>
    <w:rsid w:val="006F2D26"/>
    <w:rsid w:val="006F38F2"/>
    <w:rsid w:val="006F6787"/>
    <w:rsid w:val="006F70C1"/>
    <w:rsid w:val="00701D2C"/>
    <w:rsid w:val="00703F4F"/>
    <w:rsid w:val="00705FCE"/>
    <w:rsid w:val="00707DD9"/>
    <w:rsid w:val="00711500"/>
    <w:rsid w:val="00713099"/>
    <w:rsid w:val="00722551"/>
    <w:rsid w:val="00725335"/>
    <w:rsid w:val="00726186"/>
    <w:rsid w:val="00726255"/>
    <w:rsid w:val="00730013"/>
    <w:rsid w:val="00731155"/>
    <w:rsid w:val="00731FCD"/>
    <w:rsid w:val="00733F29"/>
    <w:rsid w:val="007371B8"/>
    <w:rsid w:val="007375E5"/>
    <w:rsid w:val="00743B1A"/>
    <w:rsid w:val="0074589F"/>
    <w:rsid w:val="007518F6"/>
    <w:rsid w:val="00751DCB"/>
    <w:rsid w:val="00754369"/>
    <w:rsid w:val="00754CAE"/>
    <w:rsid w:val="00754D82"/>
    <w:rsid w:val="00756773"/>
    <w:rsid w:val="00756CD3"/>
    <w:rsid w:val="007614E6"/>
    <w:rsid w:val="007643AA"/>
    <w:rsid w:val="007666DF"/>
    <w:rsid w:val="00766850"/>
    <w:rsid w:val="00766E35"/>
    <w:rsid w:val="007729BB"/>
    <w:rsid w:val="00773906"/>
    <w:rsid w:val="007767D0"/>
    <w:rsid w:val="00776FE4"/>
    <w:rsid w:val="00777A2B"/>
    <w:rsid w:val="00781B63"/>
    <w:rsid w:val="00782D81"/>
    <w:rsid w:val="0078364A"/>
    <w:rsid w:val="00783FBE"/>
    <w:rsid w:val="0079388B"/>
    <w:rsid w:val="007A17F0"/>
    <w:rsid w:val="007A4748"/>
    <w:rsid w:val="007A57BE"/>
    <w:rsid w:val="007A6C6E"/>
    <w:rsid w:val="007A77A3"/>
    <w:rsid w:val="007B100E"/>
    <w:rsid w:val="007B1E41"/>
    <w:rsid w:val="007B238F"/>
    <w:rsid w:val="007B4498"/>
    <w:rsid w:val="007B5E33"/>
    <w:rsid w:val="007B69E5"/>
    <w:rsid w:val="007B6E57"/>
    <w:rsid w:val="007C22D0"/>
    <w:rsid w:val="007C3316"/>
    <w:rsid w:val="007C333A"/>
    <w:rsid w:val="007C6731"/>
    <w:rsid w:val="007C6E22"/>
    <w:rsid w:val="007C78CE"/>
    <w:rsid w:val="007D200F"/>
    <w:rsid w:val="007D349B"/>
    <w:rsid w:val="007D58B2"/>
    <w:rsid w:val="007D7632"/>
    <w:rsid w:val="007D7BD9"/>
    <w:rsid w:val="007E113E"/>
    <w:rsid w:val="007E23C7"/>
    <w:rsid w:val="007E23F5"/>
    <w:rsid w:val="007E27A4"/>
    <w:rsid w:val="007F0603"/>
    <w:rsid w:val="007F0CB5"/>
    <w:rsid w:val="007F6629"/>
    <w:rsid w:val="007F6BB7"/>
    <w:rsid w:val="007F6D07"/>
    <w:rsid w:val="008028A6"/>
    <w:rsid w:val="00804D37"/>
    <w:rsid w:val="00805BDB"/>
    <w:rsid w:val="00805F41"/>
    <w:rsid w:val="00806D9C"/>
    <w:rsid w:val="00807E22"/>
    <w:rsid w:val="0081154B"/>
    <w:rsid w:val="00813807"/>
    <w:rsid w:val="008151D9"/>
    <w:rsid w:val="00816C6B"/>
    <w:rsid w:val="00817CFB"/>
    <w:rsid w:val="00821040"/>
    <w:rsid w:val="008216FE"/>
    <w:rsid w:val="008221D5"/>
    <w:rsid w:val="00827330"/>
    <w:rsid w:val="00831FD0"/>
    <w:rsid w:val="0083307F"/>
    <w:rsid w:val="00835024"/>
    <w:rsid w:val="00835481"/>
    <w:rsid w:val="008357A0"/>
    <w:rsid w:val="00835F2B"/>
    <w:rsid w:val="00837C8E"/>
    <w:rsid w:val="00841A6D"/>
    <w:rsid w:val="00842AA6"/>
    <w:rsid w:val="0084588B"/>
    <w:rsid w:val="008462FC"/>
    <w:rsid w:val="008467EB"/>
    <w:rsid w:val="008505F0"/>
    <w:rsid w:val="00852126"/>
    <w:rsid w:val="00854F07"/>
    <w:rsid w:val="008569DC"/>
    <w:rsid w:val="008619C1"/>
    <w:rsid w:val="00863D65"/>
    <w:rsid w:val="00864EC3"/>
    <w:rsid w:val="008712EB"/>
    <w:rsid w:val="00872662"/>
    <w:rsid w:val="00874061"/>
    <w:rsid w:val="008744E2"/>
    <w:rsid w:val="00876582"/>
    <w:rsid w:val="0088021B"/>
    <w:rsid w:val="00880FC3"/>
    <w:rsid w:val="008818A6"/>
    <w:rsid w:val="00884F77"/>
    <w:rsid w:val="00884FFF"/>
    <w:rsid w:val="00890CCA"/>
    <w:rsid w:val="0089267D"/>
    <w:rsid w:val="0089685D"/>
    <w:rsid w:val="00897D8A"/>
    <w:rsid w:val="008A2E9E"/>
    <w:rsid w:val="008A34A3"/>
    <w:rsid w:val="008A4056"/>
    <w:rsid w:val="008A4664"/>
    <w:rsid w:val="008A6059"/>
    <w:rsid w:val="008B4CC6"/>
    <w:rsid w:val="008B66AB"/>
    <w:rsid w:val="008C08BA"/>
    <w:rsid w:val="008C3A25"/>
    <w:rsid w:val="008C3D16"/>
    <w:rsid w:val="008C6C62"/>
    <w:rsid w:val="008C7177"/>
    <w:rsid w:val="008D0906"/>
    <w:rsid w:val="008D3C4D"/>
    <w:rsid w:val="008D48B7"/>
    <w:rsid w:val="008D50DD"/>
    <w:rsid w:val="008E08F2"/>
    <w:rsid w:val="008E4D91"/>
    <w:rsid w:val="008E5DAD"/>
    <w:rsid w:val="008E6AFB"/>
    <w:rsid w:val="008F072B"/>
    <w:rsid w:val="008F2BF8"/>
    <w:rsid w:val="00900668"/>
    <w:rsid w:val="00900EE7"/>
    <w:rsid w:val="009024D7"/>
    <w:rsid w:val="00902B59"/>
    <w:rsid w:val="00902CAC"/>
    <w:rsid w:val="0090415F"/>
    <w:rsid w:val="0090684C"/>
    <w:rsid w:val="00907A70"/>
    <w:rsid w:val="00913382"/>
    <w:rsid w:val="00914F98"/>
    <w:rsid w:val="009203B0"/>
    <w:rsid w:val="00921D0E"/>
    <w:rsid w:val="00922C11"/>
    <w:rsid w:val="00923DE9"/>
    <w:rsid w:val="00925D5A"/>
    <w:rsid w:val="00926BE5"/>
    <w:rsid w:val="009323BA"/>
    <w:rsid w:val="00933AF4"/>
    <w:rsid w:val="009358DB"/>
    <w:rsid w:val="00936F26"/>
    <w:rsid w:val="009371B4"/>
    <w:rsid w:val="00941EE5"/>
    <w:rsid w:val="00945E64"/>
    <w:rsid w:val="009462BC"/>
    <w:rsid w:val="009462EB"/>
    <w:rsid w:val="00946FF3"/>
    <w:rsid w:val="009473CC"/>
    <w:rsid w:val="0094791E"/>
    <w:rsid w:val="00950966"/>
    <w:rsid w:val="00951A42"/>
    <w:rsid w:val="00953C0E"/>
    <w:rsid w:val="00954C05"/>
    <w:rsid w:val="0095653C"/>
    <w:rsid w:val="00960883"/>
    <w:rsid w:val="00960C0F"/>
    <w:rsid w:val="009616BC"/>
    <w:rsid w:val="00962F18"/>
    <w:rsid w:val="009648E2"/>
    <w:rsid w:val="00964D4A"/>
    <w:rsid w:val="00966169"/>
    <w:rsid w:val="00966F38"/>
    <w:rsid w:val="00967285"/>
    <w:rsid w:val="00970B9D"/>
    <w:rsid w:val="009738EA"/>
    <w:rsid w:val="00973EB9"/>
    <w:rsid w:val="00974C07"/>
    <w:rsid w:val="0097649C"/>
    <w:rsid w:val="00977904"/>
    <w:rsid w:val="00980EFB"/>
    <w:rsid w:val="009817AA"/>
    <w:rsid w:val="00981BFE"/>
    <w:rsid w:val="00982A16"/>
    <w:rsid w:val="0098347F"/>
    <w:rsid w:val="009862FB"/>
    <w:rsid w:val="00987022"/>
    <w:rsid w:val="009876CA"/>
    <w:rsid w:val="00987CA0"/>
    <w:rsid w:val="00987FB8"/>
    <w:rsid w:val="009A1268"/>
    <w:rsid w:val="009A7EAA"/>
    <w:rsid w:val="009B12B3"/>
    <w:rsid w:val="009B317F"/>
    <w:rsid w:val="009B6958"/>
    <w:rsid w:val="009B7136"/>
    <w:rsid w:val="009B786B"/>
    <w:rsid w:val="009B78A4"/>
    <w:rsid w:val="009C08E9"/>
    <w:rsid w:val="009C1B7F"/>
    <w:rsid w:val="009C27FB"/>
    <w:rsid w:val="009C47FB"/>
    <w:rsid w:val="009C5FCF"/>
    <w:rsid w:val="009C651C"/>
    <w:rsid w:val="009C7FA1"/>
    <w:rsid w:val="009D0047"/>
    <w:rsid w:val="009D0ECE"/>
    <w:rsid w:val="009D21FA"/>
    <w:rsid w:val="009D3AC1"/>
    <w:rsid w:val="009D4C86"/>
    <w:rsid w:val="009D4D1D"/>
    <w:rsid w:val="009D542E"/>
    <w:rsid w:val="009D59E8"/>
    <w:rsid w:val="009D6828"/>
    <w:rsid w:val="009E2231"/>
    <w:rsid w:val="009E250A"/>
    <w:rsid w:val="009E2CEC"/>
    <w:rsid w:val="009E2D8C"/>
    <w:rsid w:val="009E4D48"/>
    <w:rsid w:val="009E5A0D"/>
    <w:rsid w:val="009E5EEB"/>
    <w:rsid w:val="009E61FC"/>
    <w:rsid w:val="009E6A7E"/>
    <w:rsid w:val="009F032D"/>
    <w:rsid w:val="009F0AB3"/>
    <w:rsid w:val="009F2194"/>
    <w:rsid w:val="009F22F5"/>
    <w:rsid w:val="009F2E1A"/>
    <w:rsid w:val="009F33E3"/>
    <w:rsid w:val="009F5421"/>
    <w:rsid w:val="009F66FF"/>
    <w:rsid w:val="009F680D"/>
    <w:rsid w:val="009F6CC6"/>
    <w:rsid w:val="009F6F7C"/>
    <w:rsid w:val="00A023C5"/>
    <w:rsid w:val="00A02EBD"/>
    <w:rsid w:val="00A04316"/>
    <w:rsid w:val="00A04C73"/>
    <w:rsid w:val="00A057FB"/>
    <w:rsid w:val="00A06F13"/>
    <w:rsid w:val="00A06F3B"/>
    <w:rsid w:val="00A10860"/>
    <w:rsid w:val="00A10BA4"/>
    <w:rsid w:val="00A1279A"/>
    <w:rsid w:val="00A15C6B"/>
    <w:rsid w:val="00A170DF"/>
    <w:rsid w:val="00A22C85"/>
    <w:rsid w:val="00A30429"/>
    <w:rsid w:val="00A3045B"/>
    <w:rsid w:val="00A30B76"/>
    <w:rsid w:val="00A30C69"/>
    <w:rsid w:val="00A31504"/>
    <w:rsid w:val="00A3201C"/>
    <w:rsid w:val="00A34719"/>
    <w:rsid w:val="00A36C15"/>
    <w:rsid w:val="00A41DA6"/>
    <w:rsid w:val="00A43A5C"/>
    <w:rsid w:val="00A45ED3"/>
    <w:rsid w:val="00A47038"/>
    <w:rsid w:val="00A47982"/>
    <w:rsid w:val="00A51090"/>
    <w:rsid w:val="00A530B7"/>
    <w:rsid w:val="00A54BE7"/>
    <w:rsid w:val="00A6517F"/>
    <w:rsid w:val="00A679A3"/>
    <w:rsid w:val="00A715C6"/>
    <w:rsid w:val="00A771DA"/>
    <w:rsid w:val="00A77EBC"/>
    <w:rsid w:val="00A80312"/>
    <w:rsid w:val="00A84B0A"/>
    <w:rsid w:val="00A85670"/>
    <w:rsid w:val="00A866C5"/>
    <w:rsid w:val="00A871ED"/>
    <w:rsid w:val="00A87A74"/>
    <w:rsid w:val="00A9029A"/>
    <w:rsid w:val="00A90882"/>
    <w:rsid w:val="00A932C6"/>
    <w:rsid w:val="00A93A37"/>
    <w:rsid w:val="00A94AEC"/>
    <w:rsid w:val="00A94FE6"/>
    <w:rsid w:val="00A95477"/>
    <w:rsid w:val="00AA4386"/>
    <w:rsid w:val="00AA525B"/>
    <w:rsid w:val="00AB04AF"/>
    <w:rsid w:val="00AB3E8F"/>
    <w:rsid w:val="00AB5881"/>
    <w:rsid w:val="00AB5A48"/>
    <w:rsid w:val="00AB71FD"/>
    <w:rsid w:val="00AC2825"/>
    <w:rsid w:val="00AC3248"/>
    <w:rsid w:val="00AC4231"/>
    <w:rsid w:val="00AC510A"/>
    <w:rsid w:val="00AC633A"/>
    <w:rsid w:val="00AC7456"/>
    <w:rsid w:val="00AD1169"/>
    <w:rsid w:val="00AD4F3F"/>
    <w:rsid w:val="00AD7A86"/>
    <w:rsid w:val="00AD7FC6"/>
    <w:rsid w:val="00AE0865"/>
    <w:rsid w:val="00AE13CD"/>
    <w:rsid w:val="00AE527F"/>
    <w:rsid w:val="00AE65E9"/>
    <w:rsid w:val="00AE6B22"/>
    <w:rsid w:val="00AF280B"/>
    <w:rsid w:val="00AF4D23"/>
    <w:rsid w:val="00AF7621"/>
    <w:rsid w:val="00AF7624"/>
    <w:rsid w:val="00B019B2"/>
    <w:rsid w:val="00B04297"/>
    <w:rsid w:val="00B056A5"/>
    <w:rsid w:val="00B067C1"/>
    <w:rsid w:val="00B07E67"/>
    <w:rsid w:val="00B11EBD"/>
    <w:rsid w:val="00B12140"/>
    <w:rsid w:val="00B12FC4"/>
    <w:rsid w:val="00B14EED"/>
    <w:rsid w:val="00B16299"/>
    <w:rsid w:val="00B2035F"/>
    <w:rsid w:val="00B22EAF"/>
    <w:rsid w:val="00B25ABA"/>
    <w:rsid w:val="00B3109E"/>
    <w:rsid w:val="00B346B1"/>
    <w:rsid w:val="00B34E08"/>
    <w:rsid w:val="00B353C1"/>
    <w:rsid w:val="00B43474"/>
    <w:rsid w:val="00B44966"/>
    <w:rsid w:val="00B458EC"/>
    <w:rsid w:val="00B45D0C"/>
    <w:rsid w:val="00B50DA9"/>
    <w:rsid w:val="00B5119A"/>
    <w:rsid w:val="00B5205D"/>
    <w:rsid w:val="00B56F80"/>
    <w:rsid w:val="00B6226C"/>
    <w:rsid w:val="00B63349"/>
    <w:rsid w:val="00B66889"/>
    <w:rsid w:val="00B669E8"/>
    <w:rsid w:val="00B66E98"/>
    <w:rsid w:val="00B80BEA"/>
    <w:rsid w:val="00B8133C"/>
    <w:rsid w:val="00B85097"/>
    <w:rsid w:val="00B85FE1"/>
    <w:rsid w:val="00B93FEB"/>
    <w:rsid w:val="00B94882"/>
    <w:rsid w:val="00B94D11"/>
    <w:rsid w:val="00B958DD"/>
    <w:rsid w:val="00B96D88"/>
    <w:rsid w:val="00B97710"/>
    <w:rsid w:val="00BA280C"/>
    <w:rsid w:val="00BA2C12"/>
    <w:rsid w:val="00BA6801"/>
    <w:rsid w:val="00BB110C"/>
    <w:rsid w:val="00BB1767"/>
    <w:rsid w:val="00BB1BC9"/>
    <w:rsid w:val="00BB3100"/>
    <w:rsid w:val="00BB41BE"/>
    <w:rsid w:val="00BB5583"/>
    <w:rsid w:val="00BB6197"/>
    <w:rsid w:val="00BB797E"/>
    <w:rsid w:val="00BC0F4E"/>
    <w:rsid w:val="00BC17B2"/>
    <w:rsid w:val="00BC18CF"/>
    <w:rsid w:val="00BC1F4B"/>
    <w:rsid w:val="00BC3290"/>
    <w:rsid w:val="00BC4AB0"/>
    <w:rsid w:val="00BD0C4A"/>
    <w:rsid w:val="00BD1596"/>
    <w:rsid w:val="00BD1E1F"/>
    <w:rsid w:val="00BD3622"/>
    <w:rsid w:val="00BD41FB"/>
    <w:rsid w:val="00BD59C2"/>
    <w:rsid w:val="00BD5DD7"/>
    <w:rsid w:val="00BD6507"/>
    <w:rsid w:val="00BD6ACD"/>
    <w:rsid w:val="00BD6CEA"/>
    <w:rsid w:val="00BD708A"/>
    <w:rsid w:val="00BD7A44"/>
    <w:rsid w:val="00BE0FF8"/>
    <w:rsid w:val="00BE1BA5"/>
    <w:rsid w:val="00BE2ED9"/>
    <w:rsid w:val="00BE6B72"/>
    <w:rsid w:val="00BF3492"/>
    <w:rsid w:val="00BF3B96"/>
    <w:rsid w:val="00BF5723"/>
    <w:rsid w:val="00BF5A7E"/>
    <w:rsid w:val="00BF6B2B"/>
    <w:rsid w:val="00C02B5A"/>
    <w:rsid w:val="00C031C5"/>
    <w:rsid w:val="00C03875"/>
    <w:rsid w:val="00C0447D"/>
    <w:rsid w:val="00C10B4C"/>
    <w:rsid w:val="00C11024"/>
    <w:rsid w:val="00C12014"/>
    <w:rsid w:val="00C12A15"/>
    <w:rsid w:val="00C21CEC"/>
    <w:rsid w:val="00C22D22"/>
    <w:rsid w:val="00C26741"/>
    <w:rsid w:val="00C326D0"/>
    <w:rsid w:val="00C32A09"/>
    <w:rsid w:val="00C34CA6"/>
    <w:rsid w:val="00C354FC"/>
    <w:rsid w:val="00C3640A"/>
    <w:rsid w:val="00C36626"/>
    <w:rsid w:val="00C36C18"/>
    <w:rsid w:val="00C37C32"/>
    <w:rsid w:val="00C401DE"/>
    <w:rsid w:val="00C42A89"/>
    <w:rsid w:val="00C42FF4"/>
    <w:rsid w:val="00C44ACD"/>
    <w:rsid w:val="00C4528C"/>
    <w:rsid w:val="00C50E48"/>
    <w:rsid w:val="00C54F53"/>
    <w:rsid w:val="00C56036"/>
    <w:rsid w:val="00C57D68"/>
    <w:rsid w:val="00C57E6C"/>
    <w:rsid w:val="00C60E38"/>
    <w:rsid w:val="00C62EE2"/>
    <w:rsid w:val="00C672B2"/>
    <w:rsid w:val="00C679B3"/>
    <w:rsid w:val="00C73E6F"/>
    <w:rsid w:val="00C74348"/>
    <w:rsid w:val="00C7548E"/>
    <w:rsid w:val="00C75FE9"/>
    <w:rsid w:val="00C76714"/>
    <w:rsid w:val="00C82D50"/>
    <w:rsid w:val="00C8349B"/>
    <w:rsid w:val="00C846E3"/>
    <w:rsid w:val="00C8635B"/>
    <w:rsid w:val="00C87467"/>
    <w:rsid w:val="00C90EC7"/>
    <w:rsid w:val="00C92E1C"/>
    <w:rsid w:val="00C97C61"/>
    <w:rsid w:val="00CA0515"/>
    <w:rsid w:val="00CA0BE2"/>
    <w:rsid w:val="00CA1417"/>
    <w:rsid w:val="00CB174A"/>
    <w:rsid w:val="00CB26F8"/>
    <w:rsid w:val="00CB2736"/>
    <w:rsid w:val="00CB32FD"/>
    <w:rsid w:val="00CB5F45"/>
    <w:rsid w:val="00CB6461"/>
    <w:rsid w:val="00CC0ECB"/>
    <w:rsid w:val="00CC2145"/>
    <w:rsid w:val="00CC5240"/>
    <w:rsid w:val="00CC6E2D"/>
    <w:rsid w:val="00CD1069"/>
    <w:rsid w:val="00CD30E8"/>
    <w:rsid w:val="00CD5D10"/>
    <w:rsid w:val="00CD6EDE"/>
    <w:rsid w:val="00CD7573"/>
    <w:rsid w:val="00CD79CF"/>
    <w:rsid w:val="00CE00D5"/>
    <w:rsid w:val="00CE107D"/>
    <w:rsid w:val="00CE14CB"/>
    <w:rsid w:val="00CE2517"/>
    <w:rsid w:val="00CE48E2"/>
    <w:rsid w:val="00CE5BC6"/>
    <w:rsid w:val="00CE6DD3"/>
    <w:rsid w:val="00CE7A52"/>
    <w:rsid w:val="00CF1323"/>
    <w:rsid w:val="00CF2951"/>
    <w:rsid w:val="00CF6082"/>
    <w:rsid w:val="00CF7D1C"/>
    <w:rsid w:val="00CF7D7B"/>
    <w:rsid w:val="00D03B99"/>
    <w:rsid w:val="00D04864"/>
    <w:rsid w:val="00D05C38"/>
    <w:rsid w:val="00D06008"/>
    <w:rsid w:val="00D0675D"/>
    <w:rsid w:val="00D073DA"/>
    <w:rsid w:val="00D100E7"/>
    <w:rsid w:val="00D109EF"/>
    <w:rsid w:val="00D12214"/>
    <w:rsid w:val="00D13A57"/>
    <w:rsid w:val="00D14A75"/>
    <w:rsid w:val="00D16BF8"/>
    <w:rsid w:val="00D17E3A"/>
    <w:rsid w:val="00D27DAB"/>
    <w:rsid w:val="00D30247"/>
    <w:rsid w:val="00D30C78"/>
    <w:rsid w:val="00D311D4"/>
    <w:rsid w:val="00D340DB"/>
    <w:rsid w:val="00D3526C"/>
    <w:rsid w:val="00D3562A"/>
    <w:rsid w:val="00D36DBB"/>
    <w:rsid w:val="00D376CB"/>
    <w:rsid w:val="00D37F3B"/>
    <w:rsid w:val="00D4006A"/>
    <w:rsid w:val="00D4023F"/>
    <w:rsid w:val="00D407FD"/>
    <w:rsid w:val="00D41E0F"/>
    <w:rsid w:val="00D4448E"/>
    <w:rsid w:val="00D4625E"/>
    <w:rsid w:val="00D46CE5"/>
    <w:rsid w:val="00D5360D"/>
    <w:rsid w:val="00D540E5"/>
    <w:rsid w:val="00D5461D"/>
    <w:rsid w:val="00D633E6"/>
    <w:rsid w:val="00D63953"/>
    <w:rsid w:val="00D642DD"/>
    <w:rsid w:val="00D650C1"/>
    <w:rsid w:val="00D731BC"/>
    <w:rsid w:val="00D73D58"/>
    <w:rsid w:val="00D7458E"/>
    <w:rsid w:val="00D74896"/>
    <w:rsid w:val="00D77514"/>
    <w:rsid w:val="00D82C55"/>
    <w:rsid w:val="00D84301"/>
    <w:rsid w:val="00D85426"/>
    <w:rsid w:val="00D87C92"/>
    <w:rsid w:val="00D91667"/>
    <w:rsid w:val="00D92364"/>
    <w:rsid w:val="00D929D4"/>
    <w:rsid w:val="00D951AE"/>
    <w:rsid w:val="00D963F7"/>
    <w:rsid w:val="00DA00AC"/>
    <w:rsid w:val="00DA4FAA"/>
    <w:rsid w:val="00DB047A"/>
    <w:rsid w:val="00DB4E8A"/>
    <w:rsid w:val="00DB6753"/>
    <w:rsid w:val="00DC0F5C"/>
    <w:rsid w:val="00DC16AE"/>
    <w:rsid w:val="00DC1861"/>
    <w:rsid w:val="00DC1CAD"/>
    <w:rsid w:val="00DC25C4"/>
    <w:rsid w:val="00DC30E9"/>
    <w:rsid w:val="00DC44CA"/>
    <w:rsid w:val="00DC60FC"/>
    <w:rsid w:val="00DC6B33"/>
    <w:rsid w:val="00DC7514"/>
    <w:rsid w:val="00DD0916"/>
    <w:rsid w:val="00DD091F"/>
    <w:rsid w:val="00DD146A"/>
    <w:rsid w:val="00DD1DD3"/>
    <w:rsid w:val="00DD2193"/>
    <w:rsid w:val="00DD42DC"/>
    <w:rsid w:val="00DD754F"/>
    <w:rsid w:val="00DD7639"/>
    <w:rsid w:val="00DE16DC"/>
    <w:rsid w:val="00DE1D41"/>
    <w:rsid w:val="00DE30F5"/>
    <w:rsid w:val="00DE5E62"/>
    <w:rsid w:val="00DF0BA2"/>
    <w:rsid w:val="00DF3989"/>
    <w:rsid w:val="00DF3FD5"/>
    <w:rsid w:val="00DF4A87"/>
    <w:rsid w:val="00E01C7A"/>
    <w:rsid w:val="00E04F72"/>
    <w:rsid w:val="00E05B1E"/>
    <w:rsid w:val="00E10AAC"/>
    <w:rsid w:val="00E10C56"/>
    <w:rsid w:val="00E1162E"/>
    <w:rsid w:val="00E116F5"/>
    <w:rsid w:val="00E1389E"/>
    <w:rsid w:val="00E13C97"/>
    <w:rsid w:val="00E1763E"/>
    <w:rsid w:val="00E2169E"/>
    <w:rsid w:val="00E23DEF"/>
    <w:rsid w:val="00E242EE"/>
    <w:rsid w:val="00E25467"/>
    <w:rsid w:val="00E277D3"/>
    <w:rsid w:val="00E3110E"/>
    <w:rsid w:val="00E33226"/>
    <w:rsid w:val="00E338E0"/>
    <w:rsid w:val="00E36297"/>
    <w:rsid w:val="00E44316"/>
    <w:rsid w:val="00E44BA1"/>
    <w:rsid w:val="00E45E8C"/>
    <w:rsid w:val="00E46E25"/>
    <w:rsid w:val="00E53AA7"/>
    <w:rsid w:val="00E547F5"/>
    <w:rsid w:val="00E54BC9"/>
    <w:rsid w:val="00E57385"/>
    <w:rsid w:val="00E63429"/>
    <w:rsid w:val="00E65B92"/>
    <w:rsid w:val="00E67347"/>
    <w:rsid w:val="00E67825"/>
    <w:rsid w:val="00E702A6"/>
    <w:rsid w:val="00E709E8"/>
    <w:rsid w:val="00E721ED"/>
    <w:rsid w:val="00E72DA9"/>
    <w:rsid w:val="00E7674F"/>
    <w:rsid w:val="00E7747B"/>
    <w:rsid w:val="00E8126F"/>
    <w:rsid w:val="00E837D0"/>
    <w:rsid w:val="00E83EF2"/>
    <w:rsid w:val="00E946DF"/>
    <w:rsid w:val="00E9484F"/>
    <w:rsid w:val="00E96A30"/>
    <w:rsid w:val="00E97C7B"/>
    <w:rsid w:val="00EA0C40"/>
    <w:rsid w:val="00EA0CA8"/>
    <w:rsid w:val="00EA2796"/>
    <w:rsid w:val="00EA2804"/>
    <w:rsid w:val="00EA3028"/>
    <w:rsid w:val="00EA3F54"/>
    <w:rsid w:val="00EB0C06"/>
    <w:rsid w:val="00EB4E51"/>
    <w:rsid w:val="00EB540F"/>
    <w:rsid w:val="00EB70D3"/>
    <w:rsid w:val="00EC0F33"/>
    <w:rsid w:val="00EC475E"/>
    <w:rsid w:val="00EC4CD7"/>
    <w:rsid w:val="00ED007A"/>
    <w:rsid w:val="00ED10EA"/>
    <w:rsid w:val="00ED2023"/>
    <w:rsid w:val="00ED2BF9"/>
    <w:rsid w:val="00ED4D42"/>
    <w:rsid w:val="00ED7FDE"/>
    <w:rsid w:val="00EE21CE"/>
    <w:rsid w:val="00EE3721"/>
    <w:rsid w:val="00EE5D12"/>
    <w:rsid w:val="00EE6A30"/>
    <w:rsid w:val="00EE713E"/>
    <w:rsid w:val="00EF0150"/>
    <w:rsid w:val="00EF6B90"/>
    <w:rsid w:val="00EF70DF"/>
    <w:rsid w:val="00EF7104"/>
    <w:rsid w:val="00F010EE"/>
    <w:rsid w:val="00F0523E"/>
    <w:rsid w:val="00F077AD"/>
    <w:rsid w:val="00F11AE5"/>
    <w:rsid w:val="00F140F6"/>
    <w:rsid w:val="00F14F41"/>
    <w:rsid w:val="00F170F1"/>
    <w:rsid w:val="00F201A4"/>
    <w:rsid w:val="00F20D71"/>
    <w:rsid w:val="00F22E86"/>
    <w:rsid w:val="00F2367C"/>
    <w:rsid w:val="00F24F6B"/>
    <w:rsid w:val="00F275C9"/>
    <w:rsid w:val="00F277A8"/>
    <w:rsid w:val="00F27E64"/>
    <w:rsid w:val="00F3068A"/>
    <w:rsid w:val="00F31AED"/>
    <w:rsid w:val="00F32D57"/>
    <w:rsid w:val="00F3557C"/>
    <w:rsid w:val="00F35E7D"/>
    <w:rsid w:val="00F404C0"/>
    <w:rsid w:val="00F41214"/>
    <w:rsid w:val="00F4189E"/>
    <w:rsid w:val="00F43201"/>
    <w:rsid w:val="00F4367C"/>
    <w:rsid w:val="00F46ABD"/>
    <w:rsid w:val="00F51011"/>
    <w:rsid w:val="00F52A8C"/>
    <w:rsid w:val="00F53757"/>
    <w:rsid w:val="00F5421F"/>
    <w:rsid w:val="00F54A86"/>
    <w:rsid w:val="00F54ECD"/>
    <w:rsid w:val="00F57C07"/>
    <w:rsid w:val="00F60AA1"/>
    <w:rsid w:val="00F6470F"/>
    <w:rsid w:val="00F65791"/>
    <w:rsid w:val="00F6786A"/>
    <w:rsid w:val="00F7083A"/>
    <w:rsid w:val="00F72C58"/>
    <w:rsid w:val="00F75363"/>
    <w:rsid w:val="00F766BD"/>
    <w:rsid w:val="00F77E56"/>
    <w:rsid w:val="00F77ED6"/>
    <w:rsid w:val="00F812FA"/>
    <w:rsid w:val="00F86CED"/>
    <w:rsid w:val="00F87C07"/>
    <w:rsid w:val="00F97455"/>
    <w:rsid w:val="00F97BFC"/>
    <w:rsid w:val="00FA1C86"/>
    <w:rsid w:val="00FA337D"/>
    <w:rsid w:val="00FA7030"/>
    <w:rsid w:val="00FB2489"/>
    <w:rsid w:val="00FB4B45"/>
    <w:rsid w:val="00FB624D"/>
    <w:rsid w:val="00FB64BE"/>
    <w:rsid w:val="00FC0704"/>
    <w:rsid w:val="00FC1750"/>
    <w:rsid w:val="00FC2796"/>
    <w:rsid w:val="00FC2935"/>
    <w:rsid w:val="00FD0D2F"/>
    <w:rsid w:val="00FD2187"/>
    <w:rsid w:val="00FD3C78"/>
    <w:rsid w:val="00FD4485"/>
    <w:rsid w:val="00FD4A44"/>
    <w:rsid w:val="00FD796D"/>
    <w:rsid w:val="00FE041C"/>
    <w:rsid w:val="00FE046E"/>
    <w:rsid w:val="00FE08E9"/>
    <w:rsid w:val="00FE0CFA"/>
    <w:rsid w:val="00FE1C4D"/>
    <w:rsid w:val="00FE435E"/>
    <w:rsid w:val="00FE5C41"/>
    <w:rsid w:val="00FE674C"/>
    <w:rsid w:val="00FE67DA"/>
    <w:rsid w:val="00FF235E"/>
    <w:rsid w:val="00FF2D17"/>
    <w:rsid w:val="00FF3AF0"/>
    <w:rsid w:val="00FF51F5"/>
    <w:rsid w:val="00FF58CD"/>
    <w:rsid w:val="00FF64D0"/>
    <w:rsid w:val="00FF65C2"/>
    <w:rsid w:val="00FF74BB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0CA"/>
    <w:pPr>
      <w:jc w:val="both"/>
    </w:pPr>
    <w:rPr>
      <w:rFonts w:ascii="Times New Roman" w:hAnsi="Times New Roman" w:cs="Times New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BD1E1F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BD1E1F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8D48B7"/>
    <w:pPr>
      <w:ind w:left="720" w:hanging="720"/>
      <w:jc w:val="left"/>
    </w:pPr>
    <w:rPr>
      <w:rFonts w:cs="CMU Serif Roman"/>
      <w:lang w:val="en-GB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  <w:ind w:firstLine="0"/>
    </w:pPr>
    <w:rPr>
      <w:i/>
      <w:iCs/>
      <w:color w:val="000000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5A04E4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023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23"/>
    <w:rPr>
      <w:color w:val="605E5C"/>
      <w:shd w:val="clear" w:color="auto" w:fill="E1DFDD"/>
    </w:rPr>
  </w:style>
  <w:style w:type="paragraph" w:customStyle="1" w:styleId="abstract">
    <w:name w:val="abstract"/>
    <w:basedOn w:val="Normal"/>
    <w:qFormat/>
    <w:rsid w:val="003A10CA"/>
    <w:pPr>
      <w:ind w:right="20" w:firstLine="0"/>
    </w:pPr>
  </w:style>
  <w:style w:type="paragraph" w:customStyle="1" w:styleId="authors">
    <w:name w:val="authors"/>
    <w:basedOn w:val="Normal"/>
    <w:qFormat/>
    <w:rsid w:val="009B786B"/>
    <w:pPr>
      <w:jc w:val="center"/>
    </w:pPr>
  </w:style>
  <w:style w:type="paragraph" w:customStyle="1" w:styleId="Title1">
    <w:name w:val="Title1"/>
    <w:basedOn w:val="Normal"/>
    <w:qFormat/>
    <w:rsid w:val="003A10CA"/>
    <w:pPr>
      <w:ind w:firstLine="0"/>
      <w:jc w:val="center"/>
    </w:pPr>
  </w:style>
  <w:style w:type="character" w:styleId="PageNumber">
    <w:name w:val="page number"/>
    <w:basedOn w:val="DefaultParagraphFont"/>
    <w:uiPriority w:val="99"/>
    <w:semiHidden/>
    <w:unhideWhenUsed/>
    <w:rsid w:val="00756773"/>
  </w:style>
  <w:style w:type="paragraph" w:customStyle="1" w:styleId="figuretitles">
    <w:name w:val="figure titles"/>
    <w:basedOn w:val="Normal"/>
    <w:qFormat/>
    <w:rsid w:val="008D48B7"/>
    <w:pPr>
      <w:ind w:firstLine="0"/>
    </w:pPr>
  </w:style>
  <w:style w:type="paragraph" w:styleId="Revision">
    <w:name w:val="Revision"/>
    <w:hidden/>
    <w:uiPriority w:val="99"/>
    <w:semiHidden/>
    <w:rsid w:val="0098347F"/>
    <w:pPr>
      <w:spacing w:line="240" w:lineRule="auto"/>
      <w:ind w:firstLine="0"/>
    </w:pPr>
    <w:rPr>
      <w:rFonts w:ascii="CMU Serif Roman" w:hAnsi="CMU Serif Roman"/>
      <w:kern w:val="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GENERIC AMONG IRAP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C6A77-CE02-844E-9F4E-E4514314E6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234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234</cp:revision>
  <dcterms:created xsi:type="dcterms:W3CDTF">2022-07-29T13:52:00Z</dcterms:created>
  <dcterms:modified xsi:type="dcterms:W3CDTF">2023-01-17T11:22:00Z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zotero-version="6.0.19"&gt;&lt;session id="gLPHPKHf"/&gt;&lt;style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4" name="ZOTERO_PREF_2">
    <vt:lpwstr>tationUpdates" value="true"/&gt;&lt;/prefs&gt;&lt;/data&gt;</vt:lpwstr>
  </property>
</Properties>
</file>