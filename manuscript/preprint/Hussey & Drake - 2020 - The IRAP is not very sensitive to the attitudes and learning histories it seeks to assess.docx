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F3AF" w14:textId="77777777" w:rsidR="0020318F" w:rsidRDefault="0020318F" w:rsidP="00744F15">
      <w:pPr>
        <w:pStyle w:val="Title"/>
        <w:jc w:val="both"/>
      </w:pPr>
    </w:p>
    <w:p w14:paraId="77BDB0E5" w14:textId="77777777" w:rsidR="0020318F" w:rsidRDefault="0020318F" w:rsidP="00C73A2B">
      <w:pPr>
        <w:pStyle w:val="Title"/>
      </w:pPr>
    </w:p>
    <w:p w14:paraId="422E41DA" w14:textId="44547949" w:rsidR="00DA5675" w:rsidRDefault="006D40E4" w:rsidP="00C73A2B">
      <w:pPr>
        <w:pStyle w:val="Title"/>
      </w:pPr>
      <w:r w:rsidRPr="00DA5675">
        <w:t xml:space="preserve">The IRAP is not </w:t>
      </w:r>
      <w:r w:rsidR="00950966" w:rsidRPr="00DA5675">
        <w:t xml:space="preserve">very </w:t>
      </w:r>
      <w:r w:rsidRPr="00DA5675">
        <w:t xml:space="preserve">sensitive </w:t>
      </w:r>
    </w:p>
    <w:p w14:paraId="5D1BBB99" w14:textId="767002F4" w:rsidR="00F766BD" w:rsidRPr="00DA5675" w:rsidRDefault="006D40E4" w:rsidP="00C73A2B">
      <w:pPr>
        <w:pStyle w:val="Title"/>
      </w:pPr>
      <w:r w:rsidRPr="00DA5675">
        <w:t>to the attitudes and learning histories it seeks to assess</w:t>
      </w:r>
    </w:p>
    <w:p w14:paraId="580C07B6" w14:textId="77777777" w:rsidR="00DA5675" w:rsidRDefault="00DA5675" w:rsidP="00E76432">
      <w:pPr>
        <w:pStyle w:val="authors"/>
      </w:pPr>
    </w:p>
    <w:p w14:paraId="0C8F8955" w14:textId="6090AAA8" w:rsidR="00DD0916" w:rsidRDefault="00DD0916" w:rsidP="00E76432">
      <w:pPr>
        <w:pStyle w:val="authors"/>
      </w:pPr>
      <w:r w:rsidRPr="00DA5675">
        <w:t>Ian Hussey</w:t>
      </w:r>
      <w:r w:rsidR="00A9029A" w:rsidRPr="00DA5675">
        <w:t xml:space="preserve"> &amp; </w:t>
      </w:r>
      <w:r w:rsidRPr="00DA5675">
        <w:t>Chad Drake</w:t>
      </w:r>
    </w:p>
    <w:p w14:paraId="28EFCB32" w14:textId="77777777" w:rsidR="00DA5675" w:rsidRPr="00DA5675" w:rsidRDefault="00DA5675" w:rsidP="00E76432">
      <w:pPr>
        <w:pStyle w:val="authors"/>
      </w:pPr>
    </w:p>
    <w:p w14:paraId="7AD0EC8A" w14:textId="2BE4D970" w:rsidR="00744F15" w:rsidRDefault="00FE435E" w:rsidP="00744F15">
      <w:pPr>
        <w:pStyle w:val="abstract"/>
      </w:pPr>
      <w:bookmarkStart w:id="0" w:name="_56xfx6b2flw9" w:colFirst="0" w:colLast="0"/>
      <w:bookmarkEnd w:id="0"/>
      <w:r w:rsidRPr="0039073E">
        <w:t>Several recent articles have reached the same conclusion that effects on the Implicit Relational Assessment Procedure (IRAP) are biased in some way or demonstrate generic patterns of effect regardless of what domain is being assessed. Multiple accounts have been advanced to explain why this might be the case. However, no work has sought to either (a) precisely estimate this generic effect or (b) consider its implications for the validity of conclusions in published and future research. This study pooled published and unpublished (file-drawer) studies</w:t>
      </w:r>
      <w:r w:rsidR="00693644" w:rsidRPr="0039073E">
        <w:t xml:space="preserve"> </w:t>
      </w:r>
      <w:r w:rsidRPr="0039073E">
        <w:t xml:space="preserve">in multiple </w:t>
      </w:r>
      <w:r w:rsidR="00693644" w:rsidRPr="0039073E">
        <w:t xml:space="preserve">domains </w:t>
      </w:r>
      <w:r w:rsidRPr="0039073E">
        <w:t xml:space="preserve">to obtain a large sample size (N = 501). Results demonstrated a specific generic pattern among IRAP effects that was common across domains. The majority of variance in IRAP effects is attributable to the generic pattern rather than </w:t>
      </w:r>
      <w:r w:rsidR="00FA7030" w:rsidRPr="0039073E">
        <w:t>the domain being assessed. The IRAP is therefore relatively insensitive to the attitudes or learning histories that it is intended to assess. The existence of the generic pattern may also undermine the validity of many conclusion made in the published IRAP litera</w:t>
      </w:r>
      <w:r w:rsidR="00744F15">
        <w:t>ture.</w:t>
      </w:r>
    </w:p>
    <w:p w14:paraId="057676B5" w14:textId="77777777" w:rsidR="00744F15" w:rsidRDefault="00744F15" w:rsidP="00744F15">
      <w:pPr>
        <w:pStyle w:val="abstract"/>
      </w:pPr>
    </w:p>
    <w:p w14:paraId="4E0E228B" w14:textId="77777777" w:rsidR="00744F15" w:rsidRDefault="00744F15" w:rsidP="00744F15">
      <w:pPr>
        <w:pStyle w:val="abstract"/>
        <w:sectPr w:rsidR="00744F15" w:rsidSect="00744F15">
          <w:footerReference w:type="even" r:id="rId10"/>
          <w:footerReference w:type="default" r:id="rId11"/>
          <w:footerReference w:type="first" r:id="rId12"/>
          <w:pgSz w:w="11900" w:h="16840" w:code="9"/>
          <w:pgMar w:top="1440" w:right="1440" w:bottom="1440" w:left="1440" w:header="720" w:footer="720" w:gutter="0"/>
          <w:cols w:space="360"/>
          <w:titlePg/>
          <w:docGrid w:linePitch="360"/>
        </w:sectPr>
      </w:pPr>
    </w:p>
    <w:p w14:paraId="649F913D" w14:textId="4308EAC5" w:rsidR="00DD0916" w:rsidRPr="007959A7" w:rsidRDefault="00744F15" w:rsidP="005813B7">
      <w:pPr>
        <w:ind w:firstLine="0"/>
      </w:pPr>
      <w:r>
        <w:t>Implicit</w:t>
      </w:r>
      <w:r w:rsidR="00DD0916" w:rsidRPr="007959A7">
        <w:t xml:space="preserve"> measures have seen widespread use across many clinical and social domains over the past two decades and are now a mainstay of psychological measurement</w:t>
      </w:r>
      <w:r w:rsidR="009358DB" w:rsidRPr="007959A7">
        <w:t xml:space="preserve"> </w:t>
      </w:r>
      <w:r w:rsidR="009358DB" w:rsidRPr="007959A7">
        <w:fldChar w:fldCharType="begin"/>
      </w:r>
      <w:r w:rsidR="009358DB" w:rsidRPr="007959A7">
        <w:instrText xml:space="preserve"> ADDIN ZOTERO_ITEM CSL_CITATION {"citationID":"SyTkUz4K","properties":{"formattedCitation":"(Greenwald &amp; Lai, 2020; Nosek et al., 2011)","plainCitation":"(Greenwald &amp; Lai, 2020; Nosek et al., 2011)","noteIndex":0},"citationItems":[{"id":12489,"uris":["http://zotero.org/users/1687755/items/UQYJYU63"],"uri":["http://zotero.org/users/1687755/items/UQYJYU63"],"itemData":{"id":12489,"type":"article-journal","abstract":"In the last 20 years, research on implicit social cognition has established that social judgments and behavior are guided by attitudes and stereotypes of which the actor may lack awareness. Research using the methods of implicit social cognition has produced the concept of implicit bias, which has generated wide attention not only in social, clinical, and developmental psychology, but also in disciplines outside of psychology, including business, law, criminal justice, medicine, education, and political science. Although this rapidly growing body of research offers prospects of useful societal applications, the theory needed to confidently guide those applications remains insufficiently developed. This article describes the methods that have been developed, the findings that have been obtained, and the theoretical questions that remain to be answered.","container-title":"Annual Review of Psychology","DOI":"10.1146/annurev-psych-010419-050837","issue":"1","note":"_eprint: https://doi.org/10.1146/annurev-psych-010419-050837\nPMID: 31640465","page":"419-445","source":"Annual Reviews","title":"Implicit Social Cognition","volume":"71","author":[{"family":"Greenwald","given":"Anthony G."},{"family":"Lai","given":"Calvin K."}],"issued":{"date-parts":[["2020"]]}}},{"id":9,"uris":["http://zotero.org/users/1687755/items/HKEJSERR"],"uri":["http://zotero.org/users/1687755/items/HKEJSERR"],"itemData":{"id":9,"type":"article-journal","abstract":"Most of human cognition occurs outside of conscious awareness or conscious control. Some of these implicit processes influence social perception, judgment and action. The last fifteen years of research in implicit social cognition can be characterized as the Age of Measurement because of a proliferation of measurement methods and research evidence demonstrating their practical value for predicting human behavior. Implicit measures assess constructs that are distinct, but related, to self-report assessments, and predict variation in behavior that is not accounted for by those explicit measures. The present state of knowledge provides a foundation for the next age of implicit social cognition – clarification of the mechanisms underlying implicit measurement and how the measured constructs influence behavior.","container-title":"Trends in cognitive sciences","DOI":"10.1016/j.tics.2011.01.005","ISSN":"1364-6613","issue":"4","journalAbbreviation":"Trends Cogn Sci","note":"PMID: 21376657\nPMCID: PMC3073696","page":"152-159","source":"PubMed Central","title":"Implicit social cognition: From measures to mechanisms","title-short":"Implicit social cognition","volume":"15","author":[{"family":"Nosek","given":"Brian A."},{"family":"Hawkins","given":"Carlee Beth"},{"family":"Frazier","given":"Rebecca S."}],"issued":{"date-parts":[["2011",4]]}}}],"schema":"https://github.com/citation-style-language/schema/raw/master/csl-citation.json"} </w:instrText>
      </w:r>
      <w:r w:rsidR="009358DB" w:rsidRPr="007959A7">
        <w:fldChar w:fldCharType="separate"/>
      </w:r>
      <w:r w:rsidR="0066016B" w:rsidRPr="007959A7">
        <w:t>(Greenwald &amp; Lai, 2020; Nosek et al., 2011)</w:t>
      </w:r>
      <w:r w:rsidR="009358DB" w:rsidRPr="007959A7">
        <w:fldChar w:fldCharType="end"/>
      </w:r>
      <w:r w:rsidR="0030690E" w:rsidRPr="007959A7">
        <w:t>.</w:t>
      </w:r>
      <w:r w:rsidR="00DD0916" w:rsidRPr="007959A7">
        <w:t xml:space="preserve"> A wide variety of implicit measures have been created, with </w:t>
      </w:r>
      <w:r w:rsidR="00587D81" w:rsidRPr="007959A7">
        <w:t>each procedure having unique features and benefits</w:t>
      </w:r>
      <w:r w:rsidR="00DD0916" w:rsidRPr="007959A7">
        <w:t xml:space="preserve">. In particular, the Implicit Relational Assessment Procedure </w:t>
      </w:r>
      <w:r w:rsidR="009358DB" w:rsidRPr="007959A7">
        <w:fldChar w:fldCharType="begin"/>
      </w:r>
      <w:r w:rsidR="009358DB" w:rsidRPr="007959A7">
        <w:instrText xml:space="preserve"> ADDIN ZOTERO_ITEM CSL_CITATION {"citationID":"clakQ8Lb","properties":{"formattedCitation":"(IRAP: Barnes-Holmes et al., 2010)","plainCitation":"(IRAP: Barnes-Holmes et al., 2010)","noteIndex":0},"citationItems":[{"id":201,"uris":["http://zotero.org/users/1687755/items/XI3TJMRH"],"uri":["http://zotero.org/users/1687755/items/XI3TJMRH"],"itemData":{"id":201,"type":"article-journal","container-title":"The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model","volume":"60","author":[{"family":"Barnes-Holmes","given":"Dermot"},{"family":"Barnes-Holmes","given":"Yvonne"},{"family":"Stewart","given":"Ian"},{"family":"Boles","given":"Shawn"}],"issued":{"date-parts":[["2010"]]}},"prefix":"IRAP: "}],"schema":"https://github.com/citation-style-language/schema/raw/master/csl-citation.json"} </w:instrText>
      </w:r>
      <w:r w:rsidR="009358DB" w:rsidRPr="007959A7">
        <w:fldChar w:fldCharType="separate"/>
      </w:r>
      <w:r w:rsidR="0066016B" w:rsidRPr="007959A7">
        <w:t>(IRAP: Barnes-Holmes et al., 2010)</w:t>
      </w:r>
      <w:r w:rsidR="009358DB" w:rsidRPr="007959A7">
        <w:fldChar w:fldCharType="end"/>
      </w:r>
      <w:r w:rsidR="00DD0916" w:rsidRPr="007959A7">
        <w:t xml:space="preserve"> is acknowledged </w:t>
      </w:r>
      <w:r w:rsidR="0061036F" w:rsidRPr="007959A7">
        <w:t>to be</w:t>
      </w:r>
      <w:r w:rsidR="00DD0916" w:rsidRPr="007959A7">
        <w:t xml:space="preserve"> one of </w:t>
      </w:r>
      <w:r w:rsidR="00BC17B2" w:rsidRPr="007959A7">
        <w:t xml:space="preserve">few </w:t>
      </w:r>
      <w:r w:rsidR="00DD0916" w:rsidRPr="007959A7">
        <w:t xml:space="preserve">implicit measures that </w:t>
      </w:r>
      <w:r w:rsidR="00587D81" w:rsidRPr="007959A7">
        <w:t>allows researchers to assess the relations between stimuli of interest</w:t>
      </w:r>
      <w:r w:rsidR="0030690E" w:rsidRPr="007959A7">
        <w:t xml:space="preserve"> </w:t>
      </w:r>
      <w:r w:rsidR="009358DB" w:rsidRPr="007959A7">
        <w:fldChar w:fldCharType="begin"/>
      </w:r>
      <w:r w:rsidR="009358DB" w:rsidRPr="007959A7">
        <w:instrText xml:space="preserve"> ADDIN ZOTERO_ITEM CSL_CITATION {"citationID":"zSl0LHEq","properties":{"formattedCitation":"(Gawronski &amp; De Houwer, 2011)","plainCitation":"(Gawronski &amp; De Houwer, 2011)","noteIndex":0},"citationItems":[{"id":248,"uris":["http://zotero.org/users/1687755/items/BGS5KF4P"],"uri":["http://zotero.org/users/1687755/items/BGS5KF4P"],"itemData":{"id":248,"type":"chapter","container-title":"Handbook of research methods in social and personality psychology","event-place":"New York, NY","publisher":"Cambridge University Press","publisher-place":"New York, NY","source":"Google Scholar","title":"Implicit measures in social and personality psychology","URL":"10.1017/CBO9780511996481.016","volume":"2","author":[{"family":"Gawronski","given":"Bertram"},{"family":"De Houwer","given":"Jan"}],"editor":[{"family":"Judd","given":"Charles M."}],"accessed":{"date-parts":[["2014",9,25]]},"issued":{"date-parts":[["2011"]]}}}],"schema":"https://github.com/citation-style-language/schema/raw/master/csl-citation.json"} </w:instrText>
      </w:r>
      <w:r w:rsidR="009358DB" w:rsidRPr="007959A7">
        <w:fldChar w:fldCharType="separate"/>
      </w:r>
      <w:r w:rsidR="0066016B" w:rsidRPr="007959A7">
        <w:t>(Gawronski &amp; De Houwer, 2011)</w:t>
      </w:r>
      <w:r w:rsidR="009358DB" w:rsidRPr="007959A7">
        <w:fldChar w:fldCharType="end"/>
      </w:r>
      <w:r w:rsidR="00DD0916" w:rsidRPr="007959A7">
        <w:t>. That is, the IRAP can assess not only how automatically concept</w:t>
      </w:r>
      <w:r w:rsidR="00BC17B2" w:rsidRPr="007959A7">
        <w:t xml:space="preserve">s and attributes are </w:t>
      </w:r>
      <w:r w:rsidR="00DD0916" w:rsidRPr="007959A7">
        <w:t>associated (e.g., self and negative) but also the manner in which they are related</w:t>
      </w:r>
      <w:r w:rsidR="002E07C7" w:rsidRPr="007959A7">
        <w:t xml:space="preserve">. For example, the distinction between “I am bad” versus “I want to be bad” </w:t>
      </w:r>
      <w:r w:rsidR="009358DB" w:rsidRPr="007959A7">
        <w:fldChar w:fldCharType="begin"/>
      </w:r>
      <w:r w:rsidR="009358DB" w:rsidRPr="007959A7">
        <w:instrText xml:space="preserve"> ADDIN ZOTERO_ITEM CSL_CITATION {"citationID":"5qCgsZII","properties":{"formattedCitation":"(Remue et al., 2013, 2014)","plainCitation":"(Remue et al., 2013, 2014)","noteIndex":0},"citationItems":[{"id":244,"uris":["http://zotero.org/users/1687755/items/G4RJ33MP"],"uri":["http://zotero.org/users/1687755/items/G4RJ33MP"],"itemData":{"id":244,"type":"article-journal","container-title":"Cognition &amp; emotion","DOI":"10.1080/02699931.2013.786681","issue":"8","page":"1441–1449","source":"Google Scholar","title":"Self-esteem revisited: Performance on the implicit relational assessment procedure as a measure of self-versus ideal self-related cognitions in dysphoria","title-short":"Self-esteem revisited","volume":"27","author":[{"family":"Remue","given":"Jonathan"},{"family":"De Houwer","given":"Jan"},{"family":"Barnes-Holmes","given":"Dermot"},{"family":"Vanderhasselt","given":"Marie Anne"},{"family":"De Raedt","given":"Rudi"}],"issued":{"date-parts":[["2013"]]}}},{"id":351,"uris":["http://zotero.org/users/1687755/items/7DJK8W4T"],"uri":["http://zotero.org/users/1687755/items/7DJK8W4T"],"itemData":{"id":351,"type":"article-journal","container-title":"PLoS ONE","DOI":"10.1371/journal.pone.0108837","ISSN":"1932-6203","issue":"9","language":"en","page":"e108837","source":"CrossRef","title":"To Be or Want to Be: Disentangling the Role of Actual versus Ideal Self in Implicit Self-Esteem","title-short":"To Be or Want to Be","volume":"9","author":[{"family":"Remue","given":"Jonathan"},{"family":"Hughes","given":"Sean"},{"family":"De Houwer","given":"Jan"},{"family":"De Raedt","given":"Rudi"}],"editor":[{"family":"Dymond","given":"Simon"}],"issued":{"date-parts":[["2014",9,30]]}}}],"schema":"https://github.com/citation-style-language/schema/raw/master/csl-citation.json"} </w:instrText>
      </w:r>
      <w:r w:rsidR="009358DB" w:rsidRPr="007959A7">
        <w:fldChar w:fldCharType="separate"/>
      </w:r>
      <w:r w:rsidR="0066016B" w:rsidRPr="007959A7">
        <w:t>(Remue et al., 2013, 2014)</w:t>
      </w:r>
      <w:r w:rsidR="009358DB" w:rsidRPr="007959A7">
        <w:fldChar w:fldCharType="end"/>
      </w:r>
      <w:r w:rsidR="009358DB" w:rsidRPr="007959A7">
        <w:t>.</w:t>
      </w:r>
    </w:p>
    <w:p w14:paraId="5D2EA0CC" w14:textId="06691474" w:rsidR="007518F6" w:rsidRPr="009462EB" w:rsidRDefault="007518F6" w:rsidP="00E76432">
      <w:pPr>
        <w:pStyle w:val="Heading2"/>
      </w:pPr>
      <w:r w:rsidRPr="009462EB">
        <w:t>Generic patterns in IRAP data</w:t>
      </w:r>
    </w:p>
    <w:p w14:paraId="1BCECD1B" w14:textId="7865D417" w:rsidR="00510128" w:rsidRPr="009462EB" w:rsidRDefault="007767D0" w:rsidP="00E76432">
      <w:r w:rsidRPr="009462EB">
        <w:t xml:space="preserve">However, </w:t>
      </w:r>
      <w:r w:rsidR="005E15E1" w:rsidRPr="009462EB">
        <w:t xml:space="preserve">the IRAP </w:t>
      </w:r>
      <w:r w:rsidR="00587D81" w:rsidRPr="009462EB">
        <w:t xml:space="preserve">has </w:t>
      </w:r>
      <w:r w:rsidRPr="009462EB">
        <w:t xml:space="preserve">also </w:t>
      </w:r>
      <w:r w:rsidR="00587D81" w:rsidRPr="009462EB">
        <w:t>been subject to a</w:t>
      </w:r>
      <w:r w:rsidR="003F5BAC" w:rsidRPr="009462EB">
        <w:t>n important</w:t>
      </w:r>
      <w:r w:rsidR="00587D81" w:rsidRPr="009462EB">
        <w:t xml:space="preserve"> criticism</w:t>
      </w:r>
      <w:r w:rsidR="00987022" w:rsidRPr="009462EB">
        <w:t xml:space="preserve">: effects on the task </w:t>
      </w:r>
      <w:r w:rsidR="00447681" w:rsidRPr="009462EB">
        <w:t xml:space="preserve">appear to suffer from a </w:t>
      </w:r>
      <w:r w:rsidR="00987022" w:rsidRPr="009462EB">
        <w:t>‘</w:t>
      </w:r>
      <w:r w:rsidR="00447681" w:rsidRPr="009462EB">
        <w:t>positive framing bias</w:t>
      </w:r>
      <w:r w:rsidR="00987022" w:rsidRPr="009462EB">
        <w:t>’. S</w:t>
      </w:r>
      <w:r w:rsidR="00587D81" w:rsidRPr="009462EB">
        <w:t xml:space="preserve">timulus categories </w:t>
      </w:r>
      <w:r w:rsidR="00E25467" w:rsidRPr="009462EB">
        <w:t xml:space="preserve">are </w:t>
      </w:r>
      <w:r w:rsidR="00987022" w:rsidRPr="009462EB">
        <w:t xml:space="preserve">often </w:t>
      </w:r>
      <w:r w:rsidR="00E25467" w:rsidRPr="009462EB">
        <w:t xml:space="preserve">evaluated </w:t>
      </w:r>
      <w:r w:rsidR="00681F8A" w:rsidRPr="009462EB">
        <w:t>positive</w:t>
      </w:r>
      <w:r w:rsidR="00E25467" w:rsidRPr="009462EB">
        <w:t>ly on the IRAP</w:t>
      </w:r>
      <w:r w:rsidR="00681F8A" w:rsidRPr="009462EB">
        <w:t xml:space="preserve"> </w:t>
      </w:r>
      <w:r w:rsidR="00587D81" w:rsidRPr="009462EB">
        <w:rPr>
          <w:iCs/>
        </w:rPr>
        <w:t xml:space="preserve">even </w:t>
      </w:r>
      <w:r w:rsidR="00681F8A" w:rsidRPr="009462EB">
        <w:rPr>
          <w:iCs/>
        </w:rPr>
        <w:t>when</w:t>
      </w:r>
      <w:r w:rsidR="00587D81" w:rsidRPr="009462EB">
        <w:rPr>
          <w:i/>
          <w:iCs/>
        </w:rPr>
        <w:t xml:space="preserve"> </w:t>
      </w:r>
      <w:r w:rsidR="00587D81" w:rsidRPr="009462EB">
        <w:t xml:space="preserve">the participant </w:t>
      </w:r>
      <w:r w:rsidR="00E25467" w:rsidRPr="009462EB">
        <w:t xml:space="preserve">would </w:t>
      </w:r>
      <w:r w:rsidR="00987022" w:rsidRPr="009462EB">
        <w:t xml:space="preserve">be expected </w:t>
      </w:r>
      <w:r w:rsidR="00E25467" w:rsidRPr="009462EB">
        <w:t xml:space="preserve">to </w:t>
      </w:r>
      <w:r w:rsidR="00587D81" w:rsidRPr="009462EB">
        <w:t>hold</w:t>
      </w:r>
      <w:r w:rsidR="00E25467" w:rsidRPr="009462EB">
        <w:t xml:space="preserve"> neutral or</w:t>
      </w:r>
      <w:r w:rsidR="00587D81" w:rsidRPr="009462EB">
        <w:t xml:space="preserve"> negative attitude</w:t>
      </w:r>
      <w:r w:rsidR="00681F8A" w:rsidRPr="009462EB">
        <w:t>s</w:t>
      </w:r>
      <w:r w:rsidR="00587D81" w:rsidRPr="009462EB">
        <w:t xml:space="preserve"> towards that categor</w:t>
      </w:r>
      <w:r w:rsidR="002B675F" w:rsidRPr="009462EB">
        <w:t>y</w:t>
      </w:r>
      <w:r w:rsidR="0020033C" w:rsidRPr="009462EB">
        <w:t xml:space="preserve"> </w:t>
      </w:r>
      <w:r w:rsidR="0020033C" w:rsidRPr="009462EB">
        <w:fldChar w:fldCharType="begin"/>
      </w:r>
      <w:r w:rsidR="0020033C" w:rsidRPr="009462EB">
        <w:instrText xml:space="preserve"> ADDIN ZOTERO_ITEM CSL_CITATION {"citationID":"HoNqvc4n","properties":{"formattedCitation":"(O\\uc0\\u8217{}Shea et al., 2016)","plainCitation":"(O’Shea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0020033C" w:rsidRPr="009462EB">
        <w:fldChar w:fldCharType="separate"/>
      </w:r>
      <w:r w:rsidR="0066016B" w:rsidRPr="009462EB">
        <w:rPr>
          <w:rFonts w:cs="CMU Serif Roman"/>
        </w:rPr>
        <w:t>(O’Shea et al., 2016)</w:t>
      </w:r>
      <w:r w:rsidR="0020033C" w:rsidRPr="009462EB">
        <w:fldChar w:fldCharType="end"/>
      </w:r>
      <w:r w:rsidR="00926BE5" w:rsidRPr="009462EB">
        <w:t xml:space="preserve">. </w:t>
      </w:r>
      <w:r w:rsidR="00587D81" w:rsidRPr="009462EB">
        <w:t>Th</w:t>
      </w:r>
      <w:r w:rsidR="00E25467" w:rsidRPr="009462EB">
        <w:t xml:space="preserve">is effect may explain some of the </w:t>
      </w:r>
      <w:r w:rsidR="00587D81" w:rsidRPr="009462EB">
        <w:t xml:space="preserve">counter-intuitive findings in the IRAP literature, such as </w:t>
      </w:r>
      <w:r w:rsidR="00E25467" w:rsidRPr="009462EB">
        <w:t xml:space="preserve">the finding that normative participants </w:t>
      </w:r>
      <w:r w:rsidR="00E25467" w:rsidRPr="009462EB">
        <w:t xml:space="preserve">demonstrate positive evaluations of </w:t>
      </w:r>
      <w:r w:rsidR="00587D81" w:rsidRPr="009462EB">
        <w:t xml:space="preserve">death </w:t>
      </w:r>
      <w:r w:rsidR="00E25467" w:rsidRPr="009462EB">
        <w:t>on the IRAP</w:t>
      </w:r>
      <w:r w:rsidR="00914F98" w:rsidRPr="009462EB">
        <w:t xml:space="preserve"> </w:t>
      </w:r>
      <w:r w:rsidR="00914F98" w:rsidRPr="009462EB">
        <w:fldChar w:fldCharType="begin"/>
      </w:r>
      <w:r w:rsidR="009C27FB" w:rsidRPr="009462EB">
        <w:instrText xml:space="preserve"> ADDIN ZOTERO_ITEM CSL_CITATION {"citationID":"HV1b4zLi","properties":{"formattedCitation":"(Hussey, Daly, et al., 2015)","plainCitation":"(Hussey, Daly, et al., 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914F98" w:rsidRPr="009462EB">
        <w:fldChar w:fldCharType="separate"/>
      </w:r>
      <w:r w:rsidR="009C27FB" w:rsidRPr="009462EB">
        <w:t>(Hussey, Daly, et al., 2015)</w:t>
      </w:r>
      <w:r w:rsidR="00914F98" w:rsidRPr="009462EB">
        <w:fldChar w:fldCharType="end"/>
      </w:r>
      <w:r w:rsidR="00587D81" w:rsidRPr="009462EB">
        <w:t>.</w:t>
      </w:r>
      <w:r w:rsidR="00311D6D" w:rsidRPr="009462EB">
        <w:t xml:space="preserve"> </w:t>
      </w:r>
    </w:p>
    <w:p w14:paraId="33291B2B" w14:textId="77F381F7" w:rsidR="00587D81" w:rsidRPr="009462EB" w:rsidRDefault="00974C07" w:rsidP="00E76432">
      <w:r w:rsidRPr="009462EB">
        <w:t xml:space="preserve">More specifically, O’Shea et al. </w:t>
      </w:r>
      <w:r w:rsidR="00914F98" w:rsidRPr="009462EB">
        <w:fldChar w:fldCharType="begin"/>
      </w:r>
      <w:r w:rsidR="00914F98" w:rsidRPr="009462EB">
        <w:instrText xml:space="preserve"> ADDIN ZOTERO_ITEM CSL_CITATION {"citationID":"2Vj4F1uP","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914F98" w:rsidRPr="009462EB">
        <w:fldChar w:fldCharType="separate"/>
      </w:r>
      <w:r w:rsidR="0066016B" w:rsidRPr="009462EB">
        <w:t>(2016)</w:t>
      </w:r>
      <w:r w:rsidR="00914F98" w:rsidRPr="009462EB">
        <w:fldChar w:fldCharType="end"/>
      </w:r>
      <w:r w:rsidR="00914F98" w:rsidRPr="009462EB">
        <w:t xml:space="preserve"> </w:t>
      </w:r>
      <w:r w:rsidRPr="009462EB">
        <w:t>argued that this effect occurs due to the valence of the IRAP response options</w:t>
      </w:r>
      <w:r w:rsidR="00E05B1E" w:rsidRPr="009462EB">
        <w:t>:</w:t>
      </w:r>
      <w:r w:rsidRPr="009462EB">
        <w:t xml:space="preserve"> </w:t>
      </w:r>
      <w:r w:rsidR="00907A70" w:rsidRPr="009462EB">
        <w:t>‘T</w:t>
      </w:r>
      <w:r w:rsidR="00FF235E" w:rsidRPr="009462EB">
        <w:t>rue</w:t>
      </w:r>
      <w:r w:rsidR="00907A70" w:rsidRPr="009462EB">
        <w:t>’</w:t>
      </w:r>
      <w:r w:rsidR="00FF235E" w:rsidRPr="009462EB">
        <w:t xml:space="preserve"> is more positively valenced than </w:t>
      </w:r>
      <w:r w:rsidR="00907A70" w:rsidRPr="009462EB">
        <w:t>‘F</w:t>
      </w:r>
      <w:r w:rsidR="00FF235E" w:rsidRPr="009462EB">
        <w:t>alse</w:t>
      </w:r>
      <w:r w:rsidR="00907A70" w:rsidRPr="009462EB">
        <w:t>’</w:t>
      </w:r>
      <w:r w:rsidR="00E05B1E" w:rsidRPr="009462EB">
        <w:t>, and valence congruence between the response option and the valence of the attribute stimuli generate positive IRAP effects</w:t>
      </w:r>
      <w:r w:rsidR="00FF235E" w:rsidRPr="009462EB">
        <w:t xml:space="preserve">. </w:t>
      </w:r>
      <w:r w:rsidR="00E05B1E" w:rsidRPr="009462EB">
        <w:t xml:space="preserve">To put this another way, whereas the IRAP is intended to provide a measure of the automatic relating of the category and attribute stimuli (e.g., ‘Black people’ and ‘Pleasant’), the effect may instead be driven by the congruence between the valence of the attribute stimuli and response option (e.g., ‘Pleasant’ and ‘True’ vs. ‘False’). O’Shea et al. </w:t>
      </w:r>
      <w:r w:rsidR="00AC7456" w:rsidRPr="009462EB">
        <w:fldChar w:fldCharType="begin"/>
      </w:r>
      <w:r w:rsidR="004B7484" w:rsidRPr="009462EB">
        <w:instrText xml:space="preserve"> ADDIN ZOTERO_ITEM CSL_CITATION {"citationID":"hPqW4o23","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7456" w:rsidRPr="009462EB">
        <w:fldChar w:fldCharType="separate"/>
      </w:r>
      <w:r w:rsidR="0066016B" w:rsidRPr="009462EB">
        <w:t>(2016)</w:t>
      </w:r>
      <w:r w:rsidR="00AC7456" w:rsidRPr="009462EB">
        <w:fldChar w:fldCharType="end"/>
      </w:r>
      <w:r w:rsidR="00AC7456" w:rsidRPr="009462EB">
        <w:t xml:space="preserve"> </w:t>
      </w:r>
      <w:r w:rsidR="00E05B1E" w:rsidRPr="009462EB">
        <w:t xml:space="preserve">therefore advance two key ideas: </w:t>
      </w:r>
      <w:r w:rsidR="00FF235E" w:rsidRPr="009462EB">
        <w:t xml:space="preserve">(1) </w:t>
      </w:r>
      <w:r w:rsidR="00E05B1E" w:rsidRPr="009462EB">
        <w:t xml:space="preserve">they argue that IRAP effects are driven in large part by </w:t>
      </w:r>
      <w:r w:rsidR="00FF235E" w:rsidRPr="009462EB">
        <w:t xml:space="preserve">some </w:t>
      </w:r>
      <w:r w:rsidR="00E05B1E" w:rsidRPr="009462EB">
        <w:t xml:space="preserve">factor that is </w:t>
      </w:r>
      <w:r w:rsidR="00FF235E" w:rsidRPr="009462EB">
        <w:t xml:space="preserve">unrelated to </w:t>
      </w:r>
      <w:r w:rsidR="00E05B1E" w:rsidRPr="009462EB">
        <w:t>the phenomenon that is of direct interest to researchers using the task</w:t>
      </w:r>
      <w:r w:rsidR="00FF235E" w:rsidRPr="009462EB">
        <w:t>, and (</w:t>
      </w:r>
      <w:r w:rsidR="00E10AAC" w:rsidRPr="009462EB">
        <w:t>2</w:t>
      </w:r>
      <w:r w:rsidR="00FF235E" w:rsidRPr="009462EB">
        <w:t xml:space="preserve">) </w:t>
      </w:r>
      <w:r w:rsidR="00E05B1E" w:rsidRPr="009462EB">
        <w:t xml:space="preserve">they advance a </w:t>
      </w:r>
      <w:r w:rsidR="00FF235E" w:rsidRPr="009462EB">
        <w:t xml:space="preserve">specific </w:t>
      </w:r>
      <w:r w:rsidR="00E05B1E" w:rsidRPr="009462EB">
        <w:t>explanation</w:t>
      </w:r>
      <w:r w:rsidR="00FF235E" w:rsidRPr="009462EB">
        <w:t xml:space="preserve"> </w:t>
      </w:r>
      <w:r w:rsidR="00E05B1E" w:rsidRPr="009462EB">
        <w:t xml:space="preserve">of this, </w:t>
      </w:r>
      <w:r w:rsidR="00FF235E" w:rsidRPr="009462EB">
        <w:t xml:space="preserve">which will we </w:t>
      </w:r>
      <w:r w:rsidR="00E05B1E" w:rsidRPr="009462EB">
        <w:t>refer to here as the ‘</w:t>
      </w:r>
      <w:r w:rsidR="00FF235E" w:rsidRPr="009462EB">
        <w:t>valence</w:t>
      </w:r>
      <w:r w:rsidR="0035152F" w:rsidRPr="009462EB">
        <w:t xml:space="preserve"> </w:t>
      </w:r>
      <w:r w:rsidR="00FF235E" w:rsidRPr="009462EB">
        <w:t>congruen</w:t>
      </w:r>
      <w:r w:rsidR="00E05B1E" w:rsidRPr="009462EB">
        <w:t>c</w:t>
      </w:r>
      <w:r w:rsidR="008C6C62" w:rsidRPr="009462EB">
        <w:t>e</w:t>
      </w:r>
      <w:r w:rsidR="00FF235E" w:rsidRPr="009462EB">
        <w:t xml:space="preserve"> account</w:t>
      </w:r>
      <w:r w:rsidR="008C6C62" w:rsidRPr="009462EB">
        <w:t>’</w:t>
      </w:r>
      <w:r w:rsidR="00FF235E" w:rsidRPr="009462EB">
        <w:t xml:space="preserve">. </w:t>
      </w:r>
    </w:p>
    <w:p w14:paraId="7981383A" w14:textId="591D0CDF" w:rsidR="00587D81" w:rsidRPr="009462EB" w:rsidRDefault="005D272E" w:rsidP="00E76432">
      <w:r w:rsidRPr="009462EB">
        <w:t xml:space="preserve">Subsequent research has agreed with the idea that IRAP effects are influenced by factors other than category-attribute relations, but have provided alternative explanations of why this phenomenon occurs. </w:t>
      </w:r>
      <w:r w:rsidR="00AC633A" w:rsidRPr="009462EB">
        <w:t xml:space="preserve">Finn et al. </w:t>
      </w:r>
      <w:r w:rsidR="004B7484" w:rsidRPr="009462EB">
        <w:fldChar w:fldCharType="begin"/>
      </w:r>
      <w:r w:rsidR="00AC633A" w:rsidRPr="009462EB">
        <w:instrText xml:space="preserve"> ADDIN ZOTERO_ITEM CSL_CITATION {"citationID":"9zH2tjnJ","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4B7484" w:rsidRPr="009462EB">
        <w:fldChar w:fldCharType="separate"/>
      </w:r>
      <w:r w:rsidR="0066016B" w:rsidRPr="009462EB">
        <w:t>(2016)</w:t>
      </w:r>
      <w:r w:rsidR="004B7484" w:rsidRPr="009462EB">
        <w:fldChar w:fldCharType="end"/>
      </w:r>
      <w:r w:rsidR="00587D81" w:rsidRPr="009462EB">
        <w:t xml:space="preserve"> </w:t>
      </w:r>
      <w:r w:rsidRPr="009462EB">
        <w:t>employed</w:t>
      </w:r>
      <w:r w:rsidR="00587D81" w:rsidRPr="009462EB">
        <w:t xml:space="preserve"> an</w:t>
      </w:r>
      <w:r w:rsidRPr="009462EB">
        <w:t xml:space="preserve"> </w:t>
      </w:r>
      <w:r w:rsidR="00587D81" w:rsidRPr="009462EB">
        <w:t xml:space="preserve">IRAP which involved </w:t>
      </w:r>
      <w:r w:rsidR="003A6054" w:rsidRPr="009462EB">
        <w:t>relating</w:t>
      </w:r>
      <w:r w:rsidR="00587D81" w:rsidRPr="009462EB">
        <w:t xml:space="preserve"> </w:t>
      </w:r>
      <w:r w:rsidRPr="009462EB">
        <w:t xml:space="preserve">non-evaluative stimuli (i.e., </w:t>
      </w:r>
      <w:r w:rsidR="00587D81" w:rsidRPr="009462EB">
        <w:t>color</w:t>
      </w:r>
      <w:r w:rsidRPr="009462EB">
        <w:t>s</w:t>
      </w:r>
      <w:r w:rsidR="00587D81" w:rsidRPr="009462EB">
        <w:t xml:space="preserve"> and shape</w:t>
      </w:r>
      <w:r w:rsidRPr="009462EB">
        <w:t xml:space="preserve">s). Despite including no evaluative stimuli, a </w:t>
      </w:r>
      <w:r w:rsidRPr="009462EB">
        <w:lastRenderedPageBreak/>
        <w:t xml:space="preserve">comparable bias was demonstrated, whereby effects on some trial types were larger than others. This would seem to suggest that O’Shea et al.’s </w:t>
      </w:r>
      <w:r w:rsidR="00AC633A" w:rsidRPr="009462EB">
        <w:fldChar w:fldCharType="begin"/>
      </w:r>
      <w:r w:rsidR="00EA3028" w:rsidRPr="009462EB">
        <w:instrText xml:space="preserve"> ADDIN ZOTERO_ITEM CSL_CITATION {"citationID":"IpRfwTZ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AC633A" w:rsidRPr="009462EB">
        <w:fldChar w:fldCharType="separate"/>
      </w:r>
      <w:r w:rsidR="0066016B" w:rsidRPr="009462EB">
        <w:t>(2016)</w:t>
      </w:r>
      <w:r w:rsidR="00AC633A" w:rsidRPr="009462EB">
        <w:fldChar w:fldCharType="end"/>
      </w:r>
      <w:r w:rsidR="00806D9C" w:rsidRPr="009462EB">
        <w:t xml:space="preserve"> </w:t>
      </w:r>
      <w:r w:rsidRPr="009462EB">
        <w:t xml:space="preserve">valence congruence account is insufficient. Finn et al. </w:t>
      </w:r>
      <w:r w:rsidR="000E3C9D" w:rsidRPr="009462EB">
        <w:fldChar w:fldCharType="begin"/>
      </w:r>
      <w:r w:rsidR="005C205C" w:rsidRPr="009462EB">
        <w:instrText xml:space="preserve"> ADDIN ZOTERO_ITEM CSL_CITATION {"citationID":"VuYe44VX","properties":{"formattedCitation":"(2016)","plainCitation":"(2016)","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schema":"https://github.com/citation-style-language/schema/raw/master/csl-citation.json"} </w:instrText>
      </w:r>
      <w:r w:rsidR="000E3C9D" w:rsidRPr="009462EB">
        <w:fldChar w:fldCharType="separate"/>
      </w:r>
      <w:r w:rsidR="0066016B" w:rsidRPr="009462EB">
        <w:t>(2016)</w:t>
      </w:r>
      <w:r w:rsidR="000E3C9D" w:rsidRPr="009462EB">
        <w:fldChar w:fldCharType="end"/>
      </w:r>
      <w:r w:rsidRPr="009462EB">
        <w:t xml:space="preserve"> advanced an alternative account of this effect, which they continued to develop in subsequent publications</w:t>
      </w:r>
      <w:r w:rsidR="005C205C" w:rsidRPr="009462EB">
        <w:t xml:space="preserve"> </w:t>
      </w:r>
      <w:r w:rsidR="005C205C" w:rsidRPr="009462EB">
        <w:fldChar w:fldCharType="begin"/>
      </w:r>
      <w:r w:rsidR="00C4528C">
        <w:instrText xml:space="preserve"> ADDIN ZOTERO_ITEM CSL_CITATION {"citationID":"EPj4Llye","properties":{"formattedCitation":"(Finn et al., 2018)","plainCitation":"(Finn et al., 2018)","noteIndex":0},"citationItems":[{"id":11096,"uris":["http://zotero.org/users/1687755/items/KVU2FMQ5"],"uri":["http://zotero.org/users/1687755/items/KVU2FMQ5"],"itemData":{"id":11096,"type":"article-journal","abstract":"The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chema":"https://github.com/citation-style-language/schema/raw/master/csl-citation.json"} </w:instrText>
      </w:r>
      <w:r w:rsidR="005C205C" w:rsidRPr="009462EB">
        <w:fldChar w:fldCharType="separate"/>
      </w:r>
      <w:r w:rsidR="0066016B" w:rsidRPr="009462EB">
        <w:t>(Finn et al., 2018)</w:t>
      </w:r>
      <w:r w:rsidR="005C205C" w:rsidRPr="009462EB">
        <w:fldChar w:fldCharType="end"/>
      </w:r>
      <w:r w:rsidRPr="009462EB">
        <w:t xml:space="preserve">. The key point to be appreciated here </w:t>
      </w:r>
      <w:r w:rsidR="0035152F" w:rsidRPr="009462EB">
        <w:t xml:space="preserve">is that while O’Shea et al. </w:t>
      </w:r>
      <w:r w:rsidR="00D82C55" w:rsidRPr="009462EB">
        <w:fldChar w:fldCharType="begin"/>
      </w:r>
      <w:r w:rsidR="006D0AF2" w:rsidRPr="009462EB">
        <w:instrText xml:space="preserve"> ADDIN ZOTERO_ITEM CSL_CITATION {"citationID":"ueJ36eiV","properties":{"formattedCitation":"(2016)","plainCitation":"(2016)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A."}],"issued":{"date-parts":[["2016",2]]}},"suppress-author":true}],"schema":"https://github.com/citation-style-language/schema/raw/master/csl-citation.json"} </w:instrText>
      </w:r>
      <w:r w:rsidR="00D82C55" w:rsidRPr="009462EB">
        <w:fldChar w:fldCharType="separate"/>
      </w:r>
      <w:r w:rsidR="0066016B" w:rsidRPr="009462EB">
        <w:t>(2016)</w:t>
      </w:r>
      <w:r w:rsidR="00D82C55" w:rsidRPr="009462EB">
        <w:fldChar w:fldCharType="end"/>
      </w:r>
      <w:r w:rsidR="00D82C55" w:rsidRPr="009462EB">
        <w:t xml:space="preserve"> </w:t>
      </w:r>
      <w:r w:rsidR="0035152F" w:rsidRPr="009462EB">
        <w:t xml:space="preserve">and Finn et al. </w:t>
      </w:r>
      <w:r w:rsidR="00D82C55" w:rsidRPr="009462EB">
        <w:fldChar w:fldCharType="begin"/>
      </w:r>
      <w:r w:rsidR="00C4528C">
        <w:instrText xml:space="preserve"> ADDIN ZOTERO_ITEM CSL_CITATION {"citationID":"qnrqUlYg","properties":{"formattedCitation":"(2016, 2018)","plainCitation":"(2016, 2018)","noteIndex":0},"citationItems":[{"id":11146,"uris":["http://zotero.org/users/1687755/items/CMHMBLM9"],"uri":["http://zotero.org/users/1687755/items/CMHMBLM9"],"itemData":{"id":11146,"type":"article-journal","abstract":"The Implicit Relational Assessment Procedure (IRAP) is increasingly used in applied and clinical settings, and yet many of the procedural variables of the measure have not been subjected to a systematic analysis. One such variable is the type of rules that are employed when instructing the IRAP and the effect this might have on participants’ performances. In the current article, three experiments were used to assess the impact of three different types of rules or instructions on IRAP performance. The instructions varied in the degree to which they specified parts of the relational network being assessed by the IRAP. The findings showed that the type of rule presented to participants during an IRAP can have a dramatic effect on the strength and direction of the trial-type effects that are produced by the measure. Furthermore, the type of instructions employed appear to interact with the order in which the IRAP blocks are presented (history-consistent versus history-inconsistent). The findings indicate that the behavioural dynamics that occur when participants complete an IRAP require extensive and systematic experimental and conceptual analyses, and this work will likely have an important bearing on research seeking to investigate the predictive validity of the IRAP in applied research settings. (PsycINFO Database Record (c) 2016 APA, all rights reserved)","archive_location":"2016-19908-012","container-title":"The Psychological Record","DOI":"10.1007/s40732-016-0173-4","ISSN":"0033-2933","issue":"2","journalAbbreviation":"The Psychological Record","page":"309-321","source":"EBSCOhost","title":"Exploring the behavioral dynamics of the implicit relational assessment procedure: The impact of three types of introductory rules","volume":"66","author":[{"family":"Finn","given":"Martin"},{"family":"Barnes-Holmes","given":"Dermot"},{"family":"Hussey","given":"Ian"},{"family":"Graddy","given":"Joseph"}],"issued":{"date-parts":[["2016",6]]}},"suppress-author":true},{"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suppress-author":true}],"schema":"https://github.com/citation-style-language/schema/raw/master/csl-citation.json"} </w:instrText>
      </w:r>
      <w:r w:rsidR="00D82C55" w:rsidRPr="009462EB">
        <w:fldChar w:fldCharType="separate"/>
      </w:r>
      <w:r w:rsidR="0066016B" w:rsidRPr="009462EB">
        <w:t>(2016, 2018)</w:t>
      </w:r>
      <w:r w:rsidR="00D82C55" w:rsidRPr="009462EB">
        <w:fldChar w:fldCharType="end"/>
      </w:r>
      <w:r w:rsidR="00D82C55" w:rsidRPr="009462EB">
        <w:t xml:space="preserve"> </w:t>
      </w:r>
      <w:r w:rsidR="0035152F" w:rsidRPr="009462EB">
        <w:t xml:space="preserve">disagree as to the </w:t>
      </w:r>
      <w:r w:rsidR="0035152F" w:rsidRPr="009462EB">
        <w:rPr>
          <w:i/>
        </w:rPr>
        <w:t>cause</w:t>
      </w:r>
      <w:r w:rsidR="0035152F" w:rsidRPr="009462EB">
        <w:t xml:space="preserve"> of this bias in IRAP effects, they presen</w:t>
      </w:r>
      <w:r w:rsidR="00FF3AF0" w:rsidRPr="009462EB">
        <w:t xml:space="preserve">ce, replicability, and generalizability of these biases in IRAP effects </w:t>
      </w:r>
      <w:r w:rsidR="008A6059" w:rsidRPr="009462EB">
        <w:t>is apparently uncontroversial.</w:t>
      </w:r>
      <w:r w:rsidR="00BD7A44" w:rsidRPr="009462EB">
        <w:t xml:space="preserve"> </w:t>
      </w:r>
    </w:p>
    <w:p w14:paraId="5E46D35E" w14:textId="62A97BA5" w:rsidR="00CD5D10" w:rsidRPr="009462EB" w:rsidRDefault="00637211" w:rsidP="00E76432">
      <w:pPr>
        <w:pStyle w:val="Heading2"/>
      </w:pPr>
      <w:r w:rsidRPr="009462EB">
        <w:t xml:space="preserve">Goals of the current </w:t>
      </w:r>
      <w:r w:rsidR="00CD5D10" w:rsidRPr="009462EB">
        <w:t>research</w:t>
      </w:r>
    </w:p>
    <w:p w14:paraId="3D3DF282" w14:textId="5E7A5852" w:rsidR="00A3201C" w:rsidRPr="009462EB" w:rsidRDefault="00BD7A44" w:rsidP="00E76432">
      <w:r w:rsidRPr="009462EB">
        <w:t>In contrast with previous wor</w:t>
      </w:r>
      <w:r w:rsidR="004F1261" w:rsidRPr="009462EB">
        <w:t>k, which has focused on explanations of these biases in IRAP effects</w:t>
      </w:r>
      <w:r w:rsidRPr="009462EB">
        <w:t xml:space="preserve">, </w:t>
      </w:r>
      <w:r w:rsidR="008A6059" w:rsidRPr="009462EB">
        <w:t xml:space="preserve">the current research seeks to </w:t>
      </w:r>
      <w:r w:rsidR="00F41214" w:rsidRPr="009462EB">
        <w:t xml:space="preserve">(1) quantify this bias more precisely, and (2) consider its </w:t>
      </w:r>
      <w:r w:rsidR="00587D81" w:rsidRPr="009462EB">
        <w:t xml:space="preserve">implications </w:t>
      </w:r>
      <w:r w:rsidR="00F41214" w:rsidRPr="009462EB">
        <w:t xml:space="preserve">for </w:t>
      </w:r>
      <w:r w:rsidR="009F6F7C" w:rsidRPr="009462EB">
        <w:t>the validity of</w:t>
      </w:r>
      <w:r w:rsidR="00F41214" w:rsidRPr="009462EB">
        <w:t xml:space="preserve"> the </w:t>
      </w:r>
      <w:r w:rsidR="00693644" w:rsidRPr="009462EB">
        <w:t>conclusions</w:t>
      </w:r>
      <w:r w:rsidR="00F41214" w:rsidRPr="009462EB">
        <w:t xml:space="preserve"> made in the published literature</w:t>
      </w:r>
      <w:r w:rsidR="009F6F7C" w:rsidRPr="009462EB">
        <w:t>.</w:t>
      </w:r>
      <w:r w:rsidR="00587D81" w:rsidRPr="009462EB">
        <w:t xml:space="preserve"> </w:t>
      </w:r>
      <w:r w:rsidR="00FF74BB" w:rsidRPr="009462EB">
        <w:t>We will hereafter refer to these biases as the ‘generic pattern’ observed in in IRAP effects</w:t>
      </w:r>
      <w:r w:rsidR="00DD42DC" w:rsidRPr="009462EB">
        <w:t>.</w:t>
      </w:r>
      <w:r w:rsidR="00FF74BB" w:rsidRPr="009462EB">
        <w:t xml:space="preserve"> </w:t>
      </w:r>
    </w:p>
    <w:p w14:paraId="6A28ED74" w14:textId="323D584A" w:rsidR="004D44D8" w:rsidRPr="009462EB" w:rsidRDefault="00043878" w:rsidP="00E76432">
      <w:r w:rsidRPr="009462EB">
        <w:t xml:space="preserve">Previous debate about </w:t>
      </w:r>
      <w:r w:rsidR="004A526D" w:rsidRPr="009462EB">
        <w:t xml:space="preserve">the </w:t>
      </w:r>
      <w:r w:rsidR="009B7136" w:rsidRPr="009462EB">
        <w:t xml:space="preserve">nature of any generic pattern may </w:t>
      </w:r>
      <w:r w:rsidR="004A526D" w:rsidRPr="009462EB">
        <w:t xml:space="preserve">have </w:t>
      </w:r>
      <w:r w:rsidR="009B7136" w:rsidRPr="009462EB">
        <w:t>be</w:t>
      </w:r>
      <w:r w:rsidR="004A526D" w:rsidRPr="009462EB">
        <w:t>en</w:t>
      </w:r>
      <w:r w:rsidR="009B7136" w:rsidRPr="009462EB">
        <w:t xml:space="preserve"> driven by the fact that </w:t>
      </w:r>
      <w:r w:rsidR="004A526D" w:rsidRPr="009462EB">
        <w:t xml:space="preserve">this pattern has not yet been well </w:t>
      </w:r>
      <w:r w:rsidR="009B7136" w:rsidRPr="009462EB">
        <w:t>estimated</w:t>
      </w:r>
      <w:r w:rsidR="004A526D" w:rsidRPr="009462EB">
        <w:t xml:space="preserve">, due to </w:t>
      </w:r>
      <w:r w:rsidR="00A84B0A" w:rsidRPr="009462EB">
        <w:t xml:space="preserve">a combination of </w:t>
      </w:r>
      <w:r w:rsidR="009B7136" w:rsidRPr="009462EB">
        <w:t>small sample sizes (typical</w:t>
      </w:r>
      <w:r w:rsidR="00A84B0A" w:rsidRPr="009462EB">
        <w:t>ly 40 to 60 participants</w:t>
      </w:r>
      <w:r w:rsidR="009B7136" w:rsidRPr="009462EB">
        <w:t>) and a limited range of domains. In order to overcome this,</w:t>
      </w:r>
      <w:r w:rsidR="00A84B0A" w:rsidRPr="009462EB">
        <w:t xml:space="preserve"> t</w:t>
      </w:r>
      <w:r w:rsidR="00002318" w:rsidRPr="009462EB">
        <w:t xml:space="preserve">his article </w:t>
      </w:r>
      <w:r w:rsidR="00E53AA7" w:rsidRPr="009462EB">
        <w:t xml:space="preserve">therefore </w:t>
      </w:r>
      <w:r w:rsidR="004A526D" w:rsidRPr="009462EB">
        <w:t xml:space="preserve">used </w:t>
      </w:r>
      <w:r w:rsidR="00D4006A" w:rsidRPr="009462EB">
        <w:t>an unprecedently large sample</w:t>
      </w:r>
      <w:r w:rsidR="00587D81" w:rsidRPr="009462EB">
        <w:t xml:space="preserve"> (</w:t>
      </w:r>
      <w:r w:rsidR="00587D81" w:rsidRPr="009462EB">
        <w:rPr>
          <w:i/>
        </w:rPr>
        <w:t>N</w:t>
      </w:r>
      <w:r w:rsidR="00587D81" w:rsidRPr="009462EB">
        <w:t xml:space="preserve"> = 501) across multiple attitude domains (</w:t>
      </w:r>
      <w:r w:rsidR="00587D81" w:rsidRPr="009462EB">
        <w:rPr>
          <w:i/>
        </w:rPr>
        <w:t>k</w:t>
      </w:r>
      <w:r w:rsidR="00587D81" w:rsidRPr="009462EB">
        <w:t xml:space="preserve"> = 7)</w:t>
      </w:r>
      <w:r w:rsidR="00002318" w:rsidRPr="009462EB">
        <w:t xml:space="preserve">. </w:t>
      </w:r>
      <w:r w:rsidR="00B019B2" w:rsidRPr="009462EB">
        <w:t xml:space="preserve">This was </w:t>
      </w:r>
      <w:r w:rsidR="00E53AA7" w:rsidRPr="009462EB">
        <w:t xml:space="preserve">achieved </w:t>
      </w:r>
      <w:r w:rsidR="00B019B2" w:rsidRPr="009462EB">
        <w:t xml:space="preserve">by collating </w:t>
      </w:r>
      <w:r w:rsidR="00587D81" w:rsidRPr="009462EB">
        <w:t xml:space="preserve">data from </w:t>
      </w:r>
      <w:r w:rsidR="00B019B2" w:rsidRPr="009462EB">
        <w:t xml:space="preserve">published and unpublished IRAP </w:t>
      </w:r>
      <w:r w:rsidR="00587D81" w:rsidRPr="009462EB">
        <w:t>studies conducted</w:t>
      </w:r>
      <w:r w:rsidR="00B019B2" w:rsidRPr="009462EB">
        <w:t xml:space="preserve"> across two labs</w:t>
      </w:r>
      <w:r w:rsidR="00587D81" w:rsidRPr="009462EB">
        <w:t xml:space="preserve"> </w:t>
      </w:r>
      <w:r w:rsidR="00E53AA7" w:rsidRPr="009462EB">
        <w:t xml:space="preserve">that </w:t>
      </w:r>
      <w:r w:rsidR="00587D81" w:rsidRPr="009462EB">
        <w:t>undert</w:t>
      </w:r>
      <w:r w:rsidR="00E53AA7" w:rsidRPr="009462EB">
        <w:t>ook</w:t>
      </w:r>
      <w:r w:rsidR="00587D81" w:rsidRPr="009462EB">
        <w:t xml:space="preserve"> multi-year IRAP research </w:t>
      </w:r>
      <w:r w:rsidR="00A932C6" w:rsidRPr="009462EB">
        <w:t>programs</w:t>
      </w:r>
      <w:r w:rsidR="00B019B2" w:rsidRPr="009462EB">
        <w:t xml:space="preserve">. </w:t>
      </w:r>
      <w:r w:rsidR="00A15C6B" w:rsidRPr="009462EB">
        <w:t>This work</w:t>
      </w:r>
      <w:r w:rsidR="00B019B2" w:rsidRPr="009462EB">
        <w:t xml:space="preserve"> </w:t>
      </w:r>
      <w:r w:rsidR="00A15C6B" w:rsidRPr="009462EB">
        <w:t>aimed</w:t>
      </w:r>
      <w:r w:rsidR="00B019B2" w:rsidRPr="009462EB">
        <w:t xml:space="preserve"> </w:t>
      </w:r>
      <w:r w:rsidR="00A15C6B" w:rsidRPr="009462EB">
        <w:t>to</w:t>
      </w:r>
      <w:r w:rsidR="00373AAD" w:rsidRPr="009462EB">
        <w:t xml:space="preserve">: </w:t>
      </w:r>
      <w:r w:rsidR="009876CA" w:rsidRPr="009462EB">
        <w:t>(</w:t>
      </w:r>
      <w:r w:rsidR="00373AAD" w:rsidRPr="009462EB">
        <w:t>1</w:t>
      </w:r>
      <w:r w:rsidR="005E6185" w:rsidRPr="009462EB">
        <w:t xml:space="preserve">) </w:t>
      </w:r>
      <w:r w:rsidR="00373AAD" w:rsidRPr="009462EB">
        <w:t xml:space="preserve">assess the </w:t>
      </w:r>
      <w:r w:rsidR="005E6185" w:rsidRPr="009462EB">
        <w:t>evidence that</w:t>
      </w:r>
      <w:r w:rsidR="00587D81" w:rsidRPr="009462EB">
        <w:t xml:space="preserve"> IRAP effects tend to follow a generic pattern</w:t>
      </w:r>
      <w:r w:rsidR="00373AAD" w:rsidRPr="009462EB">
        <w:t>;</w:t>
      </w:r>
      <w:r w:rsidR="005E6185" w:rsidRPr="009462EB">
        <w:t xml:space="preserve"> </w:t>
      </w:r>
      <w:r w:rsidR="009876CA" w:rsidRPr="009462EB">
        <w:t>(</w:t>
      </w:r>
      <w:r w:rsidR="00373AAD" w:rsidRPr="009462EB">
        <w:t xml:space="preserve">2) </w:t>
      </w:r>
      <w:r w:rsidR="009876CA" w:rsidRPr="009462EB">
        <w:t xml:space="preserve">estimate the </w:t>
      </w:r>
      <w:r w:rsidR="00373AAD" w:rsidRPr="009462EB">
        <w:t>generic pattern</w:t>
      </w:r>
      <w:r w:rsidR="009876CA" w:rsidRPr="009462EB">
        <w:t xml:space="preserve"> more precisely</w:t>
      </w:r>
      <w:r w:rsidR="00373AAD" w:rsidRPr="009462EB">
        <w:t xml:space="preserve">; </w:t>
      </w:r>
      <w:r w:rsidR="009876CA" w:rsidRPr="009462EB">
        <w:t>(</w:t>
      </w:r>
      <w:r w:rsidR="00373AAD" w:rsidRPr="009462EB">
        <w:t>3</w:t>
      </w:r>
      <w:r w:rsidR="005E6185" w:rsidRPr="009462EB">
        <w:t xml:space="preserve">) </w:t>
      </w:r>
      <w:r w:rsidR="009876CA" w:rsidRPr="009462EB">
        <w:t xml:space="preserve">understand the severity of the </w:t>
      </w:r>
      <w:r w:rsidR="00373AAD" w:rsidRPr="009462EB">
        <w:t xml:space="preserve">generic pattern by </w:t>
      </w:r>
      <w:r w:rsidR="009876CA" w:rsidRPr="009462EB">
        <w:t>quantifying</w:t>
      </w:r>
      <w:r w:rsidR="00373AAD" w:rsidRPr="009462EB">
        <w:t xml:space="preserve"> </w:t>
      </w:r>
      <w:r w:rsidR="005E6185" w:rsidRPr="009462EB">
        <w:t xml:space="preserve">the proportion of variance </w:t>
      </w:r>
      <w:r w:rsidR="009876CA" w:rsidRPr="009462EB">
        <w:t xml:space="preserve">in IRAP effects that comes from </w:t>
      </w:r>
      <w:r w:rsidR="005E6185" w:rsidRPr="009462EB">
        <w:t>undesirable source</w:t>
      </w:r>
      <w:r w:rsidR="009876CA" w:rsidRPr="009462EB">
        <w:t>s</w:t>
      </w:r>
      <w:r w:rsidR="00373AAD" w:rsidRPr="009462EB">
        <w:t xml:space="preserve"> </w:t>
      </w:r>
      <w:r w:rsidR="00754CAE" w:rsidRPr="009462EB">
        <w:t xml:space="preserve">(i.e., the generic pattern) </w:t>
      </w:r>
      <w:r w:rsidR="009876CA" w:rsidRPr="009462EB">
        <w:t xml:space="preserve">versus </w:t>
      </w:r>
      <w:r w:rsidR="00373AAD" w:rsidRPr="009462EB">
        <w:t xml:space="preserve">desirable sources (i.e., sensitivity to the domain being assessed); </w:t>
      </w:r>
      <w:r w:rsidR="00900EE7" w:rsidRPr="009462EB">
        <w:t xml:space="preserve">and </w:t>
      </w:r>
      <w:r w:rsidR="009876CA" w:rsidRPr="009462EB">
        <w:t>(</w:t>
      </w:r>
      <w:r w:rsidR="00373AAD" w:rsidRPr="009462EB">
        <w:t xml:space="preserve">4) </w:t>
      </w:r>
      <w:r w:rsidR="005E6185" w:rsidRPr="009462EB">
        <w:t xml:space="preserve">make recommendations </w:t>
      </w:r>
      <w:r w:rsidR="009876CA" w:rsidRPr="009462EB">
        <w:t>about</w:t>
      </w:r>
      <w:r w:rsidR="005E6185" w:rsidRPr="009462EB">
        <w:t xml:space="preserve"> which </w:t>
      </w:r>
      <w:r w:rsidR="009876CA" w:rsidRPr="009462EB">
        <w:t xml:space="preserve">common </w:t>
      </w:r>
      <w:r w:rsidR="005E6185" w:rsidRPr="009462EB">
        <w:t>analytic strategies give rise to valid versus invalid inferences</w:t>
      </w:r>
      <w:r w:rsidR="00587D81" w:rsidRPr="009462EB">
        <w:t xml:space="preserve"> as a result of this generic pattern</w:t>
      </w:r>
      <w:r w:rsidR="00900EE7" w:rsidRPr="009462EB">
        <w:t>.</w:t>
      </w:r>
    </w:p>
    <w:p w14:paraId="2ACA5431" w14:textId="08100C62" w:rsidR="00DD0916" w:rsidRPr="009462EB" w:rsidRDefault="00DD0916" w:rsidP="00E76432">
      <w:pPr>
        <w:pStyle w:val="Heading1"/>
      </w:pPr>
      <w:bookmarkStart w:id="1" w:name="_yzqcyehgy7mj" w:colFirst="0" w:colLast="0"/>
      <w:bookmarkEnd w:id="1"/>
      <w:r w:rsidRPr="009462EB">
        <w:t>Method</w:t>
      </w:r>
    </w:p>
    <w:p w14:paraId="6AB7C6A5" w14:textId="3A15E457" w:rsidR="00DC1861" w:rsidRPr="009462EB" w:rsidRDefault="00DC1861" w:rsidP="00E76432">
      <w:pPr>
        <w:rPr>
          <w:rFonts w:ascii="Times New Roman" w:hAnsi="Times New Roman"/>
          <w:kern w:val="0"/>
        </w:rPr>
      </w:pPr>
      <w:r w:rsidRPr="000E09BC">
        <w:t xml:space="preserve">All </w:t>
      </w:r>
      <w:r w:rsidR="00BD016A">
        <w:t xml:space="preserve">analysis </w:t>
      </w:r>
      <w:r w:rsidRPr="000E09BC">
        <w:t>code</w:t>
      </w:r>
      <w:r w:rsidRPr="009462EB">
        <w:t xml:space="preserve"> is </w:t>
      </w:r>
      <w:r w:rsidR="00BD016A">
        <w:t xml:space="preserve">available </w:t>
      </w:r>
      <w:r w:rsidRPr="009462EB">
        <w:t xml:space="preserve">on the Open Science Framework </w:t>
      </w:r>
      <w:r w:rsidR="00211A11" w:rsidRPr="009462EB">
        <w:t>(</w:t>
      </w:r>
      <w:hyperlink r:id="rId13" w:history="1">
        <w:r w:rsidR="00B94D11" w:rsidRPr="009462EB">
          <w:rPr>
            <w:rStyle w:val="Hyperlink"/>
          </w:rPr>
          <w:t>osf.io/</w:t>
        </w:r>
        <w:proofErr w:type="spellStart"/>
        <w:r w:rsidR="00B94D11" w:rsidRPr="009462EB">
          <w:rPr>
            <w:rStyle w:val="Hyperlink"/>
          </w:rPr>
          <w:t>vhzsn</w:t>
        </w:r>
        <w:proofErr w:type="spellEnd"/>
      </w:hyperlink>
      <w:r w:rsidRPr="009462EB">
        <w:t>)</w:t>
      </w:r>
      <w:r w:rsidR="002F68F1" w:rsidRPr="009462EB">
        <w:t xml:space="preserve">. </w:t>
      </w:r>
      <w:r w:rsidR="00F3557C" w:rsidRPr="009462EB">
        <w:t>We report how we determined our sample size, all data exclusions, all manipulations, and all measures in the study</w:t>
      </w:r>
      <w:r w:rsidR="0066016B" w:rsidRPr="009462EB">
        <w:t xml:space="preserve"> </w:t>
      </w:r>
      <w:r w:rsidR="0066016B" w:rsidRPr="009462EB">
        <w:fldChar w:fldCharType="begin"/>
      </w:r>
      <w:r w:rsidR="0066016B" w:rsidRPr="009462EB">
        <w:instrText xml:space="preserve"> ADDIN ZOTERO_ITEM CSL_CITATION {"citationID":"vXCBA9C6","properties":{"formattedCitation":"(Simmons et al., 2012)","plainCitation":"(Simmons et al., 2012)","noteIndex":0},"citationItems":[{"id":229,"uris":["http://zotero.org/users/1687755/items/E7GF9T8C"],"uri":["http://zotero.org/users/1687755/items/E7GF9T8C"],"itemData":{"id":229,"type":"report","abstract":"One year after publishing \"False-Positive Psychology,\" we propose a simple implementation of disclosure that requires but 21 words to achieve full transparency. This article is written in a casual tone. It includes phone-taken pictures of milk-jars and references to ice-cream and sardines.","publisher":"Social Science Research Network","source":"papers.ssrn.com","title":"A 21 word solution","URL":"http://papers.ssrn.com/abstract=2160588","author":[{"family":"Simmons","given":"Joseph P."},{"family":"Nelson","given":"Leif D."},{"family":"Simonsohn","given":"Uri"}],"accessed":{"date-parts":[["2016",8,9]]},"issued":{"date-parts":[["2012",10,14]]}}}],"schema":"https://github.com/citation-style-language/schema/raw/master/csl-citation.json"} </w:instrText>
      </w:r>
      <w:r w:rsidR="0066016B" w:rsidRPr="009462EB">
        <w:fldChar w:fldCharType="separate"/>
      </w:r>
      <w:r w:rsidR="0066016B" w:rsidRPr="009462EB">
        <w:t>(Simmons et al., 2012)</w:t>
      </w:r>
      <w:r w:rsidR="0066016B" w:rsidRPr="009462EB">
        <w:fldChar w:fldCharType="end"/>
      </w:r>
      <w:r w:rsidR="00F3557C" w:rsidRPr="009462EB">
        <w:t>.</w:t>
      </w:r>
    </w:p>
    <w:p w14:paraId="29993078" w14:textId="74E54355" w:rsidR="00BD1E1F" w:rsidRPr="009462EB" w:rsidRDefault="00DD0916" w:rsidP="00E76432">
      <w:pPr>
        <w:pStyle w:val="Heading2"/>
      </w:pPr>
      <w:bookmarkStart w:id="2" w:name="_6a1sgl1fgfyh" w:colFirst="0" w:colLast="0"/>
      <w:bookmarkEnd w:id="2"/>
      <w:r w:rsidRPr="009462EB">
        <w:rPr>
          <w:rStyle w:val="Heading3Char"/>
          <w:b/>
          <w:bCs/>
        </w:rPr>
        <w:t>Data</w:t>
      </w:r>
    </w:p>
    <w:p w14:paraId="6DDB950C" w14:textId="4B279FB7" w:rsidR="007D58B2" w:rsidRPr="009462EB" w:rsidRDefault="005816C9" w:rsidP="0037225C">
      <w:r w:rsidRPr="009462EB">
        <w:t xml:space="preserve">Data was </w:t>
      </w:r>
      <w:r w:rsidR="00DD0916" w:rsidRPr="009462EB">
        <w:t xml:space="preserve">pooled from </w:t>
      </w:r>
      <w:r w:rsidRPr="009462EB">
        <w:t xml:space="preserve">among the authors’ </w:t>
      </w:r>
      <w:r w:rsidR="00DD0916" w:rsidRPr="009462EB">
        <w:t xml:space="preserve">published and unpublished </w:t>
      </w:r>
      <w:r w:rsidR="00A1279A" w:rsidRPr="009462EB">
        <w:t xml:space="preserve">(file-drawer) </w:t>
      </w:r>
      <w:r w:rsidRPr="009462EB">
        <w:t xml:space="preserve">IRAP </w:t>
      </w:r>
      <w:r w:rsidR="00DD0916" w:rsidRPr="009462EB">
        <w:t xml:space="preserve">studies. </w:t>
      </w:r>
      <w:r w:rsidR="00222333" w:rsidRPr="009462EB">
        <w:t>The current study therefore employs secondary analysis of existing data</w:t>
      </w:r>
      <w:r w:rsidR="0079388B" w:rsidRPr="009462EB">
        <w:t>, with sample size being determined by data availability</w:t>
      </w:r>
      <w:r w:rsidR="00222333" w:rsidRPr="009462EB">
        <w:t xml:space="preserve">. </w:t>
      </w:r>
      <w:r w:rsidR="0083307F" w:rsidRPr="009462EB">
        <w:t>I</w:t>
      </w:r>
      <w:r w:rsidR="00165502" w:rsidRPr="009462EB">
        <w:t>nclusion criteria</w:t>
      </w:r>
      <w:r w:rsidR="0083307F" w:rsidRPr="009462EB">
        <w:t xml:space="preserve"> were as follows</w:t>
      </w:r>
      <w:r w:rsidR="00165502" w:rsidRPr="009462EB">
        <w:t>:</w:t>
      </w:r>
      <w:r w:rsidR="00FC1750" w:rsidRPr="009462EB">
        <w:t xml:space="preserve"> </w:t>
      </w:r>
      <w:r w:rsidR="00165502" w:rsidRPr="009462EB">
        <w:t>(1)</w:t>
      </w:r>
      <w:r w:rsidR="003B3D03" w:rsidRPr="009462EB">
        <w:t xml:space="preserve"> Studies must include at least one standard IRAP</w:t>
      </w:r>
      <w:r w:rsidR="00587D81" w:rsidRPr="009462EB">
        <w:t xml:space="preserve"> </w:t>
      </w:r>
      <w:r w:rsidR="003B3D03" w:rsidRPr="009462EB">
        <w:t xml:space="preserve">(i.e., not </w:t>
      </w:r>
      <w:r w:rsidR="004D44D8" w:rsidRPr="009462EB">
        <w:t>variants</w:t>
      </w:r>
      <w:r w:rsidR="003B3D03" w:rsidRPr="009462EB">
        <w:t xml:space="preserve"> such as the MT-</w:t>
      </w:r>
      <w:r w:rsidR="003B3D03" w:rsidRPr="009462EB">
        <w:t>IRAP</w:t>
      </w:r>
      <w:r w:rsidR="00CE5BC6" w:rsidRPr="009462EB">
        <w:t xml:space="preserve"> or Training IRAP</w:t>
      </w:r>
      <w:r w:rsidR="003B3D03" w:rsidRPr="009462EB">
        <w:t xml:space="preserve">). (2) </w:t>
      </w:r>
      <w:r w:rsidR="00203AE4" w:rsidRPr="009462EB">
        <w:t xml:space="preserve">The study must have been completed in an experimental setting from university student populations. (3) </w:t>
      </w:r>
      <w:r w:rsidR="003B3D03" w:rsidRPr="009462EB">
        <w:t>T</w:t>
      </w:r>
      <w:r w:rsidR="00DD0916" w:rsidRPr="009462EB">
        <w:t xml:space="preserve">he IRAP must employ single-word, valenced attribute category stimuli (e.g., positive vs. negative). This did not include other more specific categorizations (e.g., masculine/feminine) or more elaborate propositions (e.g., </w:t>
      </w:r>
      <w:r w:rsidR="006C11B7" w:rsidRPr="009462EB">
        <w:t>‘</w:t>
      </w:r>
      <w:r w:rsidR="00DD0916" w:rsidRPr="009462EB">
        <w:t>I can approach</w:t>
      </w:r>
      <w:r w:rsidR="006C11B7" w:rsidRPr="009462EB">
        <w:t>’</w:t>
      </w:r>
      <w:r w:rsidR="00DD0916" w:rsidRPr="009462EB">
        <w:t xml:space="preserve"> vs. </w:t>
      </w:r>
      <w:r w:rsidR="006C11B7" w:rsidRPr="009462EB">
        <w:t>‘</w:t>
      </w:r>
      <w:r w:rsidR="00DD0916" w:rsidRPr="009462EB">
        <w:t>I cannot tolerate it</w:t>
      </w:r>
      <w:r w:rsidR="006C11B7" w:rsidRPr="009462EB">
        <w:t>’</w:t>
      </w:r>
      <w:r w:rsidR="00DD0916" w:rsidRPr="009462EB">
        <w:t>). This served to limit the differences between IRAPs to the domain being evaluated while keeping other aspects of the procedure relatively consistent.</w:t>
      </w:r>
      <w:r w:rsidR="00FC1750" w:rsidRPr="009462EB">
        <w:t xml:space="preserve"> </w:t>
      </w:r>
      <w:r w:rsidR="00587D81" w:rsidRPr="009462EB">
        <w:t xml:space="preserve">(4) The IRAP must have used </w:t>
      </w:r>
      <w:r w:rsidR="00CF1323" w:rsidRPr="009462EB">
        <w:t>‘T</w:t>
      </w:r>
      <w:r w:rsidR="00587D81" w:rsidRPr="009462EB">
        <w:t>rue</w:t>
      </w:r>
      <w:r w:rsidR="00CF1323" w:rsidRPr="009462EB">
        <w:t>’</w:t>
      </w:r>
      <w:r w:rsidR="00587D81" w:rsidRPr="009462EB">
        <w:t xml:space="preserve"> and </w:t>
      </w:r>
      <w:r w:rsidR="00CF1323" w:rsidRPr="009462EB">
        <w:t>‘F</w:t>
      </w:r>
      <w:r w:rsidR="00587D81" w:rsidRPr="009462EB">
        <w:t>alse</w:t>
      </w:r>
      <w:r w:rsidR="00CF1323" w:rsidRPr="009462EB">
        <w:t>’</w:t>
      </w:r>
      <w:r w:rsidR="00587D81" w:rsidRPr="009462EB">
        <w:t xml:space="preserve"> as response options within the procedure. </w:t>
      </w:r>
      <w:r w:rsidR="00203AE4" w:rsidRPr="009462EB">
        <w:t>(</w:t>
      </w:r>
      <w:r w:rsidR="00587D81" w:rsidRPr="009462EB">
        <w:t>5</w:t>
      </w:r>
      <w:r w:rsidR="003B3D03" w:rsidRPr="009462EB">
        <w:t>) W</w:t>
      </w:r>
      <w:r w:rsidR="00DD0916" w:rsidRPr="009462EB">
        <w:t>hen a study employed multiple IRAPs within participants, only the first IRAP that each participant completed was included.</w:t>
      </w:r>
      <w:r w:rsidR="00FC1750" w:rsidRPr="009462EB">
        <w:t xml:space="preserve"> Data from tasks other than the IRAP and demographics items were not considered.</w:t>
      </w:r>
      <w:r w:rsidR="00AF280B" w:rsidRPr="009462EB">
        <w:t xml:space="preserve"> </w:t>
      </w:r>
    </w:p>
    <w:p w14:paraId="16A130C2" w14:textId="630CC40B" w:rsidR="00BD41FB" w:rsidRPr="009462EB" w:rsidRDefault="00DD0916" w:rsidP="00E76432">
      <w:r w:rsidRPr="009462EB">
        <w:t xml:space="preserve">Data from 11 studies across 7 domains </w:t>
      </w:r>
      <w:r w:rsidR="00AF280B" w:rsidRPr="009462EB">
        <w:t xml:space="preserve">and a total of 501 participants </w:t>
      </w:r>
      <w:r w:rsidR="007D58B2" w:rsidRPr="009462EB">
        <w:t>met inclusion criteria</w:t>
      </w:r>
      <w:r w:rsidR="00222333" w:rsidRPr="009462EB">
        <w:t xml:space="preserve">. </w:t>
      </w:r>
      <w:r w:rsidR="00582FEF" w:rsidRPr="009462EB">
        <w:t>Some of this data has been used in other publications for different purposes</w:t>
      </w:r>
      <w:r w:rsidR="0090684C">
        <w:t xml:space="preserve"> </w:t>
      </w:r>
      <w:r w:rsidR="00CB32FD">
        <w:fldChar w:fldCharType="begin"/>
      </w:r>
      <w:r w:rsidR="00CB32FD">
        <w:instrText xml:space="preserve"> ADDIN ZOTERO_ITEM CSL_CITATION {"citationID":"PawGFCd8","properties":{"formattedCitation":"(Drake et al., 2016; Hussey, Daly, et al., 2015)","plainCitation":"(Drake et al., 2016; Hussey, Daly, et al., 2015)","noteIndex":0},"citationItems":[{"id":3045,"uris":["http://zotero.org/users/1687755/items/N422MFSA"],"uri":["http://zotero.org/users/1687755/items/N422MFSA"],"itemData":{"id":3045,"type":"article-journal","container-title":"The Psychological Record","DOI":"10.1007/s40732-015-0160-1","ISSN":"0033-2933, 2163-3452","issue":"1","language":"en","page":"153-163","source":"CrossRef","title":"Testing the IRAP: Exploring the Reliability and Fakability of an Idiographic Approach to Interpersonal Attitudes","title-short":"Testing the IRAP","volume":"66","author":[{"family":"Drake","given":"Chad E."},{"family":"Seymour","given":"Kail H."},{"family":"Habib","given":"Reza"}],"issued":{"date-parts":[["2016",3]]}}},{"id":2405,"uris":["http://zotero.org/users/1687755/items/I2S2TANG"],"uri":["http://zotero.org/users/1687755/items/I2S2TANG"],"itemData":{"id":2405,"type":"article-journal","abstract":"The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Either","volume":"65","author":[{"family":"Hussey","given":"Ian"},{"family":"Daly","given":"Tarah"},{"family":"Barnes-Holmes","given":"Dermot"}],"issued":{"date-parts":[["2015",7,23]]}}}],"schema":"https://github.com/citation-style-language/schema/raw/master/csl-citation.json"} </w:instrText>
      </w:r>
      <w:r w:rsidR="00CB32FD">
        <w:fldChar w:fldCharType="separate"/>
      </w:r>
      <w:r w:rsidR="00CB32FD">
        <w:rPr>
          <w:noProof/>
        </w:rPr>
        <w:t>(Drake et al., 2016; Hussey, Daly, et al., 2015)</w:t>
      </w:r>
      <w:r w:rsidR="00CB32FD">
        <w:fldChar w:fldCharType="end"/>
      </w:r>
      <w:r w:rsidRPr="009462EB">
        <w:t>.</w:t>
      </w:r>
      <w:r w:rsidR="004D44D8" w:rsidRPr="009462EB">
        <w:t xml:space="preserve"> </w:t>
      </w:r>
      <w:r w:rsidR="003A53EB" w:rsidRPr="009462EB">
        <w:t xml:space="preserve">It is worth noting that this sample size is roughly </w:t>
      </w:r>
      <w:r w:rsidR="00CB26F8" w:rsidRPr="009462EB">
        <w:t>than 1</w:t>
      </w:r>
      <w:r w:rsidR="003A53EB" w:rsidRPr="009462EB">
        <w:t>2</w:t>
      </w:r>
      <w:r w:rsidR="00CB26F8" w:rsidRPr="009462EB">
        <w:t xml:space="preserve"> times </w:t>
      </w:r>
      <w:r w:rsidR="003A53EB" w:rsidRPr="009462EB">
        <w:t xml:space="preserve">the size of the typical </w:t>
      </w:r>
      <w:r w:rsidR="00CB26F8" w:rsidRPr="009462EB">
        <w:t>IRAP study</w:t>
      </w:r>
      <w:r w:rsidR="00BA2C12" w:rsidRPr="009462EB">
        <w:t xml:space="preserve">, and </w:t>
      </w:r>
      <w:r w:rsidR="00CB26F8" w:rsidRPr="009462EB">
        <w:t>includes more participants that the all studies combined in a previous meta</w:t>
      </w:r>
      <w:r w:rsidR="00CC6E2D" w:rsidRPr="009462EB">
        <w:t>-</w:t>
      </w:r>
      <w:r w:rsidR="00CB26F8" w:rsidRPr="009462EB">
        <w:t xml:space="preserve">analysis of </w:t>
      </w:r>
      <w:r w:rsidR="00BA2C12" w:rsidRPr="009462EB">
        <w:t xml:space="preserve">clinically-relevant </w:t>
      </w:r>
      <w:r w:rsidR="00CB26F8" w:rsidRPr="009462EB">
        <w:t>IRAP effects</w:t>
      </w:r>
      <w:r w:rsidR="00117F93" w:rsidRPr="009462EB">
        <w:t xml:space="preserve"> </w:t>
      </w:r>
      <w:r w:rsidR="00117F93" w:rsidRPr="009462EB">
        <w:fldChar w:fldCharType="begin"/>
      </w:r>
      <w:r w:rsidR="00117F93" w:rsidRPr="009462EB">
        <w:instrText xml:space="preserve"> ADDIN ZOTERO_ITEM CSL_CITATION {"citationID":"hmSBrHJH","properties":{"formattedCitation":"(Vahey et al., 2015)","plainCitation":"(Vahey et al., 2015)","noteIndex":0},"citationItems":[{"id":545,"uris":["http://zotero.org/users/1687755/items/4SHQ9XKM"],"uri":["http://zotero.org/users/1687755/items/4SHQ9XKM"],"itemData":{"id":545,"type":"article-journal","abstract":"AbstractBackground and objectives\nThe Implicit Relational Assessment Procedure (IRAP) is a technique that is attracting a substantial body of research literature, particularly within the clinical domain.\nMethod\nIn response, the present paper outlines a meta-analysis of clinically-focused IRAP effects (N = 494) to provide the first estimate of how well such effects validate against their respective criterion variables in general.\nResults\nThe meta-analysis incorporated clinically-focused IRAP effects from 15 studies yielding a large effect size, r ¯  = .45, with a desirably narrow 95% credibility interval (.23, .67). The funnel plot and subsequent sensitivity analyses indicated that this meta-effect was not subject to publication bias.\nLimitations\nThe present meta-effect is an estimate based upon an IRAP literature that is still evolving rapidly in the clinical domain, and so as per its accompanying credibility interval, all conclusions that follow are necessarily provisional even if bounded. Apart from the fact that the current meta-effect might be subject to inadvertent under- and/or over-estimations of the current literature, the present meta-effect might strengthen with further refinements of the IRAP.\nConclusions\nThe current meta-effect provides the means to calculate what sample size would be required to achieve a statistical power of .80 when testing the criterion validity of clinically-focused IRAP effects using a given parametric statistic. For example, first-order Pearson correlations would hypothetically require an N of 29–37 for such purposes depending upon how conservatively over-estimation of the present meta-effect is controlled for. Overall, the IRAP compares favourably with alternative implicit measures in clinical psychology.","container-title":"Journal of Behavior Therapy and Experimental Psychiatry","DOI":"10.1016/j.jbtep.2015.01.004","ISSN":"0005-7916","journalAbbreviation":"Journal of Behavior Therapy and Experimental Psychiatry","page":"59-65","source":"ScienceDirect","title":"A meta-analysis of criterion effects for the Implicit Relational Assessment Procedure (IRAP) in the clinical domain","volume":"48","author":[{"family":"Vahey","given":"Nigel A."},{"family":"Nicholson","given":"Emma"},{"family":"Barnes-Holmes","given":"Dermot"}],"issued":{"date-parts":[["2015",9]]}}}],"schema":"https://github.com/citation-style-language/schema/raw/master/csl-citation.json"} </w:instrText>
      </w:r>
      <w:r w:rsidR="00117F93" w:rsidRPr="009462EB">
        <w:fldChar w:fldCharType="separate"/>
      </w:r>
      <w:r w:rsidR="00117F93" w:rsidRPr="009462EB">
        <w:t>(Vahey et al., 2015)</w:t>
      </w:r>
      <w:r w:rsidR="00117F93" w:rsidRPr="009462EB">
        <w:fldChar w:fldCharType="end"/>
      </w:r>
      <w:r w:rsidR="003175DC" w:rsidRPr="009462EB">
        <w:t>.</w:t>
      </w:r>
      <w:r w:rsidR="00CB26F8" w:rsidRPr="009462EB">
        <w:t xml:space="preserve"> </w:t>
      </w:r>
    </w:p>
    <w:p w14:paraId="456B5526" w14:textId="77777777" w:rsidR="00BD1E1F" w:rsidRPr="009462EB" w:rsidRDefault="003D7B03" w:rsidP="00E76432">
      <w:pPr>
        <w:pStyle w:val="Heading2"/>
      </w:pPr>
      <w:r w:rsidRPr="009462EB">
        <w:t>Performance exclusions</w:t>
      </w:r>
    </w:p>
    <w:p w14:paraId="7A14B267" w14:textId="70D158F4" w:rsidR="003D7B03" w:rsidRPr="009462EB" w:rsidRDefault="003D7B03" w:rsidP="00E76432">
      <w:r w:rsidRPr="009462EB">
        <w:t xml:space="preserve">Participants whose percentage accuracy or mean reaction time on the IRAP test blocks were more than 2.5 standard deviations from the mean were excluded as outliers. These exclusions were calculated separately for each domain to allow for differences in the distributions of mean reaction times. This method was adaptive to differential mean response latencies between domains, removed the need for an arbitrary cutoff, and is consistent with recommendations for the treatment of outliers in the wider reaction-time literature </w:t>
      </w:r>
      <w:r w:rsidR="004C4A01" w:rsidRPr="009462EB">
        <w:fldChar w:fldCharType="begin"/>
      </w:r>
      <w:r w:rsidR="004C4A01" w:rsidRPr="009462EB">
        <w:instrText xml:space="preserve"> ADDIN ZOTERO_ITEM CSL_CITATION {"citationID":"W2pDnd8F","properties":{"formattedCitation":"(Ratcliff, 1993; Whelan, 2008)","plainCitation":"(Ratcliff, 1993; Whelan, 2008)","noteIndex":0},"citationItems":[{"id":239,"uris":["http://zotero.org/users/1687755/items/6UJBRNK7"],"uri":["http://zotero.org/users/1687755/items/6UJBRNK7"],"itemData":{"id":239,"type":"article-journal","container-title":"Psychological bulletin","DOI":"10.1037/0033-2909.114.3.510","issue":"4","page":"510-532","title":"Methods for dealing with reaction time outliers","volume":"114","author":[{"family":"Ratcliff","given":"R"}],"issued":{"date-parts":[["1993"]]}}},{"id":153,"uris":["http://zotero.org/users/1687755/items/R5AJUV2K"],"uri":["http://zotero.org/users/1687755/items/R5AJUV2K"],"itemData":{"id":153,"type":"article-journal","container-title":"The Psychological Record","issue":"3","page":"475-482","source":"Google Scholar","title":"Effective analysis of reaction time data","volume":"58","author":[{"family":"Whelan","given":"Robert"}],"issued":{"date-parts":[["2008"]]}}}],"schema":"https://github.com/citation-style-language/schema/raw/master/csl-citation.json"} </w:instrText>
      </w:r>
      <w:r w:rsidR="004C4A01" w:rsidRPr="009462EB">
        <w:fldChar w:fldCharType="separate"/>
      </w:r>
      <w:r w:rsidR="004C4A01" w:rsidRPr="009462EB">
        <w:t>(Ratcliff, 1993; Whelan, 2008)</w:t>
      </w:r>
      <w:r w:rsidR="004C4A01" w:rsidRPr="009462EB">
        <w:fldChar w:fldCharType="end"/>
      </w:r>
      <w:r w:rsidRPr="009462EB">
        <w:t>. A total of 21 participants (4%) were excluded on this basis.</w:t>
      </w:r>
      <w:bookmarkStart w:id="3" w:name="_5g8p8jzfdniw" w:colFirst="0" w:colLast="0"/>
      <w:bookmarkEnd w:id="3"/>
      <w:r w:rsidRPr="009462EB">
        <w:t xml:space="preserve"> In the remaining participants, accuracy and latency performances were typical of previous IRAP studies (</w:t>
      </w:r>
      <w:r w:rsidRPr="009462EB">
        <w:rPr>
          <w:i/>
        </w:rPr>
        <w:t>M</w:t>
      </w:r>
      <w:r w:rsidRPr="009462EB">
        <w:rPr>
          <w:vertAlign w:val="subscript"/>
        </w:rPr>
        <w:t>RT</w:t>
      </w:r>
      <w:r w:rsidRPr="009462EB">
        <w:t xml:space="preserve"> = 1482, </w:t>
      </w:r>
      <w:r w:rsidRPr="009462EB">
        <w:rPr>
          <w:i/>
        </w:rPr>
        <w:t>SD</w:t>
      </w:r>
      <w:r w:rsidRPr="009462EB">
        <w:t xml:space="preserve"> = 268; </w:t>
      </w:r>
      <w:proofErr w:type="spellStart"/>
      <w:r w:rsidRPr="009462EB">
        <w:rPr>
          <w:i/>
        </w:rPr>
        <w:t>M</w:t>
      </w:r>
      <w:r w:rsidRPr="009462EB">
        <w:rPr>
          <w:vertAlign w:val="subscript"/>
        </w:rPr>
        <w:t>accuracy</w:t>
      </w:r>
      <w:proofErr w:type="spellEnd"/>
      <w:r w:rsidRPr="009462EB">
        <w:t xml:space="preserve"> = 92%, </w:t>
      </w:r>
      <w:r w:rsidRPr="009462EB">
        <w:rPr>
          <w:i/>
        </w:rPr>
        <w:t>SD</w:t>
      </w:r>
      <w:r w:rsidRPr="009462EB">
        <w:t xml:space="preserve"> = 4.7%).</w:t>
      </w:r>
    </w:p>
    <w:p w14:paraId="2343975A" w14:textId="77777777" w:rsidR="00BD1E1F" w:rsidRPr="009462EB" w:rsidRDefault="00BD6ACD" w:rsidP="00E76432">
      <w:pPr>
        <w:pStyle w:val="Heading2"/>
      </w:pPr>
      <w:bookmarkStart w:id="4" w:name="_ewb4gz3cin37" w:colFirst="0" w:colLast="0"/>
      <w:bookmarkEnd w:id="4"/>
      <w:r w:rsidRPr="009462EB">
        <w:t>Participants</w:t>
      </w:r>
    </w:p>
    <w:p w14:paraId="08BCE8E8" w14:textId="77777777" w:rsidR="002248D9" w:rsidRDefault="00BD6ACD" w:rsidP="00E76432">
      <w:r w:rsidRPr="009462EB">
        <w:t>Ethical approval for each original study was granted by the local institutional review board, and informed consent was obtained from all individuals prior to participation. The final analytic sample after performance exclusions contained 480 participants</w:t>
      </w:r>
      <w:r w:rsidR="00356EE5" w:rsidRPr="009462EB">
        <w:t xml:space="preserve"> (</w:t>
      </w:r>
      <w:r w:rsidRPr="009462EB">
        <w:t xml:space="preserve">307 women </w:t>
      </w:r>
      <w:r w:rsidR="00356EE5" w:rsidRPr="009462EB">
        <w:t>[</w:t>
      </w:r>
      <w:r w:rsidRPr="009462EB">
        <w:t>64%</w:t>
      </w:r>
      <w:r w:rsidR="00356EE5" w:rsidRPr="009462EB">
        <w:t>]</w:t>
      </w:r>
      <w:r w:rsidRPr="009462EB">
        <w:t xml:space="preserve">, 159 men </w:t>
      </w:r>
      <w:r w:rsidR="00356EE5" w:rsidRPr="009462EB">
        <w:t>[</w:t>
      </w:r>
      <w:r w:rsidRPr="009462EB">
        <w:t>33%</w:t>
      </w:r>
      <w:r w:rsidR="00356EE5" w:rsidRPr="009462EB">
        <w:t>]</w:t>
      </w:r>
      <w:r w:rsidRPr="009462EB">
        <w:t xml:space="preserve">, 1 identified </w:t>
      </w:r>
      <w:r w:rsidR="00356EE5" w:rsidRPr="009462EB">
        <w:t xml:space="preserve">as nonbinary; </w:t>
      </w:r>
      <w:r w:rsidRPr="009462EB">
        <w:rPr>
          <w:i/>
        </w:rPr>
        <w:t>M</w:t>
      </w:r>
      <w:r w:rsidRPr="009462EB">
        <w:rPr>
          <w:rFonts w:cs="Times New Roman (Body CS)"/>
          <w:vertAlign w:val="subscript"/>
        </w:rPr>
        <w:t>age</w:t>
      </w:r>
      <w:r w:rsidRPr="009462EB">
        <w:t xml:space="preserve"> = 21.4, </w:t>
      </w:r>
      <w:r w:rsidRPr="009462EB">
        <w:rPr>
          <w:i/>
        </w:rPr>
        <w:t>SD</w:t>
      </w:r>
      <w:r w:rsidRPr="009462EB">
        <w:t xml:space="preserve"> = 6.5). 13 participants had missing demographics data. </w:t>
      </w:r>
      <w:r w:rsidRPr="009462EB">
        <w:rPr>
          <w:i/>
        </w:rPr>
        <w:t>N</w:t>
      </w:r>
      <w:r w:rsidRPr="009462EB">
        <w:t xml:space="preserve">s per domain were: 29 Body Image, 122 Life-Death, 97 Lincoln-Hitler, 62 </w:t>
      </w:r>
      <w:r w:rsidR="00A932C6" w:rsidRPr="009462EB">
        <w:t>Personalized</w:t>
      </w:r>
      <w:r w:rsidRPr="009462EB">
        <w:t xml:space="preserve"> Friend-Enemy, 112 Race, 35 Religion, and 23 Non-Words. </w:t>
      </w:r>
      <w:bookmarkStart w:id="5" w:name="_yzgpn55klhwa" w:colFirst="0" w:colLast="0"/>
      <w:bookmarkEnd w:id="5"/>
    </w:p>
    <w:p w14:paraId="188125B8" w14:textId="3644CEC3" w:rsidR="00463351" w:rsidRDefault="00463351" w:rsidP="00E76432">
      <w:pPr>
        <w:sectPr w:rsidR="00463351" w:rsidSect="00744F15">
          <w:type w:val="continuous"/>
          <w:pgSz w:w="11900" w:h="16840" w:code="9"/>
          <w:pgMar w:top="1440" w:right="1440" w:bottom="1440" w:left="1440" w:header="720" w:footer="720" w:gutter="0"/>
          <w:cols w:num="2" w:space="360"/>
          <w:titlePg/>
          <w:docGrid w:linePitch="360"/>
        </w:sectPr>
      </w:pPr>
    </w:p>
    <w:p w14:paraId="7ECEB3F4" w14:textId="61042477" w:rsidR="00463351" w:rsidRDefault="00463351" w:rsidP="00463351">
      <w:pPr>
        <w:ind w:firstLine="0"/>
      </w:pPr>
      <w:r w:rsidRPr="001A4715">
        <w:rPr>
          <w:b/>
        </w:rPr>
        <w:lastRenderedPageBreak/>
        <w:t>Table 1.</w:t>
      </w:r>
      <w:r w:rsidRPr="001A4715">
        <w:t xml:space="preserve"> Stimuli used in each IRAP.</w:t>
      </w:r>
    </w:p>
    <w:p w14:paraId="5FFBC34A" w14:textId="77777777" w:rsidR="00F52003" w:rsidRPr="001A4715" w:rsidRDefault="00F52003" w:rsidP="00463351">
      <w:pPr>
        <w:ind w:firstLine="0"/>
      </w:pPr>
    </w:p>
    <w:tbl>
      <w:tblPr>
        <w:tblStyle w:val="TableGrid"/>
        <w:tblW w:w="13380" w:type="dxa"/>
        <w:tblInd w:w="10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99"/>
        <w:gridCol w:w="1003"/>
        <w:gridCol w:w="1004"/>
        <w:gridCol w:w="1006"/>
        <w:gridCol w:w="1756"/>
        <w:gridCol w:w="1192"/>
        <w:gridCol w:w="1097"/>
        <w:gridCol w:w="1473"/>
        <w:gridCol w:w="1440"/>
        <w:gridCol w:w="1307"/>
        <w:gridCol w:w="1003"/>
      </w:tblGrid>
      <w:tr w:rsidR="00463351" w:rsidRPr="001A4715" w14:paraId="35E828D0" w14:textId="77777777" w:rsidTr="00FB7B86">
        <w:trPr>
          <w:trHeight w:val="315"/>
        </w:trPr>
        <w:tc>
          <w:tcPr>
            <w:tcW w:w="1099" w:type="dxa"/>
            <w:tcBorders>
              <w:top w:val="single" w:sz="4" w:space="0" w:color="auto"/>
              <w:bottom w:val="nil"/>
            </w:tcBorders>
            <w:noWrap/>
            <w:vAlign w:val="center"/>
            <w:hideMark/>
          </w:tcPr>
          <w:p w14:paraId="5ADA8C74" w14:textId="77777777" w:rsidR="00463351" w:rsidRPr="001A4715" w:rsidRDefault="00463351" w:rsidP="00D679A1">
            <w:pPr>
              <w:ind w:hanging="465"/>
              <w:rPr>
                <w:sz w:val="16"/>
                <w:szCs w:val="16"/>
              </w:rPr>
            </w:pPr>
          </w:p>
        </w:tc>
        <w:tc>
          <w:tcPr>
            <w:tcW w:w="3013" w:type="dxa"/>
            <w:gridSpan w:val="3"/>
            <w:tcBorders>
              <w:bottom w:val="single" w:sz="4" w:space="0" w:color="auto"/>
            </w:tcBorders>
            <w:noWrap/>
            <w:vAlign w:val="center"/>
            <w:hideMark/>
          </w:tcPr>
          <w:p w14:paraId="0D4B1EE0" w14:textId="77777777" w:rsidR="00463351" w:rsidRPr="001A4715" w:rsidRDefault="00463351" w:rsidP="00D679A1">
            <w:pPr>
              <w:ind w:firstLine="0"/>
              <w:jc w:val="center"/>
              <w:rPr>
                <w:sz w:val="16"/>
                <w:szCs w:val="16"/>
              </w:rPr>
            </w:pPr>
            <w:r w:rsidRPr="001A4715">
              <w:rPr>
                <w:sz w:val="16"/>
                <w:szCs w:val="16"/>
              </w:rPr>
              <w:t>Death</w:t>
            </w:r>
          </w:p>
        </w:tc>
        <w:tc>
          <w:tcPr>
            <w:tcW w:w="2948" w:type="dxa"/>
            <w:gridSpan w:val="2"/>
            <w:tcBorders>
              <w:bottom w:val="single" w:sz="4" w:space="0" w:color="auto"/>
            </w:tcBorders>
            <w:noWrap/>
            <w:vAlign w:val="center"/>
            <w:hideMark/>
          </w:tcPr>
          <w:p w14:paraId="15EC3DF6" w14:textId="77777777" w:rsidR="00463351" w:rsidRPr="001A4715" w:rsidRDefault="00463351" w:rsidP="00D679A1">
            <w:pPr>
              <w:ind w:firstLine="0"/>
              <w:jc w:val="center"/>
              <w:rPr>
                <w:sz w:val="16"/>
                <w:szCs w:val="16"/>
              </w:rPr>
            </w:pPr>
            <w:r w:rsidRPr="001A4715">
              <w:rPr>
                <w:sz w:val="16"/>
                <w:szCs w:val="16"/>
              </w:rPr>
              <w:t>Race</w:t>
            </w:r>
          </w:p>
        </w:tc>
        <w:tc>
          <w:tcPr>
            <w:tcW w:w="1097" w:type="dxa"/>
            <w:tcBorders>
              <w:bottom w:val="nil"/>
            </w:tcBorders>
            <w:noWrap/>
            <w:vAlign w:val="center"/>
            <w:hideMark/>
          </w:tcPr>
          <w:p w14:paraId="2311BDE4" w14:textId="77777777" w:rsidR="00463351" w:rsidRPr="001A4715" w:rsidRDefault="00463351" w:rsidP="00D679A1">
            <w:pPr>
              <w:ind w:firstLine="0"/>
              <w:jc w:val="center"/>
              <w:rPr>
                <w:sz w:val="16"/>
                <w:szCs w:val="16"/>
              </w:rPr>
            </w:pPr>
            <w:r w:rsidRPr="001A4715">
              <w:rPr>
                <w:sz w:val="16"/>
                <w:szCs w:val="16"/>
              </w:rPr>
              <w:t>Body shape</w:t>
            </w:r>
          </w:p>
        </w:tc>
        <w:tc>
          <w:tcPr>
            <w:tcW w:w="1473" w:type="dxa"/>
            <w:tcBorders>
              <w:bottom w:val="nil"/>
            </w:tcBorders>
            <w:noWrap/>
            <w:vAlign w:val="center"/>
            <w:hideMark/>
          </w:tcPr>
          <w:p w14:paraId="7AAE9E27" w14:textId="77777777" w:rsidR="00463351" w:rsidRPr="001A4715" w:rsidRDefault="00463351" w:rsidP="00D679A1">
            <w:pPr>
              <w:ind w:firstLine="0"/>
              <w:jc w:val="center"/>
              <w:rPr>
                <w:sz w:val="16"/>
                <w:szCs w:val="16"/>
              </w:rPr>
            </w:pPr>
            <w:r w:rsidRPr="001A4715">
              <w:rPr>
                <w:sz w:val="16"/>
                <w:szCs w:val="16"/>
              </w:rPr>
              <w:t>Christian-Muslim</w:t>
            </w:r>
          </w:p>
        </w:tc>
        <w:tc>
          <w:tcPr>
            <w:tcW w:w="1440" w:type="dxa"/>
            <w:tcBorders>
              <w:bottom w:val="nil"/>
            </w:tcBorders>
            <w:noWrap/>
            <w:vAlign w:val="center"/>
            <w:hideMark/>
          </w:tcPr>
          <w:p w14:paraId="17F64591" w14:textId="77777777" w:rsidR="00463351" w:rsidRPr="001A4715" w:rsidRDefault="00463351" w:rsidP="00D679A1">
            <w:pPr>
              <w:ind w:firstLine="0"/>
              <w:jc w:val="center"/>
              <w:rPr>
                <w:sz w:val="16"/>
                <w:szCs w:val="16"/>
              </w:rPr>
            </w:pPr>
            <w:r w:rsidRPr="001A4715">
              <w:rPr>
                <w:sz w:val="16"/>
                <w:szCs w:val="16"/>
              </w:rPr>
              <w:t>Lincoln-Hitler</w:t>
            </w:r>
          </w:p>
        </w:tc>
        <w:tc>
          <w:tcPr>
            <w:tcW w:w="1307" w:type="dxa"/>
            <w:tcBorders>
              <w:bottom w:val="nil"/>
            </w:tcBorders>
            <w:noWrap/>
            <w:vAlign w:val="center"/>
            <w:hideMark/>
          </w:tcPr>
          <w:p w14:paraId="5DD787D7" w14:textId="77777777" w:rsidR="00463351" w:rsidRPr="001A4715" w:rsidRDefault="00463351" w:rsidP="00D679A1">
            <w:pPr>
              <w:ind w:firstLine="0"/>
              <w:jc w:val="center"/>
              <w:rPr>
                <w:sz w:val="16"/>
                <w:szCs w:val="16"/>
              </w:rPr>
            </w:pPr>
            <w:r w:rsidRPr="001A4715">
              <w:rPr>
                <w:sz w:val="16"/>
                <w:szCs w:val="16"/>
              </w:rPr>
              <w:t>Friend-enemy</w:t>
            </w:r>
          </w:p>
        </w:tc>
        <w:tc>
          <w:tcPr>
            <w:tcW w:w="1003" w:type="dxa"/>
            <w:tcBorders>
              <w:bottom w:val="nil"/>
            </w:tcBorders>
            <w:noWrap/>
            <w:vAlign w:val="center"/>
            <w:hideMark/>
          </w:tcPr>
          <w:p w14:paraId="30833DD7" w14:textId="77777777" w:rsidR="00463351" w:rsidRPr="001A4715" w:rsidRDefault="00463351" w:rsidP="00D679A1">
            <w:pPr>
              <w:ind w:firstLine="0"/>
              <w:jc w:val="center"/>
              <w:rPr>
                <w:sz w:val="16"/>
                <w:szCs w:val="16"/>
              </w:rPr>
            </w:pPr>
            <w:r w:rsidRPr="001A4715">
              <w:rPr>
                <w:sz w:val="16"/>
                <w:szCs w:val="16"/>
              </w:rPr>
              <w:t>Non-words</w:t>
            </w:r>
          </w:p>
        </w:tc>
      </w:tr>
      <w:tr w:rsidR="00463351" w:rsidRPr="001A4715" w14:paraId="320315A3" w14:textId="77777777" w:rsidTr="00FB7B86">
        <w:trPr>
          <w:trHeight w:val="289"/>
        </w:trPr>
        <w:tc>
          <w:tcPr>
            <w:tcW w:w="1099" w:type="dxa"/>
            <w:tcBorders>
              <w:top w:val="nil"/>
              <w:bottom w:val="single" w:sz="4" w:space="0" w:color="auto"/>
            </w:tcBorders>
            <w:noWrap/>
            <w:vAlign w:val="center"/>
            <w:hideMark/>
          </w:tcPr>
          <w:p w14:paraId="267286E2" w14:textId="77777777" w:rsidR="00463351" w:rsidRPr="001A4715" w:rsidRDefault="00463351" w:rsidP="00D679A1">
            <w:pPr>
              <w:ind w:firstLine="0"/>
              <w:rPr>
                <w:sz w:val="16"/>
                <w:szCs w:val="16"/>
              </w:rPr>
            </w:pPr>
          </w:p>
        </w:tc>
        <w:tc>
          <w:tcPr>
            <w:tcW w:w="1003" w:type="dxa"/>
            <w:tcBorders>
              <w:top w:val="single" w:sz="4" w:space="0" w:color="auto"/>
              <w:bottom w:val="single" w:sz="4" w:space="0" w:color="auto"/>
            </w:tcBorders>
            <w:noWrap/>
            <w:vAlign w:val="center"/>
            <w:hideMark/>
          </w:tcPr>
          <w:p w14:paraId="12AD6558" w14:textId="77777777" w:rsidR="00463351" w:rsidRPr="001A4715" w:rsidRDefault="00463351" w:rsidP="00D679A1">
            <w:pPr>
              <w:ind w:firstLine="0"/>
              <w:jc w:val="center"/>
              <w:rPr>
                <w:sz w:val="16"/>
                <w:szCs w:val="16"/>
              </w:rPr>
            </w:pPr>
            <w:r w:rsidRPr="001A4715">
              <w:rPr>
                <w:sz w:val="16"/>
                <w:szCs w:val="16"/>
              </w:rPr>
              <w:t>Death 1</w:t>
            </w:r>
          </w:p>
        </w:tc>
        <w:tc>
          <w:tcPr>
            <w:tcW w:w="1004" w:type="dxa"/>
            <w:tcBorders>
              <w:top w:val="single" w:sz="4" w:space="0" w:color="auto"/>
              <w:bottom w:val="single" w:sz="4" w:space="0" w:color="auto"/>
            </w:tcBorders>
            <w:noWrap/>
            <w:vAlign w:val="center"/>
            <w:hideMark/>
          </w:tcPr>
          <w:p w14:paraId="2115A142" w14:textId="77777777" w:rsidR="00463351" w:rsidRPr="001A4715" w:rsidRDefault="00463351" w:rsidP="00D679A1">
            <w:pPr>
              <w:ind w:firstLine="0"/>
              <w:jc w:val="center"/>
              <w:rPr>
                <w:sz w:val="16"/>
                <w:szCs w:val="16"/>
              </w:rPr>
            </w:pPr>
            <w:r w:rsidRPr="001A4715">
              <w:rPr>
                <w:sz w:val="16"/>
                <w:szCs w:val="16"/>
              </w:rPr>
              <w:t>Death 2</w:t>
            </w:r>
          </w:p>
        </w:tc>
        <w:tc>
          <w:tcPr>
            <w:tcW w:w="1006" w:type="dxa"/>
            <w:tcBorders>
              <w:top w:val="single" w:sz="4" w:space="0" w:color="auto"/>
              <w:bottom w:val="single" w:sz="4" w:space="0" w:color="auto"/>
            </w:tcBorders>
            <w:noWrap/>
            <w:vAlign w:val="center"/>
            <w:hideMark/>
          </w:tcPr>
          <w:p w14:paraId="55D834F8" w14:textId="77777777" w:rsidR="00463351" w:rsidRPr="001A4715" w:rsidRDefault="00463351" w:rsidP="00D679A1">
            <w:pPr>
              <w:ind w:firstLine="0"/>
              <w:jc w:val="center"/>
              <w:rPr>
                <w:sz w:val="16"/>
                <w:szCs w:val="16"/>
              </w:rPr>
            </w:pPr>
            <w:r w:rsidRPr="001A4715">
              <w:rPr>
                <w:sz w:val="16"/>
                <w:szCs w:val="16"/>
              </w:rPr>
              <w:t>Death 3</w:t>
            </w:r>
          </w:p>
        </w:tc>
        <w:tc>
          <w:tcPr>
            <w:tcW w:w="1756" w:type="dxa"/>
            <w:tcBorders>
              <w:top w:val="single" w:sz="4" w:space="0" w:color="auto"/>
              <w:bottom w:val="single" w:sz="4" w:space="0" w:color="auto"/>
            </w:tcBorders>
            <w:noWrap/>
            <w:vAlign w:val="center"/>
            <w:hideMark/>
          </w:tcPr>
          <w:p w14:paraId="6274FFAF" w14:textId="77777777" w:rsidR="00463351" w:rsidRPr="001A4715" w:rsidRDefault="00463351" w:rsidP="00D679A1">
            <w:pPr>
              <w:ind w:firstLine="0"/>
              <w:jc w:val="center"/>
              <w:rPr>
                <w:sz w:val="16"/>
                <w:szCs w:val="16"/>
              </w:rPr>
            </w:pPr>
            <w:r w:rsidRPr="001A4715">
              <w:rPr>
                <w:sz w:val="16"/>
                <w:szCs w:val="16"/>
              </w:rPr>
              <w:t>Race 1</w:t>
            </w:r>
          </w:p>
        </w:tc>
        <w:tc>
          <w:tcPr>
            <w:tcW w:w="1192" w:type="dxa"/>
            <w:tcBorders>
              <w:top w:val="single" w:sz="4" w:space="0" w:color="auto"/>
              <w:bottom w:val="single" w:sz="4" w:space="0" w:color="auto"/>
            </w:tcBorders>
            <w:noWrap/>
            <w:vAlign w:val="center"/>
            <w:hideMark/>
          </w:tcPr>
          <w:p w14:paraId="3D81C480" w14:textId="77777777" w:rsidR="00463351" w:rsidRPr="001A4715" w:rsidRDefault="00463351" w:rsidP="00D679A1">
            <w:pPr>
              <w:ind w:firstLine="0"/>
              <w:jc w:val="center"/>
              <w:rPr>
                <w:sz w:val="16"/>
                <w:szCs w:val="16"/>
              </w:rPr>
            </w:pPr>
            <w:r w:rsidRPr="001A4715">
              <w:rPr>
                <w:sz w:val="16"/>
                <w:szCs w:val="16"/>
              </w:rPr>
              <w:t>Race 2</w:t>
            </w:r>
          </w:p>
        </w:tc>
        <w:tc>
          <w:tcPr>
            <w:tcW w:w="1097" w:type="dxa"/>
            <w:tcBorders>
              <w:top w:val="nil"/>
              <w:bottom w:val="single" w:sz="4" w:space="0" w:color="auto"/>
            </w:tcBorders>
            <w:noWrap/>
            <w:vAlign w:val="center"/>
            <w:hideMark/>
          </w:tcPr>
          <w:p w14:paraId="365C39DE" w14:textId="77777777" w:rsidR="00463351" w:rsidRPr="001A4715" w:rsidRDefault="00463351" w:rsidP="00D679A1">
            <w:pPr>
              <w:ind w:firstLine="0"/>
              <w:rPr>
                <w:sz w:val="16"/>
                <w:szCs w:val="16"/>
              </w:rPr>
            </w:pPr>
          </w:p>
        </w:tc>
        <w:tc>
          <w:tcPr>
            <w:tcW w:w="1473" w:type="dxa"/>
            <w:tcBorders>
              <w:top w:val="nil"/>
              <w:bottom w:val="single" w:sz="4" w:space="0" w:color="auto"/>
            </w:tcBorders>
            <w:noWrap/>
            <w:vAlign w:val="center"/>
            <w:hideMark/>
          </w:tcPr>
          <w:p w14:paraId="0B24CB8C" w14:textId="77777777" w:rsidR="00463351" w:rsidRPr="001A4715" w:rsidRDefault="00463351" w:rsidP="00D679A1">
            <w:pPr>
              <w:ind w:firstLine="0"/>
              <w:rPr>
                <w:sz w:val="16"/>
                <w:szCs w:val="16"/>
              </w:rPr>
            </w:pPr>
          </w:p>
        </w:tc>
        <w:tc>
          <w:tcPr>
            <w:tcW w:w="1440" w:type="dxa"/>
            <w:tcBorders>
              <w:top w:val="nil"/>
              <w:bottom w:val="single" w:sz="4" w:space="0" w:color="auto"/>
            </w:tcBorders>
            <w:noWrap/>
            <w:vAlign w:val="center"/>
            <w:hideMark/>
          </w:tcPr>
          <w:p w14:paraId="1DA181CB" w14:textId="77777777" w:rsidR="00463351" w:rsidRPr="001A4715" w:rsidRDefault="00463351" w:rsidP="00D679A1">
            <w:pPr>
              <w:ind w:firstLine="0"/>
              <w:rPr>
                <w:sz w:val="16"/>
                <w:szCs w:val="16"/>
              </w:rPr>
            </w:pPr>
          </w:p>
        </w:tc>
        <w:tc>
          <w:tcPr>
            <w:tcW w:w="1307" w:type="dxa"/>
            <w:tcBorders>
              <w:top w:val="nil"/>
              <w:bottom w:val="single" w:sz="4" w:space="0" w:color="auto"/>
            </w:tcBorders>
            <w:noWrap/>
            <w:vAlign w:val="center"/>
            <w:hideMark/>
          </w:tcPr>
          <w:p w14:paraId="57FD0A9B" w14:textId="77777777" w:rsidR="00463351" w:rsidRPr="001A4715" w:rsidRDefault="00463351" w:rsidP="00D679A1">
            <w:pPr>
              <w:ind w:firstLine="0"/>
              <w:rPr>
                <w:sz w:val="16"/>
                <w:szCs w:val="16"/>
              </w:rPr>
            </w:pPr>
          </w:p>
        </w:tc>
        <w:tc>
          <w:tcPr>
            <w:tcW w:w="1003" w:type="dxa"/>
            <w:tcBorders>
              <w:top w:val="nil"/>
              <w:bottom w:val="single" w:sz="4" w:space="0" w:color="auto"/>
            </w:tcBorders>
            <w:noWrap/>
            <w:vAlign w:val="center"/>
            <w:hideMark/>
          </w:tcPr>
          <w:p w14:paraId="218CCF8D" w14:textId="77777777" w:rsidR="00463351" w:rsidRPr="001A4715" w:rsidRDefault="00463351" w:rsidP="00D679A1">
            <w:pPr>
              <w:ind w:firstLine="0"/>
              <w:rPr>
                <w:sz w:val="16"/>
                <w:szCs w:val="16"/>
              </w:rPr>
            </w:pPr>
          </w:p>
        </w:tc>
      </w:tr>
      <w:tr w:rsidR="00463351" w:rsidRPr="001A4715" w14:paraId="281CF0FD" w14:textId="77777777" w:rsidTr="00FB7B86">
        <w:trPr>
          <w:trHeight w:val="77"/>
        </w:trPr>
        <w:tc>
          <w:tcPr>
            <w:tcW w:w="1099" w:type="dxa"/>
            <w:tcBorders>
              <w:top w:val="single" w:sz="4" w:space="0" w:color="auto"/>
            </w:tcBorders>
            <w:noWrap/>
            <w:vAlign w:val="center"/>
            <w:hideMark/>
          </w:tcPr>
          <w:p w14:paraId="3B61D7A5" w14:textId="77777777" w:rsidR="00463351" w:rsidRPr="001A4715" w:rsidRDefault="00463351" w:rsidP="00D679A1">
            <w:pPr>
              <w:ind w:firstLine="0"/>
              <w:rPr>
                <w:sz w:val="16"/>
                <w:szCs w:val="16"/>
              </w:rPr>
            </w:pPr>
            <w:r w:rsidRPr="001A4715">
              <w:rPr>
                <w:sz w:val="16"/>
                <w:szCs w:val="16"/>
              </w:rPr>
              <w:t>Category 1</w:t>
            </w:r>
          </w:p>
        </w:tc>
        <w:tc>
          <w:tcPr>
            <w:tcW w:w="1003" w:type="dxa"/>
            <w:tcBorders>
              <w:top w:val="single" w:sz="4" w:space="0" w:color="auto"/>
            </w:tcBorders>
            <w:noWrap/>
            <w:vAlign w:val="center"/>
            <w:hideMark/>
          </w:tcPr>
          <w:p w14:paraId="339AAF15" w14:textId="77777777" w:rsidR="00463351" w:rsidRPr="001A4715" w:rsidRDefault="00463351" w:rsidP="00D679A1">
            <w:pPr>
              <w:ind w:firstLine="0"/>
              <w:rPr>
                <w:sz w:val="16"/>
                <w:szCs w:val="16"/>
              </w:rPr>
            </w:pPr>
            <w:r w:rsidRPr="001A4715">
              <w:rPr>
                <w:sz w:val="16"/>
                <w:szCs w:val="16"/>
              </w:rPr>
              <w:t>My Life</w:t>
            </w:r>
          </w:p>
        </w:tc>
        <w:tc>
          <w:tcPr>
            <w:tcW w:w="1004" w:type="dxa"/>
            <w:tcBorders>
              <w:top w:val="single" w:sz="4" w:space="0" w:color="auto"/>
            </w:tcBorders>
            <w:noWrap/>
            <w:vAlign w:val="center"/>
            <w:hideMark/>
          </w:tcPr>
          <w:p w14:paraId="503B7FCF" w14:textId="77777777" w:rsidR="00463351" w:rsidRPr="001A4715" w:rsidRDefault="00463351" w:rsidP="00D679A1">
            <w:pPr>
              <w:ind w:firstLine="0"/>
              <w:rPr>
                <w:sz w:val="16"/>
                <w:szCs w:val="16"/>
              </w:rPr>
            </w:pPr>
            <w:r w:rsidRPr="001A4715">
              <w:rPr>
                <w:sz w:val="16"/>
                <w:szCs w:val="16"/>
              </w:rPr>
              <w:t>My Life</w:t>
            </w:r>
          </w:p>
        </w:tc>
        <w:tc>
          <w:tcPr>
            <w:tcW w:w="1006" w:type="dxa"/>
            <w:tcBorders>
              <w:top w:val="single" w:sz="4" w:space="0" w:color="auto"/>
            </w:tcBorders>
            <w:noWrap/>
            <w:vAlign w:val="center"/>
            <w:hideMark/>
          </w:tcPr>
          <w:p w14:paraId="15A31778" w14:textId="77777777" w:rsidR="00463351" w:rsidRPr="001A4715" w:rsidRDefault="00463351" w:rsidP="00D679A1">
            <w:pPr>
              <w:ind w:firstLine="0"/>
              <w:rPr>
                <w:sz w:val="16"/>
                <w:szCs w:val="16"/>
              </w:rPr>
            </w:pPr>
            <w:r w:rsidRPr="001A4715">
              <w:rPr>
                <w:sz w:val="16"/>
                <w:szCs w:val="16"/>
              </w:rPr>
              <w:t>Living</w:t>
            </w:r>
          </w:p>
        </w:tc>
        <w:tc>
          <w:tcPr>
            <w:tcW w:w="1756" w:type="dxa"/>
            <w:tcBorders>
              <w:top w:val="single" w:sz="4" w:space="0" w:color="auto"/>
            </w:tcBorders>
            <w:noWrap/>
            <w:vAlign w:val="center"/>
            <w:hideMark/>
          </w:tcPr>
          <w:p w14:paraId="2CC82652" w14:textId="77777777" w:rsidR="00463351" w:rsidRPr="001A4715" w:rsidRDefault="00463351" w:rsidP="00D679A1">
            <w:pPr>
              <w:ind w:firstLine="0"/>
              <w:rPr>
                <w:i/>
                <w:sz w:val="16"/>
                <w:szCs w:val="16"/>
              </w:rPr>
            </w:pPr>
            <w:r w:rsidRPr="001A4715">
              <w:rPr>
                <w:i/>
                <w:sz w:val="16"/>
                <w:szCs w:val="16"/>
              </w:rPr>
              <w:t>Images of white faces</w:t>
            </w:r>
          </w:p>
        </w:tc>
        <w:tc>
          <w:tcPr>
            <w:tcW w:w="1192" w:type="dxa"/>
            <w:tcBorders>
              <w:top w:val="single" w:sz="4" w:space="0" w:color="auto"/>
            </w:tcBorders>
            <w:noWrap/>
            <w:vAlign w:val="center"/>
            <w:hideMark/>
          </w:tcPr>
          <w:p w14:paraId="1572D575" w14:textId="77777777" w:rsidR="00463351" w:rsidRPr="001A4715" w:rsidRDefault="00463351" w:rsidP="00D679A1">
            <w:pPr>
              <w:ind w:firstLine="0"/>
              <w:rPr>
                <w:sz w:val="16"/>
                <w:szCs w:val="16"/>
              </w:rPr>
            </w:pPr>
            <w:r w:rsidRPr="001A4715">
              <w:rPr>
                <w:sz w:val="16"/>
                <w:szCs w:val="16"/>
              </w:rPr>
              <w:t>White people</w:t>
            </w:r>
          </w:p>
        </w:tc>
        <w:tc>
          <w:tcPr>
            <w:tcW w:w="1097" w:type="dxa"/>
            <w:tcBorders>
              <w:top w:val="single" w:sz="4" w:space="0" w:color="auto"/>
            </w:tcBorders>
            <w:noWrap/>
            <w:vAlign w:val="center"/>
            <w:hideMark/>
          </w:tcPr>
          <w:p w14:paraId="7173AFC9" w14:textId="77777777" w:rsidR="00463351" w:rsidRPr="001A4715" w:rsidRDefault="00463351" w:rsidP="00D679A1">
            <w:pPr>
              <w:ind w:firstLine="0"/>
              <w:rPr>
                <w:sz w:val="16"/>
                <w:szCs w:val="16"/>
              </w:rPr>
            </w:pPr>
            <w:r w:rsidRPr="001A4715">
              <w:rPr>
                <w:sz w:val="16"/>
                <w:szCs w:val="16"/>
              </w:rPr>
              <w:t>Skinny</w:t>
            </w:r>
          </w:p>
        </w:tc>
        <w:tc>
          <w:tcPr>
            <w:tcW w:w="1473" w:type="dxa"/>
            <w:tcBorders>
              <w:top w:val="single" w:sz="4" w:space="0" w:color="auto"/>
            </w:tcBorders>
            <w:noWrap/>
            <w:vAlign w:val="center"/>
            <w:hideMark/>
          </w:tcPr>
          <w:p w14:paraId="7E2B9A64" w14:textId="77777777" w:rsidR="00463351" w:rsidRPr="001A4715" w:rsidRDefault="00463351" w:rsidP="00D679A1">
            <w:pPr>
              <w:ind w:firstLine="0"/>
              <w:rPr>
                <w:sz w:val="16"/>
                <w:szCs w:val="16"/>
              </w:rPr>
            </w:pPr>
            <w:r w:rsidRPr="001A4715">
              <w:rPr>
                <w:sz w:val="16"/>
                <w:szCs w:val="16"/>
              </w:rPr>
              <w:t>Christians</w:t>
            </w:r>
          </w:p>
        </w:tc>
        <w:tc>
          <w:tcPr>
            <w:tcW w:w="1440" w:type="dxa"/>
            <w:tcBorders>
              <w:top w:val="single" w:sz="4" w:space="0" w:color="auto"/>
            </w:tcBorders>
            <w:noWrap/>
            <w:vAlign w:val="center"/>
            <w:hideMark/>
          </w:tcPr>
          <w:p w14:paraId="69CEEF94" w14:textId="77777777" w:rsidR="00463351" w:rsidRPr="001A4715" w:rsidRDefault="00463351" w:rsidP="00D679A1">
            <w:pPr>
              <w:ind w:firstLine="0"/>
              <w:rPr>
                <w:sz w:val="16"/>
                <w:szCs w:val="16"/>
              </w:rPr>
            </w:pPr>
            <w:r w:rsidRPr="001A4715">
              <w:rPr>
                <w:sz w:val="16"/>
                <w:szCs w:val="16"/>
              </w:rPr>
              <w:t>Abraham Lincoln</w:t>
            </w:r>
          </w:p>
        </w:tc>
        <w:tc>
          <w:tcPr>
            <w:tcW w:w="1307" w:type="dxa"/>
            <w:tcBorders>
              <w:top w:val="single" w:sz="4" w:space="0" w:color="auto"/>
            </w:tcBorders>
            <w:noWrap/>
            <w:vAlign w:val="center"/>
            <w:hideMark/>
          </w:tcPr>
          <w:p w14:paraId="42C9E758" w14:textId="77777777" w:rsidR="00463351" w:rsidRPr="001A4715" w:rsidRDefault="00463351" w:rsidP="00D679A1">
            <w:pPr>
              <w:ind w:firstLine="0"/>
              <w:rPr>
                <w:sz w:val="16"/>
                <w:szCs w:val="16"/>
              </w:rPr>
            </w:pPr>
            <w:r w:rsidRPr="001A4715">
              <w:rPr>
                <w:sz w:val="16"/>
                <w:szCs w:val="16"/>
              </w:rPr>
              <w:t>[friend's name]</w:t>
            </w:r>
          </w:p>
        </w:tc>
        <w:tc>
          <w:tcPr>
            <w:tcW w:w="1003" w:type="dxa"/>
            <w:tcBorders>
              <w:top w:val="single" w:sz="4" w:space="0" w:color="auto"/>
            </w:tcBorders>
            <w:noWrap/>
            <w:vAlign w:val="center"/>
            <w:hideMark/>
          </w:tcPr>
          <w:p w14:paraId="56BCE7FE" w14:textId="77777777" w:rsidR="00463351" w:rsidRPr="001A4715" w:rsidRDefault="00463351" w:rsidP="00D679A1">
            <w:pPr>
              <w:ind w:firstLine="0"/>
              <w:rPr>
                <w:sz w:val="16"/>
                <w:szCs w:val="16"/>
              </w:rPr>
            </w:pPr>
            <w:r w:rsidRPr="001A4715">
              <w:rPr>
                <w:sz w:val="16"/>
                <w:szCs w:val="16"/>
              </w:rPr>
              <w:t>CUG</w:t>
            </w:r>
          </w:p>
        </w:tc>
      </w:tr>
      <w:tr w:rsidR="00463351" w:rsidRPr="001A4715" w14:paraId="34CAEBFE" w14:textId="77777777" w:rsidTr="00FB7B86">
        <w:trPr>
          <w:trHeight w:val="289"/>
        </w:trPr>
        <w:tc>
          <w:tcPr>
            <w:tcW w:w="1099" w:type="dxa"/>
            <w:noWrap/>
            <w:vAlign w:val="center"/>
            <w:hideMark/>
          </w:tcPr>
          <w:p w14:paraId="7955DB18" w14:textId="77777777" w:rsidR="00463351" w:rsidRPr="001A4715" w:rsidRDefault="00463351" w:rsidP="00D679A1">
            <w:pPr>
              <w:ind w:firstLine="0"/>
              <w:rPr>
                <w:sz w:val="16"/>
                <w:szCs w:val="16"/>
              </w:rPr>
            </w:pPr>
            <w:r w:rsidRPr="001A4715">
              <w:rPr>
                <w:sz w:val="16"/>
                <w:szCs w:val="16"/>
              </w:rPr>
              <w:t>Category 2</w:t>
            </w:r>
          </w:p>
        </w:tc>
        <w:tc>
          <w:tcPr>
            <w:tcW w:w="1003" w:type="dxa"/>
            <w:noWrap/>
            <w:vAlign w:val="center"/>
            <w:hideMark/>
          </w:tcPr>
          <w:p w14:paraId="6DC328F8" w14:textId="77777777" w:rsidR="00463351" w:rsidRPr="001A4715" w:rsidRDefault="00463351" w:rsidP="00D679A1">
            <w:pPr>
              <w:ind w:firstLine="0"/>
              <w:rPr>
                <w:sz w:val="16"/>
                <w:szCs w:val="16"/>
              </w:rPr>
            </w:pPr>
            <w:r w:rsidRPr="001A4715">
              <w:rPr>
                <w:sz w:val="16"/>
                <w:szCs w:val="16"/>
              </w:rPr>
              <w:t>My Death</w:t>
            </w:r>
          </w:p>
        </w:tc>
        <w:tc>
          <w:tcPr>
            <w:tcW w:w="1004" w:type="dxa"/>
            <w:noWrap/>
            <w:vAlign w:val="center"/>
            <w:hideMark/>
          </w:tcPr>
          <w:p w14:paraId="730798AB" w14:textId="77777777" w:rsidR="00463351" w:rsidRPr="001A4715" w:rsidRDefault="00463351" w:rsidP="00D679A1">
            <w:pPr>
              <w:ind w:firstLine="0"/>
              <w:rPr>
                <w:sz w:val="16"/>
                <w:szCs w:val="16"/>
              </w:rPr>
            </w:pPr>
            <w:r w:rsidRPr="001A4715">
              <w:rPr>
                <w:sz w:val="16"/>
                <w:szCs w:val="16"/>
              </w:rPr>
              <w:t>My Death</w:t>
            </w:r>
          </w:p>
        </w:tc>
        <w:tc>
          <w:tcPr>
            <w:tcW w:w="1006" w:type="dxa"/>
            <w:noWrap/>
            <w:vAlign w:val="center"/>
            <w:hideMark/>
          </w:tcPr>
          <w:p w14:paraId="0578CB97" w14:textId="77777777" w:rsidR="00463351" w:rsidRPr="001A4715" w:rsidRDefault="00463351" w:rsidP="00D679A1">
            <w:pPr>
              <w:ind w:firstLine="0"/>
              <w:rPr>
                <w:sz w:val="16"/>
                <w:szCs w:val="16"/>
              </w:rPr>
            </w:pPr>
            <w:r w:rsidRPr="001A4715">
              <w:rPr>
                <w:sz w:val="16"/>
                <w:szCs w:val="16"/>
              </w:rPr>
              <w:t>Dying</w:t>
            </w:r>
          </w:p>
        </w:tc>
        <w:tc>
          <w:tcPr>
            <w:tcW w:w="1756" w:type="dxa"/>
            <w:noWrap/>
            <w:vAlign w:val="center"/>
            <w:hideMark/>
          </w:tcPr>
          <w:p w14:paraId="06270FE3" w14:textId="77777777" w:rsidR="00463351" w:rsidRPr="001A4715" w:rsidRDefault="00463351" w:rsidP="00D679A1">
            <w:pPr>
              <w:ind w:firstLine="0"/>
              <w:rPr>
                <w:i/>
                <w:sz w:val="16"/>
                <w:szCs w:val="16"/>
              </w:rPr>
            </w:pPr>
            <w:r w:rsidRPr="001A4715">
              <w:rPr>
                <w:i/>
                <w:sz w:val="16"/>
                <w:szCs w:val="16"/>
              </w:rPr>
              <w:t>Images of black faces</w:t>
            </w:r>
          </w:p>
        </w:tc>
        <w:tc>
          <w:tcPr>
            <w:tcW w:w="1192" w:type="dxa"/>
            <w:noWrap/>
            <w:vAlign w:val="center"/>
            <w:hideMark/>
          </w:tcPr>
          <w:p w14:paraId="23993B80" w14:textId="77777777" w:rsidR="00463351" w:rsidRPr="001A4715" w:rsidRDefault="00463351" w:rsidP="00D679A1">
            <w:pPr>
              <w:ind w:firstLine="0"/>
              <w:rPr>
                <w:sz w:val="16"/>
                <w:szCs w:val="16"/>
              </w:rPr>
            </w:pPr>
            <w:r w:rsidRPr="001A4715">
              <w:rPr>
                <w:sz w:val="16"/>
                <w:szCs w:val="16"/>
              </w:rPr>
              <w:t>Black people</w:t>
            </w:r>
          </w:p>
        </w:tc>
        <w:tc>
          <w:tcPr>
            <w:tcW w:w="1097" w:type="dxa"/>
            <w:noWrap/>
            <w:vAlign w:val="center"/>
            <w:hideMark/>
          </w:tcPr>
          <w:p w14:paraId="488C74A4" w14:textId="77777777" w:rsidR="00463351" w:rsidRPr="001A4715" w:rsidRDefault="00463351" w:rsidP="00D679A1">
            <w:pPr>
              <w:ind w:firstLine="0"/>
              <w:rPr>
                <w:sz w:val="16"/>
                <w:szCs w:val="16"/>
              </w:rPr>
            </w:pPr>
            <w:r w:rsidRPr="001A4715">
              <w:rPr>
                <w:sz w:val="16"/>
                <w:szCs w:val="16"/>
              </w:rPr>
              <w:t>Fat</w:t>
            </w:r>
          </w:p>
        </w:tc>
        <w:tc>
          <w:tcPr>
            <w:tcW w:w="1473" w:type="dxa"/>
            <w:noWrap/>
            <w:vAlign w:val="center"/>
            <w:hideMark/>
          </w:tcPr>
          <w:p w14:paraId="4F639AEF" w14:textId="77777777" w:rsidR="00463351" w:rsidRPr="001A4715" w:rsidRDefault="00463351" w:rsidP="00D679A1">
            <w:pPr>
              <w:ind w:firstLine="0"/>
              <w:rPr>
                <w:sz w:val="16"/>
                <w:szCs w:val="16"/>
              </w:rPr>
            </w:pPr>
            <w:r w:rsidRPr="001A4715">
              <w:rPr>
                <w:sz w:val="16"/>
                <w:szCs w:val="16"/>
              </w:rPr>
              <w:t>Muslims</w:t>
            </w:r>
          </w:p>
        </w:tc>
        <w:tc>
          <w:tcPr>
            <w:tcW w:w="1440" w:type="dxa"/>
            <w:noWrap/>
            <w:vAlign w:val="center"/>
            <w:hideMark/>
          </w:tcPr>
          <w:p w14:paraId="3B3B971F" w14:textId="77777777" w:rsidR="00463351" w:rsidRPr="001A4715" w:rsidRDefault="00463351" w:rsidP="00D679A1">
            <w:pPr>
              <w:ind w:firstLine="0"/>
              <w:rPr>
                <w:sz w:val="16"/>
                <w:szCs w:val="16"/>
              </w:rPr>
            </w:pPr>
            <w:r w:rsidRPr="001A4715">
              <w:rPr>
                <w:sz w:val="16"/>
                <w:szCs w:val="16"/>
              </w:rPr>
              <w:t>Adolf Hitler</w:t>
            </w:r>
          </w:p>
        </w:tc>
        <w:tc>
          <w:tcPr>
            <w:tcW w:w="1307" w:type="dxa"/>
            <w:noWrap/>
            <w:vAlign w:val="center"/>
            <w:hideMark/>
          </w:tcPr>
          <w:p w14:paraId="782140FF" w14:textId="77777777" w:rsidR="00463351" w:rsidRPr="001A4715" w:rsidRDefault="00463351" w:rsidP="00D679A1">
            <w:pPr>
              <w:ind w:firstLine="0"/>
              <w:rPr>
                <w:sz w:val="16"/>
                <w:szCs w:val="16"/>
              </w:rPr>
            </w:pPr>
            <w:r w:rsidRPr="001A4715">
              <w:rPr>
                <w:sz w:val="16"/>
                <w:szCs w:val="16"/>
              </w:rPr>
              <w:t>[enemy's name]</w:t>
            </w:r>
          </w:p>
        </w:tc>
        <w:tc>
          <w:tcPr>
            <w:tcW w:w="1003" w:type="dxa"/>
            <w:noWrap/>
            <w:vAlign w:val="center"/>
            <w:hideMark/>
          </w:tcPr>
          <w:p w14:paraId="2EC77471" w14:textId="77777777" w:rsidR="00463351" w:rsidRPr="001A4715" w:rsidRDefault="00463351" w:rsidP="00D679A1">
            <w:pPr>
              <w:ind w:firstLine="0"/>
              <w:rPr>
                <w:sz w:val="16"/>
                <w:szCs w:val="16"/>
              </w:rPr>
            </w:pPr>
            <w:r w:rsidRPr="001A4715">
              <w:rPr>
                <w:sz w:val="16"/>
                <w:szCs w:val="16"/>
              </w:rPr>
              <w:t>VEC</w:t>
            </w:r>
          </w:p>
        </w:tc>
      </w:tr>
      <w:tr w:rsidR="00463351" w:rsidRPr="001A4715" w14:paraId="5539233B" w14:textId="77777777" w:rsidTr="00FB7B86">
        <w:trPr>
          <w:trHeight w:val="289"/>
        </w:trPr>
        <w:tc>
          <w:tcPr>
            <w:tcW w:w="1099" w:type="dxa"/>
            <w:noWrap/>
            <w:vAlign w:val="center"/>
            <w:hideMark/>
          </w:tcPr>
          <w:p w14:paraId="67CC3A0D" w14:textId="77777777" w:rsidR="00463351" w:rsidRPr="001A4715" w:rsidRDefault="00463351" w:rsidP="00D679A1">
            <w:pPr>
              <w:ind w:firstLine="0"/>
              <w:rPr>
                <w:sz w:val="16"/>
                <w:szCs w:val="16"/>
              </w:rPr>
            </w:pPr>
            <w:r w:rsidRPr="001A4715">
              <w:rPr>
                <w:sz w:val="16"/>
                <w:szCs w:val="16"/>
              </w:rPr>
              <w:t>Attributes 1</w:t>
            </w:r>
          </w:p>
        </w:tc>
        <w:tc>
          <w:tcPr>
            <w:tcW w:w="1003" w:type="dxa"/>
            <w:noWrap/>
            <w:vAlign w:val="center"/>
            <w:hideMark/>
          </w:tcPr>
          <w:p w14:paraId="20DBE934" w14:textId="77777777" w:rsidR="00463351" w:rsidRPr="001A4715" w:rsidRDefault="00463351" w:rsidP="00D679A1">
            <w:pPr>
              <w:ind w:firstLine="0"/>
              <w:rPr>
                <w:sz w:val="16"/>
                <w:szCs w:val="16"/>
              </w:rPr>
            </w:pPr>
            <w:r w:rsidRPr="001A4715">
              <w:rPr>
                <w:sz w:val="16"/>
                <w:szCs w:val="16"/>
              </w:rPr>
              <w:t>Exciting</w:t>
            </w:r>
          </w:p>
        </w:tc>
        <w:tc>
          <w:tcPr>
            <w:tcW w:w="1004" w:type="dxa"/>
            <w:noWrap/>
            <w:vAlign w:val="center"/>
            <w:hideMark/>
          </w:tcPr>
          <w:p w14:paraId="2F8E399F" w14:textId="77777777" w:rsidR="00463351" w:rsidRPr="001A4715" w:rsidRDefault="00463351" w:rsidP="00D679A1">
            <w:pPr>
              <w:ind w:firstLine="0"/>
              <w:rPr>
                <w:sz w:val="16"/>
                <w:szCs w:val="16"/>
              </w:rPr>
            </w:pPr>
            <w:r w:rsidRPr="001A4715">
              <w:rPr>
                <w:sz w:val="16"/>
                <w:szCs w:val="16"/>
              </w:rPr>
              <w:t>Escape</w:t>
            </w:r>
          </w:p>
        </w:tc>
        <w:tc>
          <w:tcPr>
            <w:tcW w:w="1006" w:type="dxa"/>
            <w:noWrap/>
            <w:vAlign w:val="center"/>
            <w:hideMark/>
          </w:tcPr>
          <w:p w14:paraId="7E455868" w14:textId="77777777" w:rsidR="00463351" w:rsidRPr="001A4715" w:rsidRDefault="00463351" w:rsidP="00D679A1">
            <w:pPr>
              <w:ind w:firstLine="0"/>
              <w:rPr>
                <w:sz w:val="16"/>
                <w:szCs w:val="16"/>
              </w:rPr>
            </w:pPr>
            <w:r w:rsidRPr="001A4715">
              <w:rPr>
                <w:sz w:val="16"/>
                <w:szCs w:val="16"/>
              </w:rPr>
              <w:t>Exciting</w:t>
            </w:r>
          </w:p>
        </w:tc>
        <w:tc>
          <w:tcPr>
            <w:tcW w:w="1756" w:type="dxa"/>
            <w:noWrap/>
            <w:vAlign w:val="center"/>
            <w:hideMark/>
          </w:tcPr>
          <w:p w14:paraId="455D9135" w14:textId="77777777" w:rsidR="00463351" w:rsidRPr="001A4715" w:rsidRDefault="00463351" w:rsidP="00D679A1">
            <w:pPr>
              <w:ind w:firstLine="0"/>
              <w:rPr>
                <w:sz w:val="16"/>
                <w:szCs w:val="16"/>
              </w:rPr>
            </w:pPr>
            <w:r w:rsidRPr="001A4715">
              <w:rPr>
                <w:sz w:val="16"/>
                <w:szCs w:val="16"/>
              </w:rPr>
              <w:t>Safe</w:t>
            </w:r>
          </w:p>
        </w:tc>
        <w:tc>
          <w:tcPr>
            <w:tcW w:w="1192" w:type="dxa"/>
            <w:noWrap/>
            <w:vAlign w:val="center"/>
            <w:hideMark/>
          </w:tcPr>
          <w:p w14:paraId="319868CF" w14:textId="77777777" w:rsidR="00463351" w:rsidRPr="001A4715" w:rsidRDefault="00463351" w:rsidP="00D679A1">
            <w:pPr>
              <w:ind w:firstLine="0"/>
              <w:rPr>
                <w:sz w:val="16"/>
                <w:szCs w:val="16"/>
              </w:rPr>
            </w:pPr>
            <w:r w:rsidRPr="001A4715">
              <w:rPr>
                <w:sz w:val="16"/>
                <w:szCs w:val="16"/>
              </w:rPr>
              <w:t>Good</w:t>
            </w:r>
          </w:p>
        </w:tc>
        <w:tc>
          <w:tcPr>
            <w:tcW w:w="1097" w:type="dxa"/>
            <w:noWrap/>
            <w:vAlign w:val="center"/>
            <w:hideMark/>
          </w:tcPr>
          <w:p w14:paraId="3EF99CC6" w14:textId="77777777" w:rsidR="00463351" w:rsidRPr="001A4715" w:rsidRDefault="00463351" w:rsidP="00D679A1">
            <w:pPr>
              <w:ind w:firstLine="0"/>
              <w:rPr>
                <w:sz w:val="16"/>
                <w:szCs w:val="16"/>
              </w:rPr>
            </w:pPr>
            <w:r w:rsidRPr="001A4715">
              <w:rPr>
                <w:sz w:val="16"/>
                <w:szCs w:val="16"/>
              </w:rPr>
              <w:t>Active</w:t>
            </w:r>
          </w:p>
        </w:tc>
        <w:tc>
          <w:tcPr>
            <w:tcW w:w="1473" w:type="dxa"/>
            <w:noWrap/>
            <w:vAlign w:val="center"/>
            <w:hideMark/>
          </w:tcPr>
          <w:p w14:paraId="09002E07" w14:textId="77777777" w:rsidR="00463351" w:rsidRPr="001A4715" w:rsidRDefault="00463351" w:rsidP="00D679A1">
            <w:pPr>
              <w:ind w:firstLine="0"/>
              <w:rPr>
                <w:sz w:val="16"/>
                <w:szCs w:val="16"/>
              </w:rPr>
            </w:pPr>
            <w:r w:rsidRPr="001A4715">
              <w:rPr>
                <w:sz w:val="16"/>
                <w:szCs w:val="16"/>
              </w:rPr>
              <w:t>Compassionate</w:t>
            </w:r>
          </w:p>
        </w:tc>
        <w:tc>
          <w:tcPr>
            <w:tcW w:w="1440" w:type="dxa"/>
            <w:noWrap/>
            <w:vAlign w:val="center"/>
            <w:hideMark/>
          </w:tcPr>
          <w:p w14:paraId="66F26AB4" w14:textId="77777777" w:rsidR="00463351" w:rsidRPr="001A4715" w:rsidRDefault="00463351" w:rsidP="00D679A1">
            <w:pPr>
              <w:ind w:firstLine="0"/>
              <w:rPr>
                <w:sz w:val="16"/>
                <w:szCs w:val="16"/>
              </w:rPr>
            </w:pPr>
            <w:r w:rsidRPr="001A4715">
              <w:rPr>
                <w:sz w:val="16"/>
                <w:szCs w:val="16"/>
              </w:rPr>
              <w:t>Caring</w:t>
            </w:r>
          </w:p>
        </w:tc>
        <w:tc>
          <w:tcPr>
            <w:tcW w:w="1307" w:type="dxa"/>
            <w:noWrap/>
            <w:vAlign w:val="center"/>
            <w:hideMark/>
          </w:tcPr>
          <w:p w14:paraId="7CF46303" w14:textId="77777777" w:rsidR="00463351" w:rsidRPr="001A4715" w:rsidRDefault="00463351" w:rsidP="00D679A1">
            <w:pPr>
              <w:ind w:firstLine="0"/>
              <w:rPr>
                <w:sz w:val="16"/>
                <w:szCs w:val="16"/>
              </w:rPr>
            </w:pPr>
            <w:r w:rsidRPr="001A4715">
              <w:rPr>
                <w:sz w:val="16"/>
                <w:szCs w:val="16"/>
              </w:rPr>
              <w:t>Caring</w:t>
            </w:r>
          </w:p>
        </w:tc>
        <w:tc>
          <w:tcPr>
            <w:tcW w:w="1003" w:type="dxa"/>
            <w:noWrap/>
            <w:vAlign w:val="center"/>
            <w:hideMark/>
          </w:tcPr>
          <w:p w14:paraId="4687724F" w14:textId="77777777" w:rsidR="00463351" w:rsidRPr="001A4715" w:rsidRDefault="00463351" w:rsidP="00D679A1">
            <w:pPr>
              <w:ind w:firstLine="0"/>
              <w:rPr>
                <w:sz w:val="16"/>
                <w:szCs w:val="16"/>
              </w:rPr>
            </w:pPr>
            <w:r w:rsidRPr="001A4715">
              <w:rPr>
                <w:sz w:val="16"/>
                <w:szCs w:val="16"/>
              </w:rPr>
              <w:t>Exciting</w:t>
            </w:r>
          </w:p>
        </w:tc>
      </w:tr>
      <w:tr w:rsidR="00463351" w:rsidRPr="001A4715" w14:paraId="143DCB9A" w14:textId="77777777" w:rsidTr="00FB7B86">
        <w:trPr>
          <w:trHeight w:val="289"/>
        </w:trPr>
        <w:tc>
          <w:tcPr>
            <w:tcW w:w="1099" w:type="dxa"/>
            <w:noWrap/>
            <w:vAlign w:val="center"/>
            <w:hideMark/>
          </w:tcPr>
          <w:p w14:paraId="0C0962CE" w14:textId="77777777" w:rsidR="00463351" w:rsidRPr="001A4715" w:rsidRDefault="00463351" w:rsidP="00D679A1">
            <w:pPr>
              <w:ind w:firstLine="0"/>
              <w:rPr>
                <w:sz w:val="16"/>
                <w:szCs w:val="16"/>
              </w:rPr>
            </w:pPr>
          </w:p>
        </w:tc>
        <w:tc>
          <w:tcPr>
            <w:tcW w:w="1003" w:type="dxa"/>
            <w:noWrap/>
            <w:vAlign w:val="center"/>
            <w:hideMark/>
          </w:tcPr>
          <w:p w14:paraId="5F20408A" w14:textId="77777777" w:rsidR="00463351" w:rsidRPr="001A4715" w:rsidRDefault="00463351" w:rsidP="00D679A1">
            <w:pPr>
              <w:ind w:firstLine="0"/>
              <w:rPr>
                <w:sz w:val="16"/>
                <w:szCs w:val="16"/>
              </w:rPr>
            </w:pPr>
            <w:r w:rsidRPr="001A4715">
              <w:rPr>
                <w:sz w:val="16"/>
                <w:szCs w:val="16"/>
              </w:rPr>
              <w:t>Great</w:t>
            </w:r>
          </w:p>
        </w:tc>
        <w:tc>
          <w:tcPr>
            <w:tcW w:w="1004" w:type="dxa"/>
            <w:noWrap/>
            <w:vAlign w:val="center"/>
            <w:hideMark/>
          </w:tcPr>
          <w:p w14:paraId="7358E7D0" w14:textId="77777777" w:rsidR="00463351" w:rsidRPr="001A4715" w:rsidRDefault="00463351" w:rsidP="00D679A1">
            <w:pPr>
              <w:ind w:firstLine="0"/>
              <w:rPr>
                <w:sz w:val="16"/>
                <w:szCs w:val="16"/>
              </w:rPr>
            </w:pPr>
            <w:r w:rsidRPr="001A4715">
              <w:rPr>
                <w:sz w:val="16"/>
                <w:szCs w:val="16"/>
              </w:rPr>
              <w:t>Calm</w:t>
            </w:r>
          </w:p>
        </w:tc>
        <w:tc>
          <w:tcPr>
            <w:tcW w:w="1006" w:type="dxa"/>
            <w:noWrap/>
            <w:vAlign w:val="center"/>
            <w:hideMark/>
          </w:tcPr>
          <w:p w14:paraId="34C2162B" w14:textId="77777777" w:rsidR="00463351" w:rsidRPr="001A4715" w:rsidRDefault="00463351" w:rsidP="00D679A1">
            <w:pPr>
              <w:ind w:firstLine="0"/>
              <w:rPr>
                <w:sz w:val="16"/>
                <w:szCs w:val="16"/>
              </w:rPr>
            </w:pPr>
            <w:r w:rsidRPr="001A4715">
              <w:rPr>
                <w:sz w:val="16"/>
                <w:szCs w:val="16"/>
              </w:rPr>
              <w:t>Great</w:t>
            </w:r>
          </w:p>
        </w:tc>
        <w:tc>
          <w:tcPr>
            <w:tcW w:w="1756" w:type="dxa"/>
            <w:noWrap/>
            <w:vAlign w:val="center"/>
            <w:hideMark/>
          </w:tcPr>
          <w:p w14:paraId="14D92FFD" w14:textId="77777777" w:rsidR="00463351" w:rsidRPr="001A4715" w:rsidRDefault="00463351" w:rsidP="00D679A1">
            <w:pPr>
              <w:ind w:firstLine="0"/>
              <w:rPr>
                <w:sz w:val="16"/>
                <w:szCs w:val="16"/>
              </w:rPr>
            </w:pPr>
            <w:r w:rsidRPr="001A4715">
              <w:rPr>
                <w:sz w:val="16"/>
                <w:szCs w:val="16"/>
              </w:rPr>
              <w:t>Friendly</w:t>
            </w:r>
          </w:p>
        </w:tc>
        <w:tc>
          <w:tcPr>
            <w:tcW w:w="1192" w:type="dxa"/>
            <w:noWrap/>
            <w:vAlign w:val="center"/>
            <w:hideMark/>
          </w:tcPr>
          <w:p w14:paraId="6B12B182" w14:textId="77777777" w:rsidR="00463351" w:rsidRPr="001A4715" w:rsidRDefault="00463351" w:rsidP="00D679A1">
            <w:pPr>
              <w:ind w:firstLine="0"/>
              <w:rPr>
                <w:sz w:val="16"/>
                <w:szCs w:val="16"/>
              </w:rPr>
            </w:pPr>
            <w:r w:rsidRPr="001A4715">
              <w:rPr>
                <w:sz w:val="16"/>
                <w:szCs w:val="16"/>
              </w:rPr>
              <w:t>Worthy</w:t>
            </w:r>
          </w:p>
        </w:tc>
        <w:tc>
          <w:tcPr>
            <w:tcW w:w="1097" w:type="dxa"/>
            <w:noWrap/>
            <w:vAlign w:val="center"/>
            <w:hideMark/>
          </w:tcPr>
          <w:p w14:paraId="4730B5B2" w14:textId="77777777" w:rsidR="00463351" w:rsidRPr="001A4715" w:rsidRDefault="00463351" w:rsidP="00D679A1">
            <w:pPr>
              <w:ind w:firstLine="0"/>
              <w:rPr>
                <w:sz w:val="16"/>
                <w:szCs w:val="16"/>
              </w:rPr>
            </w:pPr>
            <w:r w:rsidRPr="001A4715">
              <w:rPr>
                <w:sz w:val="16"/>
                <w:szCs w:val="16"/>
              </w:rPr>
              <w:t>Attractive</w:t>
            </w:r>
          </w:p>
        </w:tc>
        <w:tc>
          <w:tcPr>
            <w:tcW w:w="1473" w:type="dxa"/>
            <w:noWrap/>
            <w:vAlign w:val="center"/>
            <w:hideMark/>
          </w:tcPr>
          <w:p w14:paraId="32B7560A" w14:textId="77777777" w:rsidR="00463351" w:rsidRPr="001A4715" w:rsidRDefault="00463351" w:rsidP="00D679A1">
            <w:pPr>
              <w:ind w:firstLine="0"/>
              <w:rPr>
                <w:sz w:val="16"/>
                <w:szCs w:val="16"/>
              </w:rPr>
            </w:pPr>
            <w:r w:rsidRPr="001A4715">
              <w:rPr>
                <w:sz w:val="16"/>
                <w:szCs w:val="16"/>
              </w:rPr>
              <w:t>Correct</w:t>
            </w:r>
          </w:p>
        </w:tc>
        <w:tc>
          <w:tcPr>
            <w:tcW w:w="1440" w:type="dxa"/>
            <w:noWrap/>
            <w:vAlign w:val="center"/>
            <w:hideMark/>
          </w:tcPr>
          <w:p w14:paraId="3E6C9872" w14:textId="77777777" w:rsidR="00463351" w:rsidRPr="001A4715" w:rsidRDefault="00463351" w:rsidP="00D679A1">
            <w:pPr>
              <w:ind w:firstLine="0"/>
              <w:rPr>
                <w:sz w:val="16"/>
                <w:szCs w:val="16"/>
              </w:rPr>
            </w:pPr>
            <w:r w:rsidRPr="001A4715">
              <w:rPr>
                <w:sz w:val="16"/>
                <w:szCs w:val="16"/>
              </w:rPr>
              <w:t>Friend</w:t>
            </w:r>
          </w:p>
        </w:tc>
        <w:tc>
          <w:tcPr>
            <w:tcW w:w="1307" w:type="dxa"/>
            <w:noWrap/>
            <w:vAlign w:val="center"/>
            <w:hideMark/>
          </w:tcPr>
          <w:p w14:paraId="67212CF2" w14:textId="77777777" w:rsidR="00463351" w:rsidRPr="001A4715" w:rsidRDefault="00463351" w:rsidP="00D679A1">
            <w:pPr>
              <w:ind w:firstLine="0"/>
              <w:rPr>
                <w:sz w:val="16"/>
                <w:szCs w:val="16"/>
              </w:rPr>
            </w:pPr>
            <w:r w:rsidRPr="001A4715">
              <w:rPr>
                <w:sz w:val="16"/>
                <w:szCs w:val="16"/>
              </w:rPr>
              <w:t>Friend</w:t>
            </w:r>
          </w:p>
        </w:tc>
        <w:tc>
          <w:tcPr>
            <w:tcW w:w="1003" w:type="dxa"/>
            <w:noWrap/>
            <w:vAlign w:val="center"/>
            <w:hideMark/>
          </w:tcPr>
          <w:p w14:paraId="7EC63074" w14:textId="77777777" w:rsidR="00463351" w:rsidRPr="001A4715" w:rsidRDefault="00463351" w:rsidP="00D679A1">
            <w:pPr>
              <w:ind w:firstLine="0"/>
              <w:rPr>
                <w:sz w:val="16"/>
                <w:szCs w:val="16"/>
              </w:rPr>
            </w:pPr>
            <w:r w:rsidRPr="001A4715">
              <w:rPr>
                <w:sz w:val="16"/>
                <w:szCs w:val="16"/>
              </w:rPr>
              <w:t>Great</w:t>
            </w:r>
          </w:p>
        </w:tc>
      </w:tr>
      <w:tr w:rsidR="00463351" w:rsidRPr="001A4715" w14:paraId="01CCDF06" w14:textId="77777777" w:rsidTr="00FB7B86">
        <w:trPr>
          <w:trHeight w:val="289"/>
        </w:trPr>
        <w:tc>
          <w:tcPr>
            <w:tcW w:w="1099" w:type="dxa"/>
            <w:noWrap/>
            <w:vAlign w:val="center"/>
            <w:hideMark/>
          </w:tcPr>
          <w:p w14:paraId="21B8975B" w14:textId="77777777" w:rsidR="00463351" w:rsidRPr="001A4715" w:rsidRDefault="00463351" w:rsidP="00D679A1">
            <w:pPr>
              <w:ind w:firstLine="0"/>
              <w:rPr>
                <w:sz w:val="16"/>
                <w:szCs w:val="16"/>
              </w:rPr>
            </w:pPr>
          </w:p>
        </w:tc>
        <w:tc>
          <w:tcPr>
            <w:tcW w:w="1003" w:type="dxa"/>
            <w:noWrap/>
            <w:vAlign w:val="center"/>
            <w:hideMark/>
          </w:tcPr>
          <w:p w14:paraId="419351AE" w14:textId="77777777" w:rsidR="00463351" w:rsidRPr="001A4715" w:rsidRDefault="00463351" w:rsidP="00D679A1">
            <w:pPr>
              <w:ind w:firstLine="0"/>
              <w:rPr>
                <w:sz w:val="16"/>
                <w:szCs w:val="16"/>
              </w:rPr>
            </w:pPr>
            <w:r w:rsidRPr="001A4715">
              <w:rPr>
                <w:sz w:val="16"/>
                <w:szCs w:val="16"/>
              </w:rPr>
              <w:t>Lovely</w:t>
            </w:r>
          </w:p>
        </w:tc>
        <w:tc>
          <w:tcPr>
            <w:tcW w:w="1004" w:type="dxa"/>
            <w:noWrap/>
            <w:vAlign w:val="center"/>
            <w:hideMark/>
          </w:tcPr>
          <w:p w14:paraId="4BB14EF6" w14:textId="77777777" w:rsidR="00463351" w:rsidRPr="001A4715" w:rsidRDefault="00463351" w:rsidP="00D679A1">
            <w:pPr>
              <w:ind w:firstLine="0"/>
              <w:rPr>
                <w:sz w:val="16"/>
                <w:szCs w:val="16"/>
              </w:rPr>
            </w:pPr>
            <w:r w:rsidRPr="001A4715">
              <w:rPr>
                <w:sz w:val="16"/>
                <w:szCs w:val="16"/>
              </w:rPr>
              <w:t>Soothing</w:t>
            </w:r>
          </w:p>
        </w:tc>
        <w:tc>
          <w:tcPr>
            <w:tcW w:w="1006" w:type="dxa"/>
            <w:noWrap/>
            <w:vAlign w:val="center"/>
            <w:hideMark/>
          </w:tcPr>
          <w:p w14:paraId="6C2F0988" w14:textId="77777777" w:rsidR="00463351" w:rsidRPr="001A4715" w:rsidRDefault="00463351" w:rsidP="00D679A1">
            <w:pPr>
              <w:ind w:firstLine="0"/>
              <w:rPr>
                <w:sz w:val="16"/>
                <w:szCs w:val="16"/>
              </w:rPr>
            </w:pPr>
            <w:r w:rsidRPr="001A4715">
              <w:rPr>
                <w:sz w:val="16"/>
                <w:szCs w:val="16"/>
              </w:rPr>
              <w:t>Lovely</w:t>
            </w:r>
          </w:p>
        </w:tc>
        <w:tc>
          <w:tcPr>
            <w:tcW w:w="1756" w:type="dxa"/>
            <w:noWrap/>
            <w:vAlign w:val="center"/>
            <w:hideMark/>
          </w:tcPr>
          <w:p w14:paraId="638DA243" w14:textId="77777777" w:rsidR="00463351" w:rsidRPr="001A4715" w:rsidRDefault="00463351" w:rsidP="00D679A1">
            <w:pPr>
              <w:ind w:firstLine="0"/>
              <w:rPr>
                <w:sz w:val="16"/>
                <w:szCs w:val="16"/>
              </w:rPr>
            </w:pPr>
            <w:r w:rsidRPr="001A4715">
              <w:rPr>
                <w:sz w:val="16"/>
                <w:szCs w:val="16"/>
              </w:rPr>
              <w:t>Polite</w:t>
            </w:r>
          </w:p>
        </w:tc>
        <w:tc>
          <w:tcPr>
            <w:tcW w:w="1192" w:type="dxa"/>
            <w:noWrap/>
            <w:vAlign w:val="center"/>
            <w:hideMark/>
          </w:tcPr>
          <w:p w14:paraId="4B96C7EB" w14:textId="77777777" w:rsidR="00463351" w:rsidRPr="001A4715" w:rsidRDefault="00463351" w:rsidP="00D679A1">
            <w:pPr>
              <w:ind w:firstLine="0"/>
              <w:rPr>
                <w:sz w:val="16"/>
                <w:szCs w:val="16"/>
              </w:rPr>
            </w:pPr>
            <w:r w:rsidRPr="001A4715">
              <w:rPr>
                <w:sz w:val="16"/>
                <w:szCs w:val="16"/>
              </w:rPr>
              <w:t>Deserving</w:t>
            </w:r>
          </w:p>
        </w:tc>
        <w:tc>
          <w:tcPr>
            <w:tcW w:w="1097" w:type="dxa"/>
            <w:noWrap/>
            <w:vAlign w:val="center"/>
            <w:hideMark/>
          </w:tcPr>
          <w:p w14:paraId="72806B91" w14:textId="77777777" w:rsidR="00463351" w:rsidRPr="001A4715" w:rsidRDefault="00463351" w:rsidP="00D679A1">
            <w:pPr>
              <w:ind w:firstLine="0"/>
              <w:rPr>
                <w:sz w:val="16"/>
                <w:szCs w:val="16"/>
              </w:rPr>
            </w:pPr>
            <w:r w:rsidRPr="001A4715">
              <w:rPr>
                <w:sz w:val="16"/>
                <w:szCs w:val="16"/>
              </w:rPr>
              <w:t>Desirable</w:t>
            </w:r>
          </w:p>
        </w:tc>
        <w:tc>
          <w:tcPr>
            <w:tcW w:w="1473" w:type="dxa"/>
            <w:noWrap/>
            <w:vAlign w:val="center"/>
            <w:hideMark/>
          </w:tcPr>
          <w:p w14:paraId="43AB9AC7" w14:textId="77777777" w:rsidR="00463351" w:rsidRPr="001A4715" w:rsidRDefault="00463351" w:rsidP="00D679A1">
            <w:pPr>
              <w:ind w:firstLine="0"/>
              <w:rPr>
                <w:sz w:val="16"/>
                <w:szCs w:val="16"/>
              </w:rPr>
            </w:pPr>
            <w:r w:rsidRPr="001A4715">
              <w:rPr>
                <w:sz w:val="16"/>
                <w:szCs w:val="16"/>
              </w:rPr>
              <w:t>Good</w:t>
            </w:r>
          </w:p>
        </w:tc>
        <w:tc>
          <w:tcPr>
            <w:tcW w:w="1440" w:type="dxa"/>
            <w:noWrap/>
            <w:vAlign w:val="center"/>
            <w:hideMark/>
          </w:tcPr>
          <w:p w14:paraId="295D9CEF" w14:textId="77777777" w:rsidR="00463351" w:rsidRPr="001A4715" w:rsidRDefault="00463351" w:rsidP="00D679A1">
            <w:pPr>
              <w:ind w:firstLine="0"/>
              <w:rPr>
                <w:sz w:val="16"/>
                <w:szCs w:val="16"/>
              </w:rPr>
            </w:pPr>
            <w:r w:rsidRPr="001A4715">
              <w:rPr>
                <w:sz w:val="16"/>
                <w:szCs w:val="16"/>
              </w:rPr>
              <w:t>Good</w:t>
            </w:r>
          </w:p>
        </w:tc>
        <w:tc>
          <w:tcPr>
            <w:tcW w:w="1307" w:type="dxa"/>
            <w:noWrap/>
            <w:vAlign w:val="center"/>
            <w:hideMark/>
          </w:tcPr>
          <w:p w14:paraId="075A5219" w14:textId="77777777" w:rsidR="00463351" w:rsidRPr="001A4715" w:rsidRDefault="00463351" w:rsidP="00D679A1">
            <w:pPr>
              <w:ind w:firstLine="0"/>
              <w:rPr>
                <w:sz w:val="16"/>
                <w:szCs w:val="16"/>
              </w:rPr>
            </w:pPr>
            <w:r w:rsidRPr="001A4715">
              <w:rPr>
                <w:sz w:val="16"/>
                <w:szCs w:val="16"/>
              </w:rPr>
              <w:t>Good</w:t>
            </w:r>
          </w:p>
        </w:tc>
        <w:tc>
          <w:tcPr>
            <w:tcW w:w="1003" w:type="dxa"/>
            <w:noWrap/>
            <w:vAlign w:val="center"/>
            <w:hideMark/>
          </w:tcPr>
          <w:p w14:paraId="2F0C3152" w14:textId="77777777" w:rsidR="00463351" w:rsidRPr="001A4715" w:rsidRDefault="00463351" w:rsidP="00D679A1">
            <w:pPr>
              <w:ind w:firstLine="0"/>
              <w:rPr>
                <w:sz w:val="16"/>
                <w:szCs w:val="16"/>
              </w:rPr>
            </w:pPr>
            <w:r w:rsidRPr="001A4715">
              <w:rPr>
                <w:sz w:val="16"/>
                <w:szCs w:val="16"/>
              </w:rPr>
              <w:t>Lovely</w:t>
            </w:r>
          </w:p>
        </w:tc>
      </w:tr>
      <w:tr w:rsidR="00463351" w:rsidRPr="001A4715" w14:paraId="3A5CAA64" w14:textId="77777777" w:rsidTr="00FB7B86">
        <w:trPr>
          <w:trHeight w:val="289"/>
        </w:trPr>
        <w:tc>
          <w:tcPr>
            <w:tcW w:w="1099" w:type="dxa"/>
            <w:noWrap/>
            <w:vAlign w:val="center"/>
            <w:hideMark/>
          </w:tcPr>
          <w:p w14:paraId="2B94A08E" w14:textId="77777777" w:rsidR="00463351" w:rsidRPr="001A4715" w:rsidRDefault="00463351" w:rsidP="00D679A1">
            <w:pPr>
              <w:ind w:firstLine="0"/>
              <w:rPr>
                <w:sz w:val="16"/>
                <w:szCs w:val="16"/>
              </w:rPr>
            </w:pPr>
          </w:p>
        </w:tc>
        <w:tc>
          <w:tcPr>
            <w:tcW w:w="1003" w:type="dxa"/>
            <w:noWrap/>
            <w:vAlign w:val="center"/>
            <w:hideMark/>
          </w:tcPr>
          <w:p w14:paraId="7FE023FA" w14:textId="77777777" w:rsidR="00463351" w:rsidRPr="001A4715" w:rsidRDefault="00463351" w:rsidP="00D679A1">
            <w:pPr>
              <w:ind w:firstLine="0"/>
              <w:rPr>
                <w:sz w:val="16"/>
                <w:szCs w:val="16"/>
              </w:rPr>
            </w:pPr>
            <w:r w:rsidRPr="001A4715">
              <w:rPr>
                <w:sz w:val="16"/>
                <w:szCs w:val="16"/>
              </w:rPr>
              <w:t>Pleasant</w:t>
            </w:r>
          </w:p>
        </w:tc>
        <w:tc>
          <w:tcPr>
            <w:tcW w:w="1004" w:type="dxa"/>
            <w:noWrap/>
            <w:vAlign w:val="center"/>
            <w:hideMark/>
          </w:tcPr>
          <w:p w14:paraId="54D12E19" w14:textId="77777777" w:rsidR="00463351" w:rsidRPr="001A4715" w:rsidRDefault="00463351" w:rsidP="00D679A1">
            <w:pPr>
              <w:ind w:firstLine="0"/>
              <w:rPr>
                <w:sz w:val="16"/>
                <w:szCs w:val="16"/>
              </w:rPr>
            </w:pPr>
            <w:r w:rsidRPr="001A4715">
              <w:rPr>
                <w:sz w:val="16"/>
                <w:szCs w:val="16"/>
              </w:rPr>
              <w:t>Relief</w:t>
            </w:r>
          </w:p>
        </w:tc>
        <w:tc>
          <w:tcPr>
            <w:tcW w:w="1006" w:type="dxa"/>
            <w:noWrap/>
            <w:vAlign w:val="center"/>
            <w:hideMark/>
          </w:tcPr>
          <w:p w14:paraId="77E24DB8" w14:textId="77777777" w:rsidR="00463351" w:rsidRPr="001A4715" w:rsidRDefault="00463351" w:rsidP="00D679A1">
            <w:pPr>
              <w:ind w:firstLine="0"/>
              <w:rPr>
                <w:sz w:val="16"/>
                <w:szCs w:val="16"/>
              </w:rPr>
            </w:pPr>
            <w:r w:rsidRPr="001A4715">
              <w:rPr>
                <w:sz w:val="16"/>
                <w:szCs w:val="16"/>
              </w:rPr>
              <w:t>Pleasant</w:t>
            </w:r>
          </w:p>
        </w:tc>
        <w:tc>
          <w:tcPr>
            <w:tcW w:w="1756" w:type="dxa"/>
            <w:noWrap/>
            <w:vAlign w:val="center"/>
            <w:hideMark/>
          </w:tcPr>
          <w:p w14:paraId="3FCC877A" w14:textId="77777777" w:rsidR="00463351" w:rsidRPr="001A4715" w:rsidRDefault="00463351" w:rsidP="00D679A1">
            <w:pPr>
              <w:ind w:firstLine="0"/>
              <w:rPr>
                <w:sz w:val="16"/>
                <w:szCs w:val="16"/>
              </w:rPr>
            </w:pPr>
            <w:r w:rsidRPr="001A4715">
              <w:rPr>
                <w:sz w:val="16"/>
                <w:szCs w:val="16"/>
              </w:rPr>
              <w:t>Kind</w:t>
            </w:r>
          </w:p>
        </w:tc>
        <w:tc>
          <w:tcPr>
            <w:tcW w:w="1192" w:type="dxa"/>
            <w:noWrap/>
            <w:vAlign w:val="center"/>
            <w:hideMark/>
          </w:tcPr>
          <w:p w14:paraId="24762212" w14:textId="77777777" w:rsidR="00463351" w:rsidRPr="001A4715" w:rsidRDefault="00463351" w:rsidP="00D679A1">
            <w:pPr>
              <w:ind w:firstLine="0"/>
              <w:rPr>
                <w:sz w:val="16"/>
                <w:szCs w:val="16"/>
              </w:rPr>
            </w:pPr>
            <w:r w:rsidRPr="001A4715">
              <w:rPr>
                <w:sz w:val="16"/>
                <w:szCs w:val="16"/>
              </w:rPr>
              <w:t>Superior</w:t>
            </w:r>
          </w:p>
        </w:tc>
        <w:tc>
          <w:tcPr>
            <w:tcW w:w="1097" w:type="dxa"/>
            <w:noWrap/>
            <w:vAlign w:val="center"/>
            <w:hideMark/>
          </w:tcPr>
          <w:p w14:paraId="6305E2B4" w14:textId="77777777" w:rsidR="00463351" w:rsidRPr="001A4715" w:rsidRDefault="00463351" w:rsidP="00D679A1">
            <w:pPr>
              <w:ind w:firstLine="0"/>
              <w:rPr>
                <w:sz w:val="16"/>
                <w:szCs w:val="16"/>
              </w:rPr>
            </w:pPr>
            <w:r w:rsidRPr="001A4715">
              <w:rPr>
                <w:sz w:val="16"/>
                <w:szCs w:val="16"/>
              </w:rPr>
              <w:t>Disciplined</w:t>
            </w:r>
          </w:p>
        </w:tc>
        <w:tc>
          <w:tcPr>
            <w:tcW w:w="1473" w:type="dxa"/>
            <w:noWrap/>
            <w:vAlign w:val="center"/>
            <w:hideMark/>
          </w:tcPr>
          <w:p w14:paraId="73D70F3F" w14:textId="77777777" w:rsidR="00463351" w:rsidRPr="001A4715" w:rsidRDefault="00463351" w:rsidP="00D679A1">
            <w:pPr>
              <w:ind w:firstLine="0"/>
              <w:rPr>
                <w:sz w:val="16"/>
                <w:szCs w:val="16"/>
              </w:rPr>
            </w:pPr>
            <w:r w:rsidRPr="001A4715">
              <w:rPr>
                <w:sz w:val="16"/>
                <w:szCs w:val="16"/>
              </w:rPr>
              <w:t>Loving</w:t>
            </w:r>
          </w:p>
        </w:tc>
        <w:tc>
          <w:tcPr>
            <w:tcW w:w="1440" w:type="dxa"/>
            <w:noWrap/>
            <w:vAlign w:val="center"/>
            <w:hideMark/>
          </w:tcPr>
          <w:p w14:paraId="1C70C765" w14:textId="77777777" w:rsidR="00463351" w:rsidRPr="001A4715" w:rsidRDefault="00463351" w:rsidP="00D679A1">
            <w:pPr>
              <w:ind w:firstLine="0"/>
              <w:rPr>
                <w:sz w:val="16"/>
                <w:szCs w:val="16"/>
              </w:rPr>
            </w:pPr>
            <w:r w:rsidRPr="001A4715">
              <w:rPr>
                <w:sz w:val="16"/>
                <w:szCs w:val="16"/>
              </w:rPr>
              <w:t>Nice</w:t>
            </w:r>
          </w:p>
        </w:tc>
        <w:tc>
          <w:tcPr>
            <w:tcW w:w="1307" w:type="dxa"/>
            <w:noWrap/>
            <w:vAlign w:val="center"/>
            <w:hideMark/>
          </w:tcPr>
          <w:p w14:paraId="2D9E2990" w14:textId="77777777" w:rsidR="00463351" w:rsidRPr="001A4715" w:rsidRDefault="00463351" w:rsidP="00D679A1">
            <w:pPr>
              <w:ind w:firstLine="0"/>
              <w:rPr>
                <w:sz w:val="16"/>
                <w:szCs w:val="16"/>
              </w:rPr>
            </w:pPr>
            <w:r w:rsidRPr="001A4715">
              <w:rPr>
                <w:sz w:val="16"/>
                <w:szCs w:val="16"/>
              </w:rPr>
              <w:t>Nice</w:t>
            </w:r>
          </w:p>
        </w:tc>
        <w:tc>
          <w:tcPr>
            <w:tcW w:w="1003" w:type="dxa"/>
            <w:noWrap/>
            <w:vAlign w:val="center"/>
            <w:hideMark/>
          </w:tcPr>
          <w:p w14:paraId="27AD31CF" w14:textId="77777777" w:rsidR="00463351" w:rsidRPr="001A4715" w:rsidRDefault="00463351" w:rsidP="00D679A1">
            <w:pPr>
              <w:ind w:firstLine="0"/>
              <w:rPr>
                <w:sz w:val="16"/>
                <w:szCs w:val="16"/>
              </w:rPr>
            </w:pPr>
            <w:r w:rsidRPr="001A4715">
              <w:rPr>
                <w:sz w:val="16"/>
                <w:szCs w:val="16"/>
              </w:rPr>
              <w:t>Pleasant</w:t>
            </w:r>
          </w:p>
        </w:tc>
      </w:tr>
      <w:tr w:rsidR="00463351" w:rsidRPr="001A4715" w14:paraId="010A445C" w14:textId="77777777" w:rsidTr="00FB7B86">
        <w:trPr>
          <w:trHeight w:val="289"/>
        </w:trPr>
        <w:tc>
          <w:tcPr>
            <w:tcW w:w="1099" w:type="dxa"/>
            <w:noWrap/>
            <w:vAlign w:val="center"/>
            <w:hideMark/>
          </w:tcPr>
          <w:p w14:paraId="10019027" w14:textId="77777777" w:rsidR="00463351" w:rsidRPr="001A4715" w:rsidRDefault="00463351" w:rsidP="00D679A1">
            <w:pPr>
              <w:ind w:firstLine="0"/>
              <w:rPr>
                <w:sz w:val="16"/>
                <w:szCs w:val="16"/>
              </w:rPr>
            </w:pPr>
          </w:p>
        </w:tc>
        <w:tc>
          <w:tcPr>
            <w:tcW w:w="1003" w:type="dxa"/>
            <w:noWrap/>
            <w:vAlign w:val="center"/>
            <w:hideMark/>
          </w:tcPr>
          <w:p w14:paraId="2703E922" w14:textId="77777777" w:rsidR="00463351" w:rsidRPr="001A4715" w:rsidRDefault="00463351" w:rsidP="00D679A1">
            <w:pPr>
              <w:ind w:firstLine="0"/>
              <w:rPr>
                <w:sz w:val="16"/>
                <w:szCs w:val="16"/>
              </w:rPr>
            </w:pPr>
            <w:r w:rsidRPr="001A4715">
              <w:rPr>
                <w:sz w:val="16"/>
                <w:szCs w:val="16"/>
              </w:rPr>
              <w:t>Satisfying</w:t>
            </w:r>
          </w:p>
        </w:tc>
        <w:tc>
          <w:tcPr>
            <w:tcW w:w="1004" w:type="dxa"/>
            <w:noWrap/>
            <w:vAlign w:val="center"/>
            <w:hideMark/>
          </w:tcPr>
          <w:p w14:paraId="5C138355" w14:textId="77777777" w:rsidR="00463351" w:rsidRPr="001A4715" w:rsidRDefault="00463351" w:rsidP="00D679A1">
            <w:pPr>
              <w:ind w:firstLine="0"/>
              <w:rPr>
                <w:sz w:val="16"/>
                <w:szCs w:val="16"/>
              </w:rPr>
            </w:pPr>
            <w:r w:rsidRPr="001A4715">
              <w:rPr>
                <w:sz w:val="16"/>
                <w:szCs w:val="16"/>
              </w:rPr>
              <w:t>Peaceful</w:t>
            </w:r>
          </w:p>
        </w:tc>
        <w:tc>
          <w:tcPr>
            <w:tcW w:w="1006" w:type="dxa"/>
            <w:noWrap/>
            <w:vAlign w:val="center"/>
            <w:hideMark/>
          </w:tcPr>
          <w:p w14:paraId="73A246BE" w14:textId="77777777" w:rsidR="00463351" w:rsidRPr="001A4715" w:rsidRDefault="00463351" w:rsidP="00D679A1">
            <w:pPr>
              <w:ind w:firstLine="0"/>
              <w:rPr>
                <w:sz w:val="16"/>
                <w:szCs w:val="16"/>
              </w:rPr>
            </w:pPr>
            <w:r w:rsidRPr="001A4715">
              <w:rPr>
                <w:sz w:val="16"/>
                <w:szCs w:val="16"/>
              </w:rPr>
              <w:t>Satisfying</w:t>
            </w:r>
          </w:p>
        </w:tc>
        <w:tc>
          <w:tcPr>
            <w:tcW w:w="1756" w:type="dxa"/>
            <w:noWrap/>
            <w:vAlign w:val="center"/>
            <w:hideMark/>
          </w:tcPr>
          <w:p w14:paraId="3380D252" w14:textId="77777777" w:rsidR="00463351" w:rsidRPr="001A4715" w:rsidRDefault="00463351" w:rsidP="00D679A1">
            <w:pPr>
              <w:ind w:firstLine="0"/>
              <w:rPr>
                <w:sz w:val="16"/>
                <w:szCs w:val="16"/>
              </w:rPr>
            </w:pPr>
          </w:p>
        </w:tc>
        <w:tc>
          <w:tcPr>
            <w:tcW w:w="1192" w:type="dxa"/>
            <w:noWrap/>
            <w:vAlign w:val="center"/>
            <w:hideMark/>
          </w:tcPr>
          <w:p w14:paraId="701171D2" w14:textId="77777777" w:rsidR="00463351" w:rsidRPr="001A4715" w:rsidRDefault="00463351" w:rsidP="00D679A1">
            <w:pPr>
              <w:ind w:firstLine="0"/>
              <w:rPr>
                <w:sz w:val="16"/>
                <w:szCs w:val="16"/>
              </w:rPr>
            </w:pPr>
            <w:r w:rsidRPr="001A4715">
              <w:rPr>
                <w:sz w:val="16"/>
                <w:szCs w:val="16"/>
              </w:rPr>
              <w:t>Motivated</w:t>
            </w:r>
          </w:p>
        </w:tc>
        <w:tc>
          <w:tcPr>
            <w:tcW w:w="1097" w:type="dxa"/>
            <w:noWrap/>
            <w:vAlign w:val="center"/>
            <w:hideMark/>
          </w:tcPr>
          <w:p w14:paraId="684883EA" w14:textId="77777777" w:rsidR="00463351" w:rsidRPr="001A4715" w:rsidRDefault="00463351" w:rsidP="00D679A1">
            <w:pPr>
              <w:ind w:firstLine="0"/>
              <w:rPr>
                <w:sz w:val="16"/>
                <w:szCs w:val="16"/>
              </w:rPr>
            </w:pPr>
            <w:r w:rsidRPr="001A4715">
              <w:rPr>
                <w:sz w:val="16"/>
                <w:szCs w:val="16"/>
              </w:rPr>
              <w:t>Good</w:t>
            </w:r>
          </w:p>
        </w:tc>
        <w:tc>
          <w:tcPr>
            <w:tcW w:w="1473" w:type="dxa"/>
            <w:noWrap/>
            <w:vAlign w:val="center"/>
            <w:hideMark/>
          </w:tcPr>
          <w:p w14:paraId="40F9A750" w14:textId="77777777" w:rsidR="00463351" w:rsidRPr="001A4715" w:rsidRDefault="00463351" w:rsidP="00D679A1">
            <w:pPr>
              <w:ind w:firstLine="0"/>
              <w:rPr>
                <w:sz w:val="16"/>
                <w:szCs w:val="16"/>
              </w:rPr>
            </w:pPr>
            <w:r w:rsidRPr="001A4715">
              <w:rPr>
                <w:sz w:val="16"/>
                <w:szCs w:val="16"/>
              </w:rPr>
              <w:t>Safe</w:t>
            </w:r>
          </w:p>
        </w:tc>
        <w:tc>
          <w:tcPr>
            <w:tcW w:w="1440" w:type="dxa"/>
            <w:noWrap/>
            <w:vAlign w:val="center"/>
            <w:hideMark/>
          </w:tcPr>
          <w:p w14:paraId="449472D7" w14:textId="77777777" w:rsidR="00463351" w:rsidRPr="001A4715" w:rsidRDefault="00463351" w:rsidP="00D679A1">
            <w:pPr>
              <w:ind w:firstLine="0"/>
              <w:rPr>
                <w:sz w:val="16"/>
                <w:szCs w:val="16"/>
              </w:rPr>
            </w:pPr>
            <w:r w:rsidRPr="001A4715">
              <w:rPr>
                <w:sz w:val="16"/>
                <w:szCs w:val="16"/>
              </w:rPr>
              <w:t>Safe</w:t>
            </w:r>
          </w:p>
        </w:tc>
        <w:tc>
          <w:tcPr>
            <w:tcW w:w="1307" w:type="dxa"/>
            <w:noWrap/>
            <w:vAlign w:val="center"/>
            <w:hideMark/>
          </w:tcPr>
          <w:p w14:paraId="0E068696" w14:textId="77777777" w:rsidR="00463351" w:rsidRPr="001A4715" w:rsidRDefault="00463351" w:rsidP="00D679A1">
            <w:pPr>
              <w:ind w:firstLine="0"/>
              <w:rPr>
                <w:sz w:val="16"/>
                <w:szCs w:val="16"/>
              </w:rPr>
            </w:pPr>
            <w:r w:rsidRPr="001A4715">
              <w:rPr>
                <w:sz w:val="16"/>
                <w:szCs w:val="16"/>
              </w:rPr>
              <w:t>Safe</w:t>
            </w:r>
          </w:p>
        </w:tc>
        <w:tc>
          <w:tcPr>
            <w:tcW w:w="1003" w:type="dxa"/>
            <w:noWrap/>
            <w:vAlign w:val="center"/>
            <w:hideMark/>
          </w:tcPr>
          <w:p w14:paraId="2B65F239" w14:textId="77777777" w:rsidR="00463351" w:rsidRPr="001A4715" w:rsidRDefault="00463351" w:rsidP="00D679A1">
            <w:pPr>
              <w:ind w:firstLine="0"/>
              <w:rPr>
                <w:sz w:val="16"/>
                <w:szCs w:val="16"/>
              </w:rPr>
            </w:pPr>
            <w:r w:rsidRPr="001A4715">
              <w:rPr>
                <w:sz w:val="16"/>
                <w:szCs w:val="16"/>
              </w:rPr>
              <w:t>Satisfying</w:t>
            </w:r>
          </w:p>
        </w:tc>
      </w:tr>
      <w:tr w:rsidR="00463351" w:rsidRPr="001A4715" w14:paraId="4915E8B0" w14:textId="77777777" w:rsidTr="00FB7B86">
        <w:trPr>
          <w:trHeight w:val="289"/>
        </w:trPr>
        <w:tc>
          <w:tcPr>
            <w:tcW w:w="1099" w:type="dxa"/>
            <w:noWrap/>
            <w:vAlign w:val="center"/>
            <w:hideMark/>
          </w:tcPr>
          <w:p w14:paraId="01ED3420" w14:textId="77777777" w:rsidR="00463351" w:rsidRPr="001A4715" w:rsidRDefault="00463351" w:rsidP="00D679A1">
            <w:pPr>
              <w:ind w:firstLine="0"/>
              <w:rPr>
                <w:sz w:val="16"/>
                <w:szCs w:val="16"/>
              </w:rPr>
            </w:pPr>
          </w:p>
        </w:tc>
        <w:tc>
          <w:tcPr>
            <w:tcW w:w="1003" w:type="dxa"/>
            <w:noWrap/>
            <w:vAlign w:val="center"/>
            <w:hideMark/>
          </w:tcPr>
          <w:p w14:paraId="03F553AC" w14:textId="77777777" w:rsidR="00463351" w:rsidRPr="001A4715" w:rsidRDefault="00463351" w:rsidP="00D679A1">
            <w:pPr>
              <w:ind w:firstLine="0"/>
              <w:rPr>
                <w:sz w:val="16"/>
                <w:szCs w:val="16"/>
              </w:rPr>
            </w:pPr>
            <w:r w:rsidRPr="001A4715">
              <w:rPr>
                <w:sz w:val="16"/>
                <w:szCs w:val="16"/>
              </w:rPr>
              <w:t>Enjoyable</w:t>
            </w:r>
          </w:p>
        </w:tc>
        <w:tc>
          <w:tcPr>
            <w:tcW w:w="1004" w:type="dxa"/>
            <w:noWrap/>
            <w:vAlign w:val="center"/>
            <w:hideMark/>
          </w:tcPr>
          <w:p w14:paraId="75979441" w14:textId="77777777" w:rsidR="00463351" w:rsidRPr="001A4715" w:rsidRDefault="00463351" w:rsidP="00D679A1">
            <w:pPr>
              <w:ind w:firstLine="0"/>
              <w:rPr>
                <w:sz w:val="16"/>
                <w:szCs w:val="16"/>
              </w:rPr>
            </w:pPr>
            <w:r w:rsidRPr="001A4715">
              <w:rPr>
                <w:sz w:val="16"/>
                <w:szCs w:val="16"/>
              </w:rPr>
              <w:t>Comfort</w:t>
            </w:r>
          </w:p>
        </w:tc>
        <w:tc>
          <w:tcPr>
            <w:tcW w:w="1006" w:type="dxa"/>
            <w:noWrap/>
            <w:vAlign w:val="center"/>
            <w:hideMark/>
          </w:tcPr>
          <w:p w14:paraId="531F7DF7" w14:textId="77777777" w:rsidR="00463351" w:rsidRPr="001A4715" w:rsidRDefault="00463351" w:rsidP="00D679A1">
            <w:pPr>
              <w:ind w:firstLine="0"/>
              <w:rPr>
                <w:sz w:val="16"/>
                <w:szCs w:val="16"/>
              </w:rPr>
            </w:pPr>
            <w:r w:rsidRPr="001A4715">
              <w:rPr>
                <w:sz w:val="16"/>
                <w:szCs w:val="16"/>
              </w:rPr>
              <w:t>Enjoyable</w:t>
            </w:r>
          </w:p>
        </w:tc>
        <w:tc>
          <w:tcPr>
            <w:tcW w:w="1756" w:type="dxa"/>
            <w:noWrap/>
            <w:vAlign w:val="center"/>
            <w:hideMark/>
          </w:tcPr>
          <w:p w14:paraId="7A30534E" w14:textId="77777777" w:rsidR="00463351" w:rsidRPr="001A4715" w:rsidRDefault="00463351" w:rsidP="00D679A1">
            <w:pPr>
              <w:ind w:firstLine="0"/>
              <w:rPr>
                <w:sz w:val="16"/>
                <w:szCs w:val="16"/>
              </w:rPr>
            </w:pPr>
          </w:p>
        </w:tc>
        <w:tc>
          <w:tcPr>
            <w:tcW w:w="1192" w:type="dxa"/>
            <w:noWrap/>
            <w:vAlign w:val="center"/>
            <w:hideMark/>
          </w:tcPr>
          <w:p w14:paraId="2AF8CABA" w14:textId="77777777" w:rsidR="00463351" w:rsidRPr="001A4715" w:rsidRDefault="00463351" w:rsidP="00D679A1">
            <w:pPr>
              <w:ind w:firstLine="0"/>
              <w:rPr>
                <w:sz w:val="16"/>
                <w:szCs w:val="16"/>
              </w:rPr>
            </w:pPr>
            <w:r w:rsidRPr="001A4715">
              <w:rPr>
                <w:sz w:val="16"/>
                <w:szCs w:val="16"/>
              </w:rPr>
              <w:t>Smart</w:t>
            </w:r>
          </w:p>
        </w:tc>
        <w:tc>
          <w:tcPr>
            <w:tcW w:w="1097" w:type="dxa"/>
            <w:noWrap/>
            <w:vAlign w:val="center"/>
            <w:hideMark/>
          </w:tcPr>
          <w:p w14:paraId="258610EC" w14:textId="77777777" w:rsidR="00463351" w:rsidRPr="001A4715" w:rsidRDefault="00463351" w:rsidP="00D679A1">
            <w:pPr>
              <w:ind w:firstLine="0"/>
              <w:rPr>
                <w:sz w:val="16"/>
                <w:szCs w:val="16"/>
              </w:rPr>
            </w:pPr>
            <w:r w:rsidRPr="001A4715">
              <w:rPr>
                <w:sz w:val="16"/>
                <w:szCs w:val="16"/>
              </w:rPr>
              <w:t>Healthy</w:t>
            </w:r>
          </w:p>
        </w:tc>
        <w:tc>
          <w:tcPr>
            <w:tcW w:w="1473" w:type="dxa"/>
            <w:noWrap/>
            <w:vAlign w:val="center"/>
            <w:hideMark/>
          </w:tcPr>
          <w:p w14:paraId="2343EEED" w14:textId="77777777" w:rsidR="00463351" w:rsidRPr="001A4715" w:rsidRDefault="00463351" w:rsidP="00D679A1">
            <w:pPr>
              <w:ind w:firstLine="0"/>
              <w:rPr>
                <w:sz w:val="16"/>
                <w:szCs w:val="16"/>
              </w:rPr>
            </w:pPr>
            <w:r w:rsidRPr="001A4715">
              <w:rPr>
                <w:sz w:val="16"/>
                <w:szCs w:val="16"/>
              </w:rPr>
              <w:t>Truthful</w:t>
            </w:r>
          </w:p>
        </w:tc>
        <w:tc>
          <w:tcPr>
            <w:tcW w:w="1440" w:type="dxa"/>
            <w:noWrap/>
            <w:vAlign w:val="center"/>
            <w:hideMark/>
          </w:tcPr>
          <w:p w14:paraId="0031AEA0" w14:textId="77777777" w:rsidR="00463351" w:rsidRPr="001A4715" w:rsidRDefault="00463351" w:rsidP="00D679A1">
            <w:pPr>
              <w:ind w:firstLine="0"/>
              <w:rPr>
                <w:sz w:val="16"/>
                <w:szCs w:val="16"/>
              </w:rPr>
            </w:pPr>
            <w:r w:rsidRPr="001A4715">
              <w:rPr>
                <w:sz w:val="16"/>
                <w:szCs w:val="16"/>
              </w:rPr>
              <w:t>Trustworthy</w:t>
            </w:r>
          </w:p>
        </w:tc>
        <w:tc>
          <w:tcPr>
            <w:tcW w:w="1307" w:type="dxa"/>
            <w:noWrap/>
            <w:vAlign w:val="center"/>
            <w:hideMark/>
          </w:tcPr>
          <w:p w14:paraId="0D04F044" w14:textId="77777777" w:rsidR="00463351" w:rsidRPr="001A4715" w:rsidRDefault="00463351" w:rsidP="00D679A1">
            <w:pPr>
              <w:ind w:firstLine="0"/>
              <w:rPr>
                <w:sz w:val="16"/>
                <w:szCs w:val="16"/>
              </w:rPr>
            </w:pPr>
            <w:r w:rsidRPr="001A4715">
              <w:rPr>
                <w:sz w:val="16"/>
                <w:szCs w:val="16"/>
              </w:rPr>
              <w:t>Trustworthy</w:t>
            </w:r>
          </w:p>
        </w:tc>
        <w:tc>
          <w:tcPr>
            <w:tcW w:w="1003" w:type="dxa"/>
            <w:noWrap/>
            <w:vAlign w:val="center"/>
            <w:hideMark/>
          </w:tcPr>
          <w:p w14:paraId="118226C4" w14:textId="77777777" w:rsidR="00463351" w:rsidRPr="001A4715" w:rsidRDefault="00463351" w:rsidP="00D679A1">
            <w:pPr>
              <w:ind w:firstLine="0"/>
              <w:rPr>
                <w:sz w:val="16"/>
                <w:szCs w:val="16"/>
              </w:rPr>
            </w:pPr>
            <w:r w:rsidRPr="001A4715">
              <w:rPr>
                <w:sz w:val="16"/>
                <w:szCs w:val="16"/>
              </w:rPr>
              <w:t>Enjoyable</w:t>
            </w:r>
          </w:p>
        </w:tc>
      </w:tr>
      <w:tr w:rsidR="00463351" w:rsidRPr="001A4715" w14:paraId="14F9D584" w14:textId="77777777" w:rsidTr="00FB7B86">
        <w:trPr>
          <w:trHeight w:val="289"/>
        </w:trPr>
        <w:tc>
          <w:tcPr>
            <w:tcW w:w="1099" w:type="dxa"/>
            <w:noWrap/>
            <w:vAlign w:val="center"/>
            <w:hideMark/>
          </w:tcPr>
          <w:p w14:paraId="688C7B11" w14:textId="77777777" w:rsidR="00463351" w:rsidRPr="001A4715" w:rsidRDefault="00463351" w:rsidP="00D679A1">
            <w:pPr>
              <w:ind w:firstLine="0"/>
              <w:rPr>
                <w:sz w:val="16"/>
                <w:szCs w:val="16"/>
              </w:rPr>
            </w:pPr>
            <w:r w:rsidRPr="001A4715">
              <w:rPr>
                <w:sz w:val="16"/>
                <w:szCs w:val="16"/>
              </w:rPr>
              <w:t>Attributes 2</w:t>
            </w:r>
          </w:p>
        </w:tc>
        <w:tc>
          <w:tcPr>
            <w:tcW w:w="1003" w:type="dxa"/>
            <w:noWrap/>
            <w:vAlign w:val="center"/>
            <w:hideMark/>
          </w:tcPr>
          <w:p w14:paraId="705A3C80" w14:textId="77777777" w:rsidR="00463351" w:rsidRPr="001A4715" w:rsidRDefault="00463351" w:rsidP="00D679A1">
            <w:pPr>
              <w:ind w:firstLine="0"/>
              <w:rPr>
                <w:sz w:val="16"/>
                <w:szCs w:val="16"/>
              </w:rPr>
            </w:pPr>
            <w:r w:rsidRPr="001A4715">
              <w:rPr>
                <w:sz w:val="16"/>
                <w:szCs w:val="16"/>
              </w:rPr>
              <w:t>Distressing</w:t>
            </w:r>
          </w:p>
        </w:tc>
        <w:tc>
          <w:tcPr>
            <w:tcW w:w="1004" w:type="dxa"/>
            <w:noWrap/>
            <w:vAlign w:val="center"/>
            <w:hideMark/>
          </w:tcPr>
          <w:p w14:paraId="50CFE7F8" w14:textId="77777777" w:rsidR="00463351" w:rsidRPr="001A4715" w:rsidRDefault="00463351" w:rsidP="00D679A1">
            <w:pPr>
              <w:ind w:firstLine="0"/>
              <w:rPr>
                <w:sz w:val="16"/>
                <w:szCs w:val="16"/>
              </w:rPr>
            </w:pPr>
            <w:r w:rsidRPr="001A4715">
              <w:rPr>
                <w:sz w:val="16"/>
                <w:szCs w:val="16"/>
              </w:rPr>
              <w:t>Distressing</w:t>
            </w:r>
          </w:p>
        </w:tc>
        <w:tc>
          <w:tcPr>
            <w:tcW w:w="1006" w:type="dxa"/>
            <w:noWrap/>
            <w:vAlign w:val="center"/>
            <w:hideMark/>
          </w:tcPr>
          <w:p w14:paraId="5302FD78" w14:textId="77777777" w:rsidR="00463351" w:rsidRPr="001A4715" w:rsidRDefault="00463351" w:rsidP="00D679A1">
            <w:pPr>
              <w:ind w:firstLine="0"/>
              <w:rPr>
                <w:sz w:val="16"/>
                <w:szCs w:val="16"/>
              </w:rPr>
            </w:pPr>
            <w:r w:rsidRPr="001A4715">
              <w:rPr>
                <w:sz w:val="16"/>
                <w:szCs w:val="16"/>
              </w:rPr>
              <w:t>Distressing</w:t>
            </w:r>
          </w:p>
        </w:tc>
        <w:tc>
          <w:tcPr>
            <w:tcW w:w="1756" w:type="dxa"/>
            <w:noWrap/>
            <w:vAlign w:val="center"/>
            <w:hideMark/>
          </w:tcPr>
          <w:p w14:paraId="34C2BF68" w14:textId="77777777" w:rsidR="00463351" w:rsidRPr="001A4715" w:rsidRDefault="00463351" w:rsidP="00D679A1">
            <w:pPr>
              <w:ind w:firstLine="0"/>
              <w:rPr>
                <w:sz w:val="16"/>
                <w:szCs w:val="16"/>
              </w:rPr>
            </w:pPr>
            <w:r w:rsidRPr="001A4715">
              <w:rPr>
                <w:sz w:val="16"/>
                <w:szCs w:val="16"/>
              </w:rPr>
              <w:t>Dangerous</w:t>
            </w:r>
          </w:p>
        </w:tc>
        <w:tc>
          <w:tcPr>
            <w:tcW w:w="1192" w:type="dxa"/>
            <w:noWrap/>
            <w:vAlign w:val="center"/>
            <w:hideMark/>
          </w:tcPr>
          <w:p w14:paraId="2E35D851" w14:textId="77777777" w:rsidR="00463351" w:rsidRPr="001A4715" w:rsidRDefault="00463351" w:rsidP="00D679A1">
            <w:pPr>
              <w:ind w:firstLine="0"/>
              <w:rPr>
                <w:sz w:val="16"/>
                <w:szCs w:val="16"/>
              </w:rPr>
            </w:pPr>
            <w:r w:rsidRPr="001A4715">
              <w:rPr>
                <w:sz w:val="16"/>
                <w:szCs w:val="16"/>
              </w:rPr>
              <w:t>Bad</w:t>
            </w:r>
          </w:p>
        </w:tc>
        <w:tc>
          <w:tcPr>
            <w:tcW w:w="1097" w:type="dxa"/>
            <w:noWrap/>
            <w:vAlign w:val="center"/>
            <w:hideMark/>
          </w:tcPr>
          <w:p w14:paraId="62B8659A" w14:textId="77777777" w:rsidR="00463351" w:rsidRPr="001A4715" w:rsidRDefault="00463351" w:rsidP="00D679A1">
            <w:pPr>
              <w:ind w:firstLine="0"/>
              <w:rPr>
                <w:sz w:val="16"/>
                <w:szCs w:val="16"/>
              </w:rPr>
            </w:pPr>
            <w:r w:rsidRPr="001A4715">
              <w:rPr>
                <w:sz w:val="16"/>
                <w:szCs w:val="16"/>
              </w:rPr>
              <w:t>Bad</w:t>
            </w:r>
          </w:p>
        </w:tc>
        <w:tc>
          <w:tcPr>
            <w:tcW w:w="1473" w:type="dxa"/>
            <w:noWrap/>
            <w:vAlign w:val="center"/>
            <w:hideMark/>
          </w:tcPr>
          <w:p w14:paraId="571EBE67" w14:textId="77777777" w:rsidR="00463351" w:rsidRPr="001A4715" w:rsidRDefault="00463351" w:rsidP="00D679A1">
            <w:pPr>
              <w:ind w:firstLine="0"/>
              <w:rPr>
                <w:sz w:val="16"/>
                <w:szCs w:val="16"/>
              </w:rPr>
            </w:pPr>
            <w:r w:rsidRPr="001A4715">
              <w:rPr>
                <w:sz w:val="16"/>
                <w:szCs w:val="16"/>
              </w:rPr>
              <w:t>Cruel</w:t>
            </w:r>
          </w:p>
        </w:tc>
        <w:tc>
          <w:tcPr>
            <w:tcW w:w="1440" w:type="dxa"/>
            <w:noWrap/>
            <w:vAlign w:val="center"/>
            <w:hideMark/>
          </w:tcPr>
          <w:p w14:paraId="517B601D" w14:textId="77777777" w:rsidR="00463351" w:rsidRPr="001A4715" w:rsidRDefault="00463351" w:rsidP="00D679A1">
            <w:pPr>
              <w:ind w:firstLine="0"/>
              <w:rPr>
                <w:sz w:val="16"/>
                <w:szCs w:val="16"/>
              </w:rPr>
            </w:pPr>
            <w:r w:rsidRPr="001A4715">
              <w:rPr>
                <w:sz w:val="16"/>
                <w:szCs w:val="16"/>
              </w:rPr>
              <w:t>Bad</w:t>
            </w:r>
          </w:p>
        </w:tc>
        <w:tc>
          <w:tcPr>
            <w:tcW w:w="1307" w:type="dxa"/>
            <w:noWrap/>
            <w:vAlign w:val="center"/>
            <w:hideMark/>
          </w:tcPr>
          <w:p w14:paraId="05232B8E" w14:textId="77777777" w:rsidR="00463351" w:rsidRPr="001A4715" w:rsidRDefault="00463351" w:rsidP="00D679A1">
            <w:pPr>
              <w:ind w:firstLine="0"/>
              <w:rPr>
                <w:sz w:val="16"/>
                <w:szCs w:val="16"/>
              </w:rPr>
            </w:pPr>
            <w:r w:rsidRPr="001A4715">
              <w:rPr>
                <w:sz w:val="16"/>
                <w:szCs w:val="16"/>
              </w:rPr>
              <w:t>Bad</w:t>
            </w:r>
          </w:p>
        </w:tc>
        <w:tc>
          <w:tcPr>
            <w:tcW w:w="1003" w:type="dxa"/>
            <w:noWrap/>
            <w:vAlign w:val="center"/>
            <w:hideMark/>
          </w:tcPr>
          <w:p w14:paraId="314A9318" w14:textId="77777777" w:rsidR="00463351" w:rsidRPr="001A4715" w:rsidRDefault="00463351" w:rsidP="00D679A1">
            <w:pPr>
              <w:ind w:firstLine="0"/>
              <w:rPr>
                <w:sz w:val="16"/>
                <w:szCs w:val="16"/>
              </w:rPr>
            </w:pPr>
            <w:r w:rsidRPr="001A4715">
              <w:rPr>
                <w:sz w:val="16"/>
                <w:szCs w:val="16"/>
              </w:rPr>
              <w:t>Distressing</w:t>
            </w:r>
          </w:p>
        </w:tc>
      </w:tr>
      <w:tr w:rsidR="00463351" w:rsidRPr="001A4715" w14:paraId="1AA6BAC3" w14:textId="77777777" w:rsidTr="00FB7B86">
        <w:trPr>
          <w:trHeight w:val="289"/>
        </w:trPr>
        <w:tc>
          <w:tcPr>
            <w:tcW w:w="1099" w:type="dxa"/>
            <w:noWrap/>
            <w:vAlign w:val="center"/>
            <w:hideMark/>
          </w:tcPr>
          <w:p w14:paraId="4F80DB9B" w14:textId="77777777" w:rsidR="00463351" w:rsidRPr="001A4715" w:rsidRDefault="00463351" w:rsidP="00D679A1">
            <w:pPr>
              <w:ind w:firstLine="0"/>
              <w:rPr>
                <w:sz w:val="16"/>
                <w:szCs w:val="16"/>
              </w:rPr>
            </w:pPr>
          </w:p>
        </w:tc>
        <w:tc>
          <w:tcPr>
            <w:tcW w:w="1003" w:type="dxa"/>
            <w:noWrap/>
            <w:vAlign w:val="center"/>
            <w:hideMark/>
          </w:tcPr>
          <w:p w14:paraId="1D759B0F" w14:textId="77777777" w:rsidR="00463351" w:rsidRPr="001A4715" w:rsidRDefault="00463351" w:rsidP="00D679A1">
            <w:pPr>
              <w:ind w:firstLine="0"/>
              <w:rPr>
                <w:sz w:val="16"/>
                <w:szCs w:val="16"/>
              </w:rPr>
            </w:pPr>
            <w:r w:rsidRPr="001A4715">
              <w:rPr>
                <w:sz w:val="16"/>
                <w:szCs w:val="16"/>
              </w:rPr>
              <w:t>Awful</w:t>
            </w:r>
          </w:p>
        </w:tc>
        <w:tc>
          <w:tcPr>
            <w:tcW w:w="1004" w:type="dxa"/>
            <w:noWrap/>
            <w:vAlign w:val="center"/>
            <w:hideMark/>
          </w:tcPr>
          <w:p w14:paraId="43CA4872" w14:textId="77777777" w:rsidR="00463351" w:rsidRPr="001A4715" w:rsidRDefault="00463351" w:rsidP="00D679A1">
            <w:pPr>
              <w:ind w:firstLine="0"/>
              <w:rPr>
                <w:sz w:val="16"/>
                <w:szCs w:val="16"/>
              </w:rPr>
            </w:pPr>
            <w:r w:rsidRPr="001A4715">
              <w:rPr>
                <w:sz w:val="16"/>
                <w:szCs w:val="16"/>
              </w:rPr>
              <w:t>Awful</w:t>
            </w:r>
          </w:p>
        </w:tc>
        <w:tc>
          <w:tcPr>
            <w:tcW w:w="1006" w:type="dxa"/>
            <w:noWrap/>
            <w:vAlign w:val="center"/>
            <w:hideMark/>
          </w:tcPr>
          <w:p w14:paraId="424A0785" w14:textId="77777777" w:rsidR="00463351" w:rsidRPr="001A4715" w:rsidRDefault="00463351" w:rsidP="00D679A1">
            <w:pPr>
              <w:ind w:firstLine="0"/>
              <w:rPr>
                <w:sz w:val="16"/>
                <w:szCs w:val="16"/>
              </w:rPr>
            </w:pPr>
            <w:r w:rsidRPr="001A4715">
              <w:rPr>
                <w:sz w:val="16"/>
                <w:szCs w:val="16"/>
              </w:rPr>
              <w:t>Awful</w:t>
            </w:r>
          </w:p>
        </w:tc>
        <w:tc>
          <w:tcPr>
            <w:tcW w:w="1756" w:type="dxa"/>
            <w:noWrap/>
            <w:vAlign w:val="center"/>
            <w:hideMark/>
          </w:tcPr>
          <w:p w14:paraId="2D0F4572" w14:textId="77777777" w:rsidR="00463351" w:rsidRPr="001A4715" w:rsidRDefault="00463351" w:rsidP="00D679A1">
            <w:pPr>
              <w:ind w:firstLine="0"/>
              <w:rPr>
                <w:sz w:val="16"/>
                <w:szCs w:val="16"/>
              </w:rPr>
            </w:pPr>
            <w:r w:rsidRPr="001A4715">
              <w:rPr>
                <w:sz w:val="16"/>
                <w:szCs w:val="16"/>
              </w:rPr>
              <w:t>Aggressive</w:t>
            </w:r>
          </w:p>
        </w:tc>
        <w:tc>
          <w:tcPr>
            <w:tcW w:w="1192" w:type="dxa"/>
            <w:noWrap/>
            <w:vAlign w:val="center"/>
            <w:hideMark/>
          </w:tcPr>
          <w:p w14:paraId="3DE7EEDF" w14:textId="77777777" w:rsidR="00463351" w:rsidRPr="001A4715" w:rsidRDefault="00463351" w:rsidP="00D679A1">
            <w:pPr>
              <w:ind w:firstLine="0"/>
              <w:rPr>
                <w:sz w:val="16"/>
                <w:szCs w:val="16"/>
              </w:rPr>
            </w:pPr>
            <w:r w:rsidRPr="001A4715">
              <w:rPr>
                <w:sz w:val="16"/>
                <w:szCs w:val="16"/>
              </w:rPr>
              <w:t>Deficient</w:t>
            </w:r>
          </w:p>
        </w:tc>
        <w:tc>
          <w:tcPr>
            <w:tcW w:w="1097" w:type="dxa"/>
            <w:noWrap/>
            <w:vAlign w:val="center"/>
            <w:hideMark/>
          </w:tcPr>
          <w:p w14:paraId="05C3AD4B" w14:textId="77777777" w:rsidR="00463351" w:rsidRPr="001A4715" w:rsidRDefault="00463351" w:rsidP="00D679A1">
            <w:pPr>
              <w:ind w:firstLine="0"/>
              <w:rPr>
                <w:sz w:val="16"/>
                <w:szCs w:val="16"/>
              </w:rPr>
            </w:pPr>
            <w:r w:rsidRPr="001A4715">
              <w:rPr>
                <w:sz w:val="16"/>
                <w:szCs w:val="16"/>
              </w:rPr>
              <w:t>Ill</w:t>
            </w:r>
          </w:p>
        </w:tc>
        <w:tc>
          <w:tcPr>
            <w:tcW w:w="1473" w:type="dxa"/>
            <w:noWrap/>
            <w:vAlign w:val="center"/>
            <w:hideMark/>
          </w:tcPr>
          <w:p w14:paraId="3EDBC647" w14:textId="77777777" w:rsidR="00463351" w:rsidRPr="001A4715" w:rsidRDefault="00463351" w:rsidP="00D679A1">
            <w:pPr>
              <w:ind w:firstLine="0"/>
              <w:rPr>
                <w:sz w:val="16"/>
                <w:szCs w:val="16"/>
              </w:rPr>
            </w:pPr>
            <w:r w:rsidRPr="001A4715">
              <w:rPr>
                <w:sz w:val="16"/>
                <w:szCs w:val="16"/>
              </w:rPr>
              <w:t>Flawed</w:t>
            </w:r>
          </w:p>
        </w:tc>
        <w:tc>
          <w:tcPr>
            <w:tcW w:w="1440" w:type="dxa"/>
            <w:noWrap/>
            <w:vAlign w:val="center"/>
            <w:hideMark/>
          </w:tcPr>
          <w:p w14:paraId="105255D5" w14:textId="77777777" w:rsidR="00463351" w:rsidRPr="001A4715" w:rsidRDefault="00463351" w:rsidP="00D679A1">
            <w:pPr>
              <w:ind w:firstLine="0"/>
              <w:rPr>
                <w:sz w:val="16"/>
                <w:szCs w:val="16"/>
              </w:rPr>
            </w:pPr>
            <w:r w:rsidRPr="001A4715">
              <w:rPr>
                <w:sz w:val="16"/>
                <w:szCs w:val="16"/>
              </w:rPr>
              <w:t>Cruel</w:t>
            </w:r>
          </w:p>
        </w:tc>
        <w:tc>
          <w:tcPr>
            <w:tcW w:w="1307" w:type="dxa"/>
            <w:noWrap/>
            <w:vAlign w:val="center"/>
            <w:hideMark/>
          </w:tcPr>
          <w:p w14:paraId="41B37D28" w14:textId="77777777" w:rsidR="00463351" w:rsidRPr="001A4715" w:rsidRDefault="00463351" w:rsidP="00D679A1">
            <w:pPr>
              <w:ind w:firstLine="0"/>
              <w:rPr>
                <w:sz w:val="16"/>
                <w:szCs w:val="16"/>
              </w:rPr>
            </w:pPr>
            <w:r w:rsidRPr="001A4715">
              <w:rPr>
                <w:sz w:val="16"/>
                <w:szCs w:val="16"/>
              </w:rPr>
              <w:t>Cruel</w:t>
            </w:r>
          </w:p>
        </w:tc>
        <w:tc>
          <w:tcPr>
            <w:tcW w:w="1003" w:type="dxa"/>
            <w:noWrap/>
            <w:vAlign w:val="center"/>
            <w:hideMark/>
          </w:tcPr>
          <w:p w14:paraId="1DD54AE3" w14:textId="77777777" w:rsidR="00463351" w:rsidRPr="001A4715" w:rsidRDefault="00463351" w:rsidP="00D679A1">
            <w:pPr>
              <w:ind w:firstLine="0"/>
              <w:rPr>
                <w:sz w:val="16"/>
                <w:szCs w:val="16"/>
              </w:rPr>
            </w:pPr>
            <w:r w:rsidRPr="001A4715">
              <w:rPr>
                <w:sz w:val="16"/>
                <w:szCs w:val="16"/>
              </w:rPr>
              <w:t>Awful</w:t>
            </w:r>
          </w:p>
        </w:tc>
      </w:tr>
      <w:tr w:rsidR="00463351" w:rsidRPr="001A4715" w14:paraId="63249D03" w14:textId="77777777" w:rsidTr="00FB7B86">
        <w:trPr>
          <w:trHeight w:val="289"/>
        </w:trPr>
        <w:tc>
          <w:tcPr>
            <w:tcW w:w="1099" w:type="dxa"/>
            <w:noWrap/>
            <w:vAlign w:val="center"/>
            <w:hideMark/>
          </w:tcPr>
          <w:p w14:paraId="09578B95" w14:textId="77777777" w:rsidR="00463351" w:rsidRPr="001A4715" w:rsidRDefault="00463351" w:rsidP="00D679A1">
            <w:pPr>
              <w:ind w:firstLine="0"/>
              <w:rPr>
                <w:sz w:val="16"/>
                <w:szCs w:val="16"/>
              </w:rPr>
            </w:pPr>
          </w:p>
        </w:tc>
        <w:tc>
          <w:tcPr>
            <w:tcW w:w="1003" w:type="dxa"/>
            <w:noWrap/>
            <w:vAlign w:val="center"/>
            <w:hideMark/>
          </w:tcPr>
          <w:p w14:paraId="7E928434" w14:textId="77777777" w:rsidR="00463351" w:rsidRPr="001A4715" w:rsidRDefault="00463351" w:rsidP="00D679A1">
            <w:pPr>
              <w:ind w:firstLine="0"/>
              <w:rPr>
                <w:sz w:val="16"/>
                <w:szCs w:val="16"/>
              </w:rPr>
            </w:pPr>
            <w:r w:rsidRPr="001A4715">
              <w:rPr>
                <w:sz w:val="16"/>
                <w:szCs w:val="16"/>
              </w:rPr>
              <w:t>Hurtful</w:t>
            </w:r>
          </w:p>
        </w:tc>
        <w:tc>
          <w:tcPr>
            <w:tcW w:w="1004" w:type="dxa"/>
            <w:noWrap/>
            <w:vAlign w:val="center"/>
            <w:hideMark/>
          </w:tcPr>
          <w:p w14:paraId="55E6BE1E" w14:textId="77777777" w:rsidR="00463351" w:rsidRPr="001A4715" w:rsidRDefault="00463351" w:rsidP="00D679A1">
            <w:pPr>
              <w:ind w:firstLine="0"/>
              <w:rPr>
                <w:sz w:val="16"/>
                <w:szCs w:val="16"/>
              </w:rPr>
            </w:pPr>
            <w:r w:rsidRPr="001A4715">
              <w:rPr>
                <w:sz w:val="16"/>
                <w:szCs w:val="16"/>
              </w:rPr>
              <w:t>Hurtful</w:t>
            </w:r>
          </w:p>
        </w:tc>
        <w:tc>
          <w:tcPr>
            <w:tcW w:w="1006" w:type="dxa"/>
            <w:noWrap/>
            <w:vAlign w:val="center"/>
            <w:hideMark/>
          </w:tcPr>
          <w:p w14:paraId="10186F3A" w14:textId="77777777" w:rsidR="00463351" w:rsidRPr="001A4715" w:rsidRDefault="00463351" w:rsidP="00D679A1">
            <w:pPr>
              <w:ind w:firstLine="0"/>
              <w:rPr>
                <w:sz w:val="16"/>
                <w:szCs w:val="16"/>
              </w:rPr>
            </w:pPr>
            <w:r w:rsidRPr="001A4715">
              <w:rPr>
                <w:sz w:val="16"/>
                <w:szCs w:val="16"/>
              </w:rPr>
              <w:t>Hurtful</w:t>
            </w:r>
          </w:p>
        </w:tc>
        <w:tc>
          <w:tcPr>
            <w:tcW w:w="1756" w:type="dxa"/>
            <w:noWrap/>
            <w:vAlign w:val="center"/>
            <w:hideMark/>
          </w:tcPr>
          <w:p w14:paraId="146FADE2" w14:textId="77777777" w:rsidR="00463351" w:rsidRPr="001A4715" w:rsidRDefault="00463351" w:rsidP="00D679A1">
            <w:pPr>
              <w:ind w:firstLine="0"/>
              <w:rPr>
                <w:sz w:val="16"/>
                <w:szCs w:val="16"/>
              </w:rPr>
            </w:pPr>
            <w:r w:rsidRPr="001A4715">
              <w:rPr>
                <w:sz w:val="16"/>
                <w:szCs w:val="16"/>
              </w:rPr>
              <w:t>Rude</w:t>
            </w:r>
          </w:p>
        </w:tc>
        <w:tc>
          <w:tcPr>
            <w:tcW w:w="1192" w:type="dxa"/>
            <w:noWrap/>
            <w:vAlign w:val="center"/>
            <w:hideMark/>
          </w:tcPr>
          <w:p w14:paraId="1B6E7838" w14:textId="77777777" w:rsidR="00463351" w:rsidRPr="001A4715" w:rsidRDefault="00463351" w:rsidP="00D679A1">
            <w:pPr>
              <w:ind w:firstLine="0"/>
              <w:rPr>
                <w:sz w:val="16"/>
                <w:szCs w:val="16"/>
              </w:rPr>
            </w:pPr>
            <w:r w:rsidRPr="001A4715">
              <w:rPr>
                <w:sz w:val="16"/>
                <w:szCs w:val="16"/>
              </w:rPr>
              <w:t>Inadequate</w:t>
            </w:r>
          </w:p>
        </w:tc>
        <w:tc>
          <w:tcPr>
            <w:tcW w:w="1097" w:type="dxa"/>
            <w:noWrap/>
            <w:vAlign w:val="center"/>
            <w:hideMark/>
          </w:tcPr>
          <w:p w14:paraId="7806A9E6" w14:textId="77777777" w:rsidR="00463351" w:rsidRPr="001A4715" w:rsidRDefault="00463351" w:rsidP="00D679A1">
            <w:pPr>
              <w:ind w:firstLine="0"/>
              <w:rPr>
                <w:sz w:val="16"/>
                <w:szCs w:val="16"/>
              </w:rPr>
            </w:pPr>
            <w:r w:rsidRPr="001A4715">
              <w:rPr>
                <w:sz w:val="16"/>
                <w:szCs w:val="16"/>
              </w:rPr>
              <w:t>Lazy</w:t>
            </w:r>
          </w:p>
        </w:tc>
        <w:tc>
          <w:tcPr>
            <w:tcW w:w="1473" w:type="dxa"/>
            <w:noWrap/>
            <w:vAlign w:val="center"/>
            <w:hideMark/>
          </w:tcPr>
          <w:p w14:paraId="32B0C72E" w14:textId="77777777" w:rsidR="00463351" w:rsidRPr="001A4715" w:rsidRDefault="00463351" w:rsidP="00D679A1">
            <w:pPr>
              <w:ind w:firstLine="0"/>
              <w:rPr>
                <w:sz w:val="16"/>
                <w:szCs w:val="16"/>
              </w:rPr>
            </w:pPr>
            <w:r w:rsidRPr="001A4715">
              <w:rPr>
                <w:sz w:val="16"/>
                <w:szCs w:val="16"/>
              </w:rPr>
              <w:t>Bad</w:t>
            </w:r>
          </w:p>
        </w:tc>
        <w:tc>
          <w:tcPr>
            <w:tcW w:w="1440" w:type="dxa"/>
            <w:noWrap/>
            <w:vAlign w:val="center"/>
            <w:hideMark/>
          </w:tcPr>
          <w:p w14:paraId="42D5F578" w14:textId="77777777" w:rsidR="00463351" w:rsidRPr="001A4715" w:rsidRDefault="00463351" w:rsidP="00D679A1">
            <w:pPr>
              <w:ind w:firstLine="0"/>
              <w:rPr>
                <w:sz w:val="16"/>
                <w:szCs w:val="16"/>
              </w:rPr>
            </w:pPr>
            <w:r w:rsidRPr="001A4715">
              <w:rPr>
                <w:sz w:val="16"/>
                <w:szCs w:val="16"/>
              </w:rPr>
              <w:t>Dangerous</w:t>
            </w:r>
          </w:p>
        </w:tc>
        <w:tc>
          <w:tcPr>
            <w:tcW w:w="1307" w:type="dxa"/>
            <w:noWrap/>
            <w:vAlign w:val="center"/>
            <w:hideMark/>
          </w:tcPr>
          <w:p w14:paraId="2536DA8E" w14:textId="77777777" w:rsidR="00463351" w:rsidRPr="001A4715" w:rsidRDefault="00463351" w:rsidP="00D679A1">
            <w:pPr>
              <w:ind w:firstLine="0"/>
              <w:rPr>
                <w:sz w:val="16"/>
                <w:szCs w:val="16"/>
              </w:rPr>
            </w:pPr>
            <w:r w:rsidRPr="001A4715">
              <w:rPr>
                <w:sz w:val="16"/>
                <w:szCs w:val="16"/>
              </w:rPr>
              <w:t>Dangerous</w:t>
            </w:r>
          </w:p>
        </w:tc>
        <w:tc>
          <w:tcPr>
            <w:tcW w:w="1003" w:type="dxa"/>
            <w:noWrap/>
            <w:vAlign w:val="center"/>
            <w:hideMark/>
          </w:tcPr>
          <w:p w14:paraId="446B4AE2" w14:textId="77777777" w:rsidR="00463351" w:rsidRPr="001A4715" w:rsidRDefault="00463351" w:rsidP="00D679A1">
            <w:pPr>
              <w:ind w:firstLine="0"/>
              <w:rPr>
                <w:sz w:val="16"/>
                <w:szCs w:val="16"/>
              </w:rPr>
            </w:pPr>
            <w:r w:rsidRPr="001A4715">
              <w:rPr>
                <w:sz w:val="16"/>
                <w:szCs w:val="16"/>
              </w:rPr>
              <w:t>Hurtful</w:t>
            </w:r>
          </w:p>
        </w:tc>
      </w:tr>
      <w:tr w:rsidR="00463351" w:rsidRPr="001A4715" w14:paraId="12EC6688" w14:textId="77777777" w:rsidTr="00FB7B86">
        <w:trPr>
          <w:trHeight w:val="289"/>
        </w:trPr>
        <w:tc>
          <w:tcPr>
            <w:tcW w:w="1099" w:type="dxa"/>
            <w:noWrap/>
            <w:vAlign w:val="center"/>
            <w:hideMark/>
          </w:tcPr>
          <w:p w14:paraId="0EA85EEC" w14:textId="77777777" w:rsidR="00463351" w:rsidRPr="001A4715" w:rsidRDefault="00463351" w:rsidP="00D679A1">
            <w:pPr>
              <w:ind w:firstLine="0"/>
              <w:rPr>
                <w:sz w:val="16"/>
                <w:szCs w:val="16"/>
              </w:rPr>
            </w:pPr>
          </w:p>
        </w:tc>
        <w:tc>
          <w:tcPr>
            <w:tcW w:w="1003" w:type="dxa"/>
            <w:noWrap/>
            <w:vAlign w:val="center"/>
            <w:hideMark/>
          </w:tcPr>
          <w:p w14:paraId="6C4E4D9C" w14:textId="77777777" w:rsidR="00463351" w:rsidRPr="001A4715" w:rsidRDefault="00463351" w:rsidP="00D679A1">
            <w:pPr>
              <w:ind w:firstLine="0"/>
              <w:rPr>
                <w:sz w:val="16"/>
                <w:szCs w:val="16"/>
              </w:rPr>
            </w:pPr>
            <w:r w:rsidRPr="001A4715">
              <w:rPr>
                <w:sz w:val="16"/>
                <w:szCs w:val="16"/>
              </w:rPr>
              <w:t>Horrible</w:t>
            </w:r>
          </w:p>
        </w:tc>
        <w:tc>
          <w:tcPr>
            <w:tcW w:w="1004" w:type="dxa"/>
            <w:noWrap/>
            <w:vAlign w:val="center"/>
            <w:hideMark/>
          </w:tcPr>
          <w:p w14:paraId="13045DA0" w14:textId="77777777" w:rsidR="00463351" w:rsidRPr="001A4715" w:rsidRDefault="00463351" w:rsidP="00D679A1">
            <w:pPr>
              <w:ind w:firstLine="0"/>
              <w:rPr>
                <w:sz w:val="16"/>
                <w:szCs w:val="16"/>
              </w:rPr>
            </w:pPr>
            <w:r w:rsidRPr="001A4715">
              <w:rPr>
                <w:sz w:val="16"/>
                <w:szCs w:val="16"/>
              </w:rPr>
              <w:t>Horrible</w:t>
            </w:r>
          </w:p>
        </w:tc>
        <w:tc>
          <w:tcPr>
            <w:tcW w:w="1006" w:type="dxa"/>
            <w:noWrap/>
            <w:vAlign w:val="center"/>
            <w:hideMark/>
          </w:tcPr>
          <w:p w14:paraId="298871A8" w14:textId="77777777" w:rsidR="00463351" w:rsidRPr="001A4715" w:rsidRDefault="00463351" w:rsidP="00D679A1">
            <w:pPr>
              <w:ind w:firstLine="0"/>
              <w:rPr>
                <w:sz w:val="16"/>
                <w:szCs w:val="16"/>
              </w:rPr>
            </w:pPr>
            <w:r w:rsidRPr="001A4715">
              <w:rPr>
                <w:sz w:val="16"/>
                <w:szCs w:val="16"/>
              </w:rPr>
              <w:t>Horrible</w:t>
            </w:r>
          </w:p>
        </w:tc>
        <w:tc>
          <w:tcPr>
            <w:tcW w:w="1756" w:type="dxa"/>
            <w:noWrap/>
            <w:vAlign w:val="center"/>
            <w:hideMark/>
          </w:tcPr>
          <w:p w14:paraId="727D0C26" w14:textId="77777777" w:rsidR="00463351" w:rsidRPr="001A4715" w:rsidRDefault="00463351" w:rsidP="00D679A1">
            <w:pPr>
              <w:ind w:firstLine="0"/>
              <w:rPr>
                <w:sz w:val="16"/>
                <w:szCs w:val="16"/>
              </w:rPr>
            </w:pPr>
            <w:r w:rsidRPr="001A4715">
              <w:rPr>
                <w:sz w:val="16"/>
                <w:szCs w:val="16"/>
              </w:rPr>
              <w:t>Violent</w:t>
            </w:r>
          </w:p>
        </w:tc>
        <w:tc>
          <w:tcPr>
            <w:tcW w:w="1192" w:type="dxa"/>
            <w:noWrap/>
            <w:vAlign w:val="center"/>
            <w:hideMark/>
          </w:tcPr>
          <w:p w14:paraId="42481101" w14:textId="77777777" w:rsidR="00463351" w:rsidRPr="001A4715" w:rsidRDefault="00463351" w:rsidP="00D679A1">
            <w:pPr>
              <w:ind w:firstLine="0"/>
              <w:rPr>
                <w:sz w:val="16"/>
                <w:szCs w:val="16"/>
              </w:rPr>
            </w:pPr>
            <w:r w:rsidRPr="001A4715">
              <w:rPr>
                <w:sz w:val="16"/>
                <w:szCs w:val="16"/>
              </w:rPr>
              <w:t>Inferior</w:t>
            </w:r>
          </w:p>
        </w:tc>
        <w:tc>
          <w:tcPr>
            <w:tcW w:w="1097" w:type="dxa"/>
            <w:noWrap/>
            <w:vAlign w:val="center"/>
            <w:hideMark/>
          </w:tcPr>
          <w:p w14:paraId="61C12F4C" w14:textId="77777777" w:rsidR="00463351" w:rsidRPr="001A4715" w:rsidRDefault="00463351" w:rsidP="00D679A1">
            <w:pPr>
              <w:ind w:firstLine="0"/>
              <w:rPr>
                <w:sz w:val="16"/>
                <w:szCs w:val="16"/>
              </w:rPr>
            </w:pPr>
            <w:r w:rsidRPr="001A4715">
              <w:rPr>
                <w:sz w:val="16"/>
                <w:szCs w:val="16"/>
              </w:rPr>
              <w:t>Sloppy</w:t>
            </w:r>
          </w:p>
        </w:tc>
        <w:tc>
          <w:tcPr>
            <w:tcW w:w="1473" w:type="dxa"/>
            <w:noWrap/>
            <w:vAlign w:val="center"/>
            <w:hideMark/>
          </w:tcPr>
          <w:p w14:paraId="4B4071F1" w14:textId="77777777" w:rsidR="00463351" w:rsidRPr="001A4715" w:rsidRDefault="00463351" w:rsidP="00D679A1">
            <w:pPr>
              <w:ind w:firstLine="0"/>
              <w:rPr>
                <w:sz w:val="16"/>
                <w:szCs w:val="16"/>
              </w:rPr>
            </w:pPr>
            <w:r w:rsidRPr="001A4715">
              <w:rPr>
                <w:sz w:val="16"/>
                <w:szCs w:val="16"/>
              </w:rPr>
              <w:t>Hateful</w:t>
            </w:r>
          </w:p>
        </w:tc>
        <w:tc>
          <w:tcPr>
            <w:tcW w:w="1440" w:type="dxa"/>
            <w:noWrap/>
            <w:vAlign w:val="center"/>
            <w:hideMark/>
          </w:tcPr>
          <w:p w14:paraId="026003A5" w14:textId="77777777" w:rsidR="00463351" w:rsidRPr="001A4715" w:rsidRDefault="00463351" w:rsidP="00D679A1">
            <w:pPr>
              <w:ind w:firstLine="0"/>
              <w:rPr>
                <w:sz w:val="16"/>
                <w:szCs w:val="16"/>
              </w:rPr>
            </w:pPr>
            <w:r w:rsidRPr="001A4715">
              <w:rPr>
                <w:sz w:val="16"/>
                <w:szCs w:val="16"/>
              </w:rPr>
              <w:t>Enemy</w:t>
            </w:r>
          </w:p>
        </w:tc>
        <w:tc>
          <w:tcPr>
            <w:tcW w:w="1307" w:type="dxa"/>
            <w:noWrap/>
            <w:vAlign w:val="center"/>
            <w:hideMark/>
          </w:tcPr>
          <w:p w14:paraId="3878834B" w14:textId="77777777" w:rsidR="00463351" w:rsidRPr="001A4715" w:rsidRDefault="00463351" w:rsidP="00D679A1">
            <w:pPr>
              <w:ind w:firstLine="0"/>
              <w:rPr>
                <w:sz w:val="16"/>
                <w:szCs w:val="16"/>
              </w:rPr>
            </w:pPr>
            <w:r w:rsidRPr="001A4715">
              <w:rPr>
                <w:sz w:val="16"/>
                <w:szCs w:val="16"/>
              </w:rPr>
              <w:t>Enemy</w:t>
            </w:r>
          </w:p>
        </w:tc>
        <w:tc>
          <w:tcPr>
            <w:tcW w:w="1003" w:type="dxa"/>
            <w:noWrap/>
            <w:vAlign w:val="center"/>
            <w:hideMark/>
          </w:tcPr>
          <w:p w14:paraId="0251B07D" w14:textId="77777777" w:rsidR="00463351" w:rsidRPr="001A4715" w:rsidRDefault="00463351" w:rsidP="00D679A1">
            <w:pPr>
              <w:ind w:firstLine="0"/>
              <w:rPr>
                <w:sz w:val="16"/>
                <w:szCs w:val="16"/>
              </w:rPr>
            </w:pPr>
            <w:r w:rsidRPr="001A4715">
              <w:rPr>
                <w:sz w:val="16"/>
                <w:szCs w:val="16"/>
              </w:rPr>
              <w:t>Horrible</w:t>
            </w:r>
          </w:p>
        </w:tc>
      </w:tr>
      <w:tr w:rsidR="00463351" w:rsidRPr="001A4715" w14:paraId="4876A50E" w14:textId="77777777" w:rsidTr="00FB7B86">
        <w:trPr>
          <w:trHeight w:val="289"/>
        </w:trPr>
        <w:tc>
          <w:tcPr>
            <w:tcW w:w="1099" w:type="dxa"/>
            <w:noWrap/>
            <w:vAlign w:val="center"/>
            <w:hideMark/>
          </w:tcPr>
          <w:p w14:paraId="12262EF3" w14:textId="77777777" w:rsidR="00463351" w:rsidRPr="001A4715" w:rsidRDefault="00463351" w:rsidP="00D679A1">
            <w:pPr>
              <w:ind w:firstLine="0"/>
              <w:rPr>
                <w:sz w:val="16"/>
                <w:szCs w:val="16"/>
              </w:rPr>
            </w:pPr>
          </w:p>
        </w:tc>
        <w:tc>
          <w:tcPr>
            <w:tcW w:w="1003" w:type="dxa"/>
            <w:noWrap/>
            <w:vAlign w:val="center"/>
            <w:hideMark/>
          </w:tcPr>
          <w:p w14:paraId="5DE3EBF4" w14:textId="77777777" w:rsidR="00463351" w:rsidRPr="001A4715" w:rsidRDefault="00463351" w:rsidP="00D679A1">
            <w:pPr>
              <w:ind w:firstLine="0"/>
              <w:rPr>
                <w:sz w:val="16"/>
                <w:szCs w:val="16"/>
              </w:rPr>
            </w:pPr>
            <w:r w:rsidRPr="001A4715">
              <w:rPr>
                <w:sz w:val="16"/>
                <w:szCs w:val="16"/>
              </w:rPr>
              <w:t>Painful</w:t>
            </w:r>
          </w:p>
        </w:tc>
        <w:tc>
          <w:tcPr>
            <w:tcW w:w="1004" w:type="dxa"/>
            <w:noWrap/>
            <w:vAlign w:val="center"/>
            <w:hideMark/>
          </w:tcPr>
          <w:p w14:paraId="0BDFDB04" w14:textId="77777777" w:rsidR="00463351" w:rsidRPr="001A4715" w:rsidRDefault="00463351" w:rsidP="00D679A1">
            <w:pPr>
              <w:ind w:firstLine="0"/>
              <w:rPr>
                <w:sz w:val="16"/>
                <w:szCs w:val="16"/>
              </w:rPr>
            </w:pPr>
            <w:r w:rsidRPr="001A4715">
              <w:rPr>
                <w:sz w:val="16"/>
                <w:szCs w:val="16"/>
              </w:rPr>
              <w:t>Painful</w:t>
            </w:r>
          </w:p>
        </w:tc>
        <w:tc>
          <w:tcPr>
            <w:tcW w:w="1006" w:type="dxa"/>
            <w:noWrap/>
            <w:vAlign w:val="center"/>
            <w:hideMark/>
          </w:tcPr>
          <w:p w14:paraId="25E1E718" w14:textId="77777777" w:rsidR="00463351" w:rsidRPr="001A4715" w:rsidRDefault="00463351" w:rsidP="00D679A1">
            <w:pPr>
              <w:ind w:firstLine="0"/>
              <w:rPr>
                <w:sz w:val="16"/>
                <w:szCs w:val="16"/>
              </w:rPr>
            </w:pPr>
            <w:r w:rsidRPr="001A4715">
              <w:rPr>
                <w:sz w:val="16"/>
                <w:szCs w:val="16"/>
              </w:rPr>
              <w:t>Painful</w:t>
            </w:r>
          </w:p>
        </w:tc>
        <w:tc>
          <w:tcPr>
            <w:tcW w:w="1756" w:type="dxa"/>
            <w:noWrap/>
            <w:vAlign w:val="center"/>
            <w:hideMark/>
          </w:tcPr>
          <w:p w14:paraId="666B57DC" w14:textId="77777777" w:rsidR="00463351" w:rsidRPr="001A4715" w:rsidRDefault="00463351" w:rsidP="00D679A1">
            <w:pPr>
              <w:ind w:firstLine="0"/>
              <w:rPr>
                <w:sz w:val="16"/>
                <w:szCs w:val="16"/>
              </w:rPr>
            </w:pPr>
          </w:p>
        </w:tc>
        <w:tc>
          <w:tcPr>
            <w:tcW w:w="1192" w:type="dxa"/>
            <w:noWrap/>
            <w:vAlign w:val="center"/>
            <w:hideMark/>
          </w:tcPr>
          <w:p w14:paraId="3F169273" w14:textId="77777777" w:rsidR="00463351" w:rsidRPr="001A4715" w:rsidRDefault="00463351" w:rsidP="00D679A1">
            <w:pPr>
              <w:ind w:firstLine="0"/>
              <w:rPr>
                <w:sz w:val="16"/>
                <w:szCs w:val="16"/>
              </w:rPr>
            </w:pPr>
            <w:r w:rsidRPr="001A4715">
              <w:rPr>
                <w:sz w:val="16"/>
                <w:szCs w:val="16"/>
              </w:rPr>
              <w:t>Lazy</w:t>
            </w:r>
          </w:p>
        </w:tc>
        <w:tc>
          <w:tcPr>
            <w:tcW w:w="1097" w:type="dxa"/>
            <w:noWrap/>
            <w:vAlign w:val="center"/>
            <w:hideMark/>
          </w:tcPr>
          <w:p w14:paraId="5FFD2576" w14:textId="77777777" w:rsidR="00463351" w:rsidRPr="001A4715" w:rsidRDefault="00463351" w:rsidP="00D679A1">
            <w:pPr>
              <w:ind w:firstLine="0"/>
              <w:rPr>
                <w:sz w:val="16"/>
                <w:szCs w:val="16"/>
              </w:rPr>
            </w:pPr>
            <w:r w:rsidRPr="001A4715">
              <w:rPr>
                <w:sz w:val="16"/>
                <w:szCs w:val="16"/>
              </w:rPr>
              <w:t>Disgusting</w:t>
            </w:r>
          </w:p>
        </w:tc>
        <w:tc>
          <w:tcPr>
            <w:tcW w:w="1473" w:type="dxa"/>
            <w:noWrap/>
            <w:vAlign w:val="center"/>
            <w:hideMark/>
          </w:tcPr>
          <w:p w14:paraId="0D92F7FC" w14:textId="77777777" w:rsidR="00463351" w:rsidRPr="001A4715" w:rsidRDefault="00463351" w:rsidP="00D679A1">
            <w:pPr>
              <w:ind w:firstLine="0"/>
              <w:rPr>
                <w:sz w:val="16"/>
                <w:szCs w:val="16"/>
              </w:rPr>
            </w:pPr>
            <w:r w:rsidRPr="001A4715">
              <w:rPr>
                <w:sz w:val="16"/>
                <w:szCs w:val="16"/>
              </w:rPr>
              <w:t>Dangerous</w:t>
            </w:r>
          </w:p>
        </w:tc>
        <w:tc>
          <w:tcPr>
            <w:tcW w:w="1440" w:type="dxa"/>
            <w:noWrap/>
            <w:vAlign w:val="center"/>
            <w:hideMark/>
          </w:tcPr>
          <w:p w14:paraId="5A404966" w14:textId="77777777" w:rsidR="00463351" w:rsidRPr="001A4715" w:rsidRDefault="00463351" w:rsidP="00D679A1">
            <w:pPr>
              <w:ind w:firstLine="0"/>
              <w:rPr>
                <w:sz w:val="16"/>
                <w:szCs w:val="16"/>
              </w:rPr>
            </w:pPr>
            <w:r w:rsidRPr="001A4715">
              <w:rPr>
                <w:sz w:val="16"/>
                <w:szCs w:val="16"/>
              </w:rPr>
              <w:t>Hateful</w:t>
            </w:r>
          </w:p>
        </w:tc>
        <w:tc>
          <w:tcPr>
            <w:tcW w:w="1307" w:type="dxa"/>
            <w:noWrap/>
            <w:vAlign w:val="center"/>
            <w:hideMark/>
          </w:tcPr>
          <w:p w14:paraId="6F4CB980" w14:textId="77777777" w:rsidR="00463351" w:rsidRPr="001A4715" w:rsidRDefault="00463351" w:rsidP="00D679A1">
            <w:pPr>
              <w:ind w:firstLine="0"/>
              <w:rPr>
                <w:sz w:val="16"/>
                <w:szCs w:val="16"/>
              </w:rPr>
            </w:pPr>
            <w:r w:rsidRPr="001A4715">
              <w:rPr>
                <w:sz w:val="16"/>
                <w:szCs w:val="16"/>
              </w:rPr>
              <w:t>Hateful</w:t>
            </w:r>
          </w:p>
        </w:tc>
        <w:tc>
          <w:tcPr>
            <w:tcW w:w="1003" w:type="dxa"/>
            <w:noWrap/>
            <w:vAlign w:val="center"/>
            <w:hideMark/>
          </w:tcPr>
          <w:p w14:paraId="6D754F78" w14:textId="77777777" w:rsidR="00463351" w:rsidRPr="001A4715" w:rsidRDefault="00463351" w:rsidP="00D679A1">
            <w:pPr>
              <w:ind w:firstLine="0"/>
              <w:rPr>
                <w:sz w:val="16"/>
                <w:szCs w:val="16"/>
              </w:rPr>
            </w:pPr>
            <w:r w:rsidRPr="001A4715">
              <w:rPr>
                <w:sz w:val="16"/>
                <w:szCs w:val="16"/>
              </w:rPr>
              <w:t>Painful</w:t>
            </w:r>
          </w:p>
        </w:tc>
      </w:tr>
      <w:tr w:rsidR="00463351" w:rsidRPr="001A4715" w14:paraId="0CF4A22A" w14:textId="77777777" w:rsidTr="00FB7B86">
        <w:trPr>
          <w:trHeight w:val="289"/>
        </w:trPr>
        <w:tc>
          <w:tcPr>
            <w:tcW w:w="1099" w:type="dxa"/>
            <w:tcBorders>
              <w:bottom w:val="single" w:sz="4" w:space="0" w:color="auto"/>
            </w:tcBorders>
            <w:noWrap/>
            <w:vAlign w:val="center"/>
            <w:hideMark/>
          </w:tcPr>
          <w:p w14:paraId="0AA6EAAC" w14:textId="77777777" w:rsidR="00463351" w:rsidRPr="001A4715" w:rsidRDefault="00463351" w:rsidP="00D679A1">
            <w:pPr>
              <w:ind w:firstLine="0"/>
              <w:rPr>
                <w:sz w:val="16"/>
                <w:szCs w:val="16"/>
              </w:rPr>
            </w:pPr>
          </w:p>
        </w:tc>
        <w:tc>
          <w:tcPr>
            <w:tcW w:w="1003" w:type="dxa"/>
            <w:tcBorders>
              <w:bottom w:val="single" w:sz="4" w:space="0" w:color="auto"/>
            </w:tcBorders>
            <w:noWrap/>
            <w:vAlign w:val="center"/>
            <w:hideMark/>
          </w:tcPr>
          <w:p w14:paraId="40858121" w14:textId="77777777" w:rsidR="00463351" w:rsidRPr="001A4715" w:rsidRDefault="00463351" w:rsidP="00D679A1">
            <w:pPr>
              <w:ind w:firstLine="0"/>
              <w:rPr>
                <w:sz w:val="16"/>
                <w:szCs w:val="16"/>
              </w:rPr>
            </w:pPr>
            <w:r w:rsidRPr="001A4715">
              <w:rPr>
                <w:sz w:val="16"/>
                <w:szCs w:val="16"/>
              </w:rPr>
              <w:t>Upsetting</w:t>
            </w:r>
          </w:p>
        </w:tc>
        <w:tc>
          <w:tcPr>
            <w:tcW w:w="1004" w:type="dxa"/>
            <w:tcBorders>
              <w:bottom w:val="single" w:sz="4" w:space="0" w:color="auto"/>
            </w:tcBorders>
            <w:noWrap/>
            <w:vAlign w:val="center"/>
            <w:hideMark/>
          </w:tcPr>
          <w:p w14:paraId="5CB7B51D" w14:textId="77777777" w:rsidR="00463351" w:rsidRPr="001A4715" w:rsidRDefault="00463351" w:rsidP="00D679A1">
            <w:pPr>
              <w:ind w:firstLine="0"/>
              <w:rPr>
                <w:sz w:val="16"/>
                <w:szCs w:val="16"/>
              </w:rPr>
            </w:pPr>
            <w:r w:rsidRPr="001A4715">
              <w:rPr>
                <w:sz w:val="16"/>
                <w:szCs w:val="16"/>
              </w:rPr>
              <w:t>Upsetting</w:t>
            </w:r>
          </w:p>
        </w:tc>
        <w:tc>
          <w:tcPr>
            <w:tcW w:w="1006" w:type="dxa"/>
            <w:tcBorders>
              <w:bottom w:val="single" w:sz="4" w:space="0" w:color="auto"/>
            </w:tcBorders>
            <w:noWrap/>
            <w:vAlign w:val="center"/>
            <w:hideMark/>
          </w:tcPr>
          <w:p w14:paraId="0EAC097B" w14:textId="77777777" w:rsidR="00463351" w:rsidRPr="001A4715" w:rsidRDefault="00463351" w:rsidP="00D679A1">
            <w:pPr>
              <w:ind w:firstLine="0"/>
              <w:rPr>
                <w:sz w:val="16"/>
                <w:szCs w:val="16"/>
              </w:rPr>
            </w:pPr>
            <w:r w:rsidRPr="001A4715">
              <w:rPr>
                <w:sz w:val="16"/>
                <w:szCs w:val="16"/>
              </w:rPr>
              <w:t>Upsetting</w:t>
            </w:r>
          </w:p>
        </w:tc>
        <w:tc>
          <w:tcPr>
            <w:tcW w:w="1756" w:type="dxa"/>
            <w:tcBorders>
              <w:bottom w:val="single" w:sz="4" w:space="0" w:color="auto"/>
            </w:tcBorders>
            <w:noWrap/>
            <w:vAlign w:val="center"/>
            <w:hideMark/>
          </w:tcPr>
          <w:p w14:paraId="78F47564" w14:textId="77777777" w:rsidR="00463351" w:rsidRPr="001A4715" w:rsidRDefault="00463351" w:rsidP="00D679A1">
            <w:pPr>
              <w:ind w:firstLine="0"/>
              <w:rPr>
                <w:sz w:val="16"/>
                <w:szCs w:val="16"/>
              </w:rPr>
            </w:pPr>
          </w:p>
        </w:tc>
        <w:tc>
          <w:tcPr>
            <w:tcW w:w="1192" w:type="dxa"/>
            <w:tcBorders>
              <w:bottom w:val="single" w:sz="4" w:space="0" w:color="auto"/>
            </w:tcBorders>
            <w:noWrap/>
            <w:vAlign w:val="center"/>
            <w:hideMark/>
          </w:tcPr>
          <w:p w14:paraId="554888FE" w14:textId="77777777" w:rsidR="00463351" w:rsidRPr="001A4715" w:rsidRDefault="00463351" w:rsidP="00D679A1">
            <w:pPr>
              <w:ind w:firstLine="0"/>
              <w:rPr>
                <w:sz w:val="16"/>
                <w:szCs w:val="16"/>
              </w:rPr>
            </w:pPr>
            <w:r w:rsidRPr="001A4715">
              <w:rPr>
                <w:sz w:val="16"/>
                <w:szCs w:val="16"/>
              </w:rPr>
              <w:t>Stupid</w:t>
            </w:r>
          </w:p>
        </w:tc>
        <w:tc>
          <w:tcPr>
            <w:tcW w:w="1097" w:type="dxa"/>
            <w:tcBorders>
              <w:bottom w:val="single" w:sz="4" w:space="0" w:color="auto"/>
            </w:tcBorders>
            <w:noWrap/>
            <w:vAlign w:val="center"/>
            <w:hideMark/>
          </w:tcPr>
          <w:p w14:paraId="5ABC684A" w14:textId="77777777" w:rsidR="00463351" w:rsidRPr="001A4715" w:rsidRDefault="00463351" w:rsidP="00D679A1">
            <w:pPr>
              <w:ind w:firstLine="0"/>
              <w:rPr>
                <w:sz w:val="16"/>
                <w:szCs w:val="16"/>
              </w:rPr>
            </w:pPr>
            <w:r w:rsidRPr="001A4715">
              <w:rPr>
                <w:sz w:val="16"/>
                <w:szCs w:val="16"/>
              </w:rPr>
              <w:t>Ugly</w:t>
            </w:r>
          </w:p>
        </w:tc>
        <w:tc>
          <w:tcPr>
            <w:tcW w:w="1473" w:type="dxa"/>
            <w:tcBorders>
              <w:bottom w:val="single" w:sz="4" w:space="0" w:color="auto"/>
            </w:tcBorders>
            <w:noWrap/>
            <w:vAlign w:val="center"/>
            <w:hideMark/>
          </w:tcPr>
          <w:p w14:paraId="08F9CDEE" w14:textId="77777777" w:rsidR="00463351" w:rsidRPr="001A4715" w:rsidRDefault="00463351" w:rsidP="00D679A1">
            <w:pPr>
              <w:ind w:firstLine="0"/>
              <w:rPr>
                <w:sz w:val="16"/>
                <w:szCs w:val="16"/>
              </w:rPr>
            </w:pPr>
            <w:r w:rsidRPr="001A4715">
              <w:rPr>
                <w:sz w:val="16"/>
                <w:szCs w:val="16"/>
              </w:rPr>
              <w:t>Dishonest</w:t>
            </w:r>
          </w:p>
        </w:tc>
        <w:tc>
          <w:tcPr>
            <w:tcW w:w="1440" w:type="dxa"/>
            <w:tcBorders>
              <w:bottom w:val="single" w:sz="4" w:space="0" w:color="auto"/>
            </w:tcBorders>
            <w:noWrap/>
            <w:vAlign w:val="center"/>
            <w:hideMark/>
          </w:tcPr>
          <w:p w14:paraId="725DDE47" w14:textId="77777777" w:rsidR="00463351" w:rsidRPr="001A4715" w:rsidRDefault="00463351" w:rsidP="00D679A1">
            <w:pPr>
              <w:ind w:firstLine="0"/>
              <w:rPr>
                <w:sz w:val="16"/>
                <w:szCs w:val="16"/>
              </w:rPr>
            </w:pPr>
            <w:r w:rsidRPr="001A4715">
              <w:rPr>
                <w:sz w:val="16"/>
                <w:szCs w:val="16"/>
              </w:rPr>
              <w:t>Selfish</w:t>
            </w:r>
          </w:p>
        </w:tc>
        <w:tc>
          <w:tcPr>
            <w:tcW w:w="1307" w:type="dxa"/>
            <w:tcBorders>
              <w:bottom w:val="single" w:sz="4" w:space="0" w:color="auto"/>
            </w:tcBorders>
            <w:noWrap/>
            <w:vAlign w:val="center"/>
            <w:hideMark/>
          </w:tcPr>
          <w:p w14:paraId="16253A30" w14:textId="77777777" w:rsidR="00463351" w:rsidRPr="001A4715" w:rsidRDefault="00463351" w:rsidP="00D679A1">
            <w:pPr>
              <w:ind w:firstLine="0"/>
              <w:rPr>
                <w:sz w:val="16"/>
                <w:szCs w:val="16"/>
              </w:rPr>
            </w:pPr>
            <w:r w:rsidRPr="001A4715">
              <w:rPr>
                <w:sz w:val="16"/>
                <w:szCs w:val="16"/>
              </w:rPr>
              <w:t>Selfish</w:t>
            </w:r>
          </w:p>
        </w:tc>
        <w:tc>
          <w:tcPr>
            <w:tcW w:w="1003" w:type="dxa"/>
            <w:tcBorders>
              <w:bottom w:val="single" w:sz="4" w:space="0" w:color="auto"/>
            </w:tcBorders>
            <w:noWrap/>
            <w:vAlign w:val="center"/>
            <w:hideMark/>
          </w:tcPr>
          <w:p w14:paraId="2D360899" w14:textId="77777777" w:rsidR="00463351" w:rsidRPr="001A4715" w:rsidRDefault="00463351" w:rsidP="00D679A1">
            <w:pPr>
              <w:ind w:firstLine="0"/>
              <w:rPr>
                <w:sz w:val="16"/>
                <w:szCs w:val="16"/>
              </w:rPr>
            </w:pPr>
            <w:r w:rsidRPr="001A4715">
              <w:rPr>
                <w:sz w:val="16"/>
                <w:szCs w:val="16"/>
              </w:rPr>
              <w:t>Upsetting</w:t>
            </w:r>
          </w:p>
        </w:tc>
      </w:tr>
      <w:tr w:rsidR="00463351" w:rsidRPr="001A4715" w14:paraId="6659CE05" w14:textId="77777777" w:rsidTr="00463351">
        <w:trPr>
          <w:trHeight w:val="289"/>
        </w:trPr>
        <w:tc>
          <w:tcPr>
            <w:tcW w:w="13380" w:type="dxa"/>
            <w:gridSpan w:val="11"/>
            <w:tcBorders>
              <w:top w:val="single" w:sz="4" w:space="0" w:color="auto"/>
              <w:bottom w:val="nil"/>
            </w:tcBorders>
            <w:noWrap/>
            <w:vAlign w:val="center"/>
          </w:tcPr>
          <w:p w14:paraId="1FFDCACD" w14:textId="77777777" w:rsidR="00463351" w:rsidRPr="001A4715" w:rsidRDefault="00463351" w:rsidP="00D679A1">
            <w:pPr>
              <w:ind w:firstLine="0"/>
              <w:rPr>
                <w:sz w:val="16"/>
                <w:szCs w:val="16"/>
              </w:rPr>
            </w:pPr>
            <w:r w:rsidRPr="001A4715">
              <w:rPr>
                <w:i/>
                <w:sz w:val="16"/>
                <w:szCs w:val="16"/>
              </w:rPr>
              <w:t>Notes</w:t>
            </w:r>
            <w:r w:rsidRPr="001A4715">
              <w:rPr>
                <w:sz w:val="16"/>
                <w:szCs w:val="16"/>
              </w:rPr>
              <w:t xml:space="preserve">: The friend-enemy IRAP employed personalized category 1 and 2 stimuli that were provided by the participant. </w:t>
            </w:r>
          </w:p>
        </w:tc>
      </w:tr>
    </w:tbl>
    <w:p w14:paraId="4DB20D51" w14:textId="56675825" w:rsidR="00BD6ACD" w:rsidRDefault="00BD6ACD" w:rsidP="00E76432"/>
    <w:p w14:paraId="55AD67EB" w14:textId="78789276" w:rsidR="00463351" w:rsidRDefault="00463351" w:rsidP="00E76432"/>
    <w:p w14:paraId="4497AEE1" w14:textId="0A1CCAE1" w:rsidR="00463351" w:rsidRDefault="00463351" w:rsidP="00E76432"/>
    <w:p w14:paraId="0D9FC4C0" w14:textId="77777777" w:rsidR="00463351" w:rsidRPr="009462EB" w:rsidRDefault="00463351" w:rsidP="00E76432"/>
    <w:p w14:paraId="04C28A6B" w14:textId="77777777" w:rsidR="00463351" w:rsidRDefault="00463351" w:rsidP="00E76432">
      <w:pPr>
        <w:pStyle w:val="Heading2"/>
        <w:sectPr w:rsidR="00463351" w:rsidSect="009055B4">
          <w:pgSz w:w="16840" w:h="11900" w:orient="landscape" w:code="9"/>
          <w:pgMar w:top="1440" w:right="1440" w:bottom="1440" w:left="1440" w:header="720" w:footer="720" w:gutter="0"/>
          <w:cols w:space="360"/>
          <w:titlePg/>
          <w:docGrid w:linePitch="360"/>
        </w:sectPr>
      </w:pPr>
    </w:p>
    <w:p w14:paraId="218CBD61" w14:textId="454BB744" w:rsidR="00BD1E1F" w:rsidRPr="009462EB" w:rsidRDefault="00DD0916" w:rsidP="00E76432">
      <w:pPr>
        <w:pStyle w:val="Heading2"/>
      </w:pPr>
      <w:r w:rsidRPr="009462EB">
        <w:lastRenderedPageBreak/>
        <w:t>Measures</w:t>
      </w:r>
    </w:p>
    <w:p w14:paraId="29692F78" w14:textId="450F67BB" w:rsidR="0013175C" w:rsidRPr="009462EB" w:rsidRDefault="0013175C" w:rsidP="00E76432">
      <w:bookmarkStart w:id="6" w:name="_e4ajn071d6fh" w:colFirst="0" w:colLast="0"/>
      <w:bookmarkEnd w:id="6"/>
      <w:r w:rsidRPr="009462EB">
        <w:t>The IRAP is a computer-based reaction time task. Its procedural parameters have been discussed in great detail in many other papers</w:t>
      </w:r>
      <w:r w:rsidR="009C27FB" w:rsidRPr="009462EB">
        <w:t xml:space="preserve"> </w:t>
      </w:r>
      <w:r w:rsidR="009C27FB" w:rsidRPr="009462EB">
        <w:fldChar w:fldCharType="begin"/>
      </w:r>
      <w:r w:rsidR="009C27FB" w:rsidRPr="009462EB">
        <w:instrText xml:space="preserve"> ADDIN ZOTERO_ITEM CSL_CITATION {"citationID":"TnWeI1xP","properties":{"formattedCitation":"(Barnes-Holmes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9C27FB" w:rsidRPr="009462EB">
        <w:fldChar w:fldCharType="separate"/>
      </w:r>
      <w:r w:rsidR="009C27FB" w:rsidRPr="009462EB">
        <w:t>(Barnes-Holmes et al., 2010; Hussey, Thompson, et al., 2015)</w:t>
      </w:r>
      <w:r w:rsidR="009C27FB" w:rsidRPr="009462EB">
        <w:fldChar w:fldCharType="end"/>
      </w:r>
      <w:r w:rsidRPr="009462EB">
        <w:t>, and so only a brief overview will be provided here</w:t>
      </w:r>
      <w:r w:rsidR="009E4D48" w:rsidRPr="009462EB">
        <w:t xml:space="preserve"> </w:t>
      </w:r>
      <w:r w:rsidR="009E4D48" w:rsidRPr="009462EB">
        <w:fldChar w:fldCharType="begin"/>
      </w:r>
      <w:r w:rsidR="009E4D48" w:rsidRPr="009462EB">
        <w:instrText xml:space="preserve"> ADDIN ZOTERO_ITEM CSL_CITATION {"citationID":"lzNwtf5z","properties":{"formattedCitation":"(see Hussey, 2020)","plainCitation":"(see Hussey, 2020)","noteIndex":0},"citationItems":[{"id":12635,"uris":["http://zotero.org/users/1687755/items/ZYIN4KHW"],"uri":["http://zotero.org/users/1687755/items/ZYIN4KHW"],"itemData":{"id":12635,"type":"article-journal","abstract":"A meta-analysis suggested that the Implicit Relational Assessment Procedure (IRAP) has potential “as a tool for clinical assessment”. Here I present evidence to the contrary. Using all published and unpublished file-drawer data available to me, I bootstrapping 95% Confidence Intervals for each IRAP D score. Results demonstrate that Confidence Intervals are extremely wide: regardless of the estimated D score, the data is equally compatible with a ‘true’ score lying anywhere in the range of very negative to very positive. The IRAP is therefore not currently suitable for individual level use or assessment in research or applied settings.","DOI":"10.31234/osf.io/w2ygr","note":"publisher: PsyArXiv","source":"psyarxiv.com","title":"The IRAP is not suitable for individual use due to very wide confidence intervals around D scores","URL":"https://psyarxiv.com/w2ygr/","author":[{"family":"Hussey","given":"Ian"}],"accessed":{"date-parts":[["2020",6,12]]},"issued":{"date-parts":[["2020",6,11]]}},"prefix":"see "}],"schema":"https://github.com/citation-style-language/schema/raw/master/csl-citation.json"} </w:instrText>
      </w:r>
      <w:r w:rsidR="009E4D48" w:rsidRPr="009462EB">
        <w:fldChar w:fldCharType="separate"/>
      </w:r>
      <w:r w:rsidR="009E4D48" w:rsidRPr="009462EB">
        <w:t>(see Hussey, 2020)</w:t>
      </w:r>
      <w:r w:rsidR="009E4D48" w:rsidRPr="009462EB">
        <w:fldChar w:fldCharType="end"/>
      </w:r>
      <w:r w:rsidRPr="009462EB">
        <w:t>. On each block of trials, participants are presents with images or words at the top of the screen and in the middle of the screen. Response options are presented on the bottom left and bottom right hand sides of the screen, and are mapped to the left and right response keys. In order to progress to the next trial, the correct response must be given. Incorrect responses result in a red X being presented on screen. Between blocks of trials, this correct response changes so that, for example, participants must respond to “white people” and “dangerous” with “True” on one block and “False” on the other block. Participants complete pairs of these blocks in two phases: practice and testing. In order to progress from practice to testing, the participant must respond quickly and accurately on both blocks within the pair (typically with median reaction time &lt; 2000 ms and percentage accuracy &gt; 80%). Should they fail to meet this criteria, the participant completes another pair of practice blocks. Should they meet the criteria, they progress to the testing phase where they complete three pairs of blocks in a row. Following standard practice, only reaction time data from the test blocks is used in the analyses</w:t>
      </w:r>
      <w:r w:rsidR="00F35E7D" w:rsidRPr="009462EB">
        <w:t xml:space="preserve"> </w:t>
      </w:r>
      <w:r w:rsidR="00F35E7D" w:rsidRPr="009462EB">
        <w:fldChar w:fldCharType="begin"/>
      </w:r>
      <w:r w:rsidR="00F35E7D" w:rsidRPr="009462EB">
        <w:instrText xml:space="preserve"> ADDIN ZOTERO_ITEM CSL_CITATION {"citationID":"YSgHdhmV","properties":{"formattedCitation":"(Hussey, Thompson, et al., 2015)","plainCitation":"(Hussey, Thompson, et al., 2015)","noteIndex":0},"citationItems":[{"id":2644,"uris":["http://zotero.org/users/1687755/items/QDNB6VD9"],"uri":["http://zotero.org/users/1687755/items/QDNB6VD9"],"itemData":{"id":2644,"type":"article-journal","abstract":"This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F35E7D" w:rsidRPr="009462EB">
        <w:fldChar w:fldCharType="separate"/>
      </w:r>
      <w:r w:rsidR="00F35E7D" w:rsidRPr="009462EB">
        <w:t>(Hussey, Thompson, et al., 2015)</w:t>
      </w:r>
      <w:r w:rsidR="00F35E7D" w:rsidRPr="009462EB">
        <w:fldChar w:fldCharType="end"/>
      </w:r>
      <w:r w:rsidRPr="009462EB">
        <w:t xml:space="preserve">. </w:t>
      </w:r>
    </w:p>
    <w:p w14:paraId="0B66B1D6" w14:textId="77777777" w:rsidR="00BD1E1F" w:rsidRPr="009462EB" w:rsidRDefault="004D4CD3" w:rsidP="00E76432">
      <w:pPr>
        <w:pStyle w:val="Heading2"/>
      </w:pPr>
      <w:r w:rsidRPr="009462EB">
        <w:t>Data processing</w:t>
      </w:r>
    </w:p>
    <w:p w14:paraId="7F469B50" w14:textId="59373AED" w:rsidR="00AD7FC6" w:rsidRPr="009462EB" w:rsidRDefault="00AD7FC6" w:rsidP="00E76432">
      <w:r w:rsidRPr="009462EB">
        <w:t xml:space="preserve">IRAP studies typically using the </w:t>
      </w:r>
      <w:r w:rsidRPr="009462EB">
        <w:rPr>
          <w:i/>
        </w:rPr>
        <w:t>D</w:t>
      </w:r>
      <w:r w:rsidRPr="009462EB">
        <w:t xml:space="preserve"> scoring method to convert each participant’s reaction times into analyzable values. The </w:t>
      </w:r>
      <w:r w:rsidRPr="009462EB">
        <w:rPr>
          <w:i/>
        </w:rPr>
        <w:t>D</w:t>
      </w:r>
      <w:r w:rsidRPr="009462EB">
        <w:t xml:space="preserve"> score has some similarities to Cohen’s </w:t>
      </w:r>
      <w:r w:rsidRPr="009462EB">
        <w:rPr>
          <w:i/>
        </w:rPr>
        <w:t>d</w:t>
      </w:r>
      <w:r w:rsidRPr="009462EB">
        <w:t xml:space="preserve">, insofar as it is a trimmed and standardized difference in mean reaction time between the two block types. The specifics of the </w:t>
      </w:r>
      <w:r w:rsidRPr="009462EB">
        <w:rPr>
          <w:i/>
        </w:rPr>
        <w:t>D</w:t>
      </w:r>
      <w:r w:rsidRPr="009462EB">
        <w:t xml:space="preserve"> score have been discussed in precise detail in other publications </w:t>
      </w:r>
      <w:r w:rsidR="00874061" w:rsidRPr="009462EB">
        <w:fldChar w:fldCharType="begin"/>
      </w:r>
      <w:r w:rsidR="00874061" w:rsidRPr="009462EB">
        <w:instrText xml:space="preserve"> ADDIN ZOTERO_ITEM CSL_CITATION {"citationID":"eObNqPZF","properties":{"formattedCitation":"(Barnes-Holmes et al., 2010; Hussey, Thompson, et al., 2015)","plainCitation":"(Barnes-Holmes et al., 2010; Hussey, Thompson, et al., 2015)","noteIndex":0},"citationItems":[{"id":201,"uris":["http://zotero.org/users/1687755/items/XI3TJMRH"],"uri":["http://zotero.org/users/1687755/items/XI3TJMRH"],"itemData":{"id":201,"type":"article-journal","container-title":"The Psychological Record","page":"527–542","title":"A sketch of the Implicit Relational Assessment Procedure (IRAP) and the Relational Elaboration and Coherence (REC) model","volume":"60","author":[{"family":"Barnes-Holmes","given":"Dermot"},{"family":"Barnes-Holmes","given":"Yvonne"},{"family":"Stewart","given":"Ian"},{"family":"Boles","given":"Shawn"}],"issued":{"date-parts":[["2010"]]}}},{"id":2644,"uris":["http://zotero.org/users/1687755/items/QDNB6VD9"],"uri":["http://zotero.org/users/1687755/items/QDNB6VD9"],"itemData":{"id":2644,"type":"article-journal","abstract":"This Professional Interest Brief seeks to provide a clear guide to interpreting data generated by Implicit Relational Assessment Procedure (IRAP). The interpretation of IRAP data is not immediately intuitive and yet has received little explicit attention in the published literature. As such, it is hoped that this guide will help clarify this matter, particularly for those new to using the IRAP or intending to use the measure in the future. In doing so, we hope to make the measure more accessible and facilitate continued use of the methodology and its contribution to the contemporary Relational Frame Theory (RFT) literature.","container-title":"Journal of Contextual Behavioral Science","DOI":"10.1016/j.jcbs.2015.05.001","ISSN":"2212-1447","issue":"3","journalAbbreviation":"Journal of Contextual Behavioral Science","page":"157-162","source":"ScienceDirect","title":"Interpreting and inverting with less cursing: A guide to interpreting IRAP data","title-short":"Interpreting and inverting with less cursing","volume":"4","author":[{"family":"Hussey","given":"Ian"},{"family":"Thompson","given":"Miles"},{"family":"McEnteggart","given":"Ciara"},{"family":"Barnes-Holmes","given":"Dermot"},{"family":"Barnes-Holmes","given":"Yvonne"}],"issued":{"date-parts":[["2015",7]]}}}],"schema":"https://github.com/citation-style-language/schema/raw/master/csl-citation.json"} </w:instrText>
      </w:r>
      <w:r w:rsidR="00874061" w:rsidRPr="009462EB">
        <w:fldChar w:fldCharType="separate"/>
      </w:r>
      <w:r w:rsidR="00874061" w:rsidRPr="009462EB">
        <w:t>(Barnes-Holmes et al., 2010; Hussey, Thompson, et al., 2015)</w:t>
      </w:r>
      <w:r w:rsidR="00874061" w:rsidRPr="009462EB">
        <w:fldChar w:fldCharType="end"/>
      </w:r>
      <w:r w:rsidR="00874061" w:rsidRPr="009462EB">
        <w:t xml:space="preserve"> </w:t>
      </w:r>
      <w:r w:rsidRPr="009462EB">
        <w:t xml:space="preserve">and therefore will only be summarized here. Its key points are that reaction times &gt; 10,000 ms are trimmed, a mean reaction time is calculated for the trials in each block type, and a standard deviation is calculated for the pooled trials in both blocks. The difference between the means is then divided by the standard deviation, resulting in a </w:t>
      </w:r>
      <w:r w:rsidRPr="009462EB">
        <w:rPr>
          <w:i/>
        </w:rPr>
        <w:t>D</w:t>
      </w:r>
      <w:r w:rsidRPr="009462EB">
        <w:t xml:space="preserve"> score. </w:t>
      </w:r>
    </w:p>
    <w:p w14:paraId="1A129817" w14:textId="77777777" w:rsidR="00C2013E" w:rsidRDefault="004D4CD3" w:rsidP="00E76432">
      <w:r w:rsidRPr="009462EB">
        <w:t xml:space="preserve">Four </w:t>
      </w:r>
      <w:r w:rsidRPr="009462EB">
        <w:rPr>
          <w:i/>
        </w:rPr>
        <w:t>D</w:t>
      </w:r>
      <w:r w:rsidRPr="009462EB">
        <w:t xml:space="preserve"> scores were calculated for each IRAP, one for each of the four trial-types (e.g., </w:t>
      </w:r>
      <w:r w:rsidR="00BF5723" w:rsidRPr="009462EB">
        <w:t>‘</w:t>
      </w:r>
      <w:r w:rsidRPr="009462EB">
        <w:t>life</w:t>
      </w:r>
      <w:r w:rsidR="00BF5723" w:rsidRPr="009462EB">
        <w:t xml:space="preserve"> – </w:t>
      </w:r>
      <w:r w:rsidRPr="009462EB">
        <w:t>positive</w:t>
      </w:r>
      <w:r w:rsidR="00BF5723" w:rsidRPr="009462EB">
        <w:t>’</w:t>
      </w:r>
      <w:r w:rsidRPr="009462EB">
        <w:t xml:space="preserve">, </w:t>
      </w:r>
      <w:r w:rsidR="00BF5723" w:rsidRPr="009462EB">
        <w:t>‘</w:t>
      </w:r>
      <w:r w:rsidRPr="009462EB">
        <w:t>life</w:t>
      </w:r>
      <w:r w:rsidR="00BF5723" w:rsidRPr="009462EB">
        <w:t xml:space="preserve"> – </w:t>
      </w:r>
      <w:r w:rsidRPr="009462EB">
        <w:t>negative</w:t>
      </w:r>
      <w:r w:rsidR="00BF5723" w:rsidRPr="009462EB">
        <w:t>’</w:t>
      </w:r>
      <w:r w:rsidRPr="009462EB">
        <w:t xml:space="preserve">, </w:t>
      </w:r>
      <w:r w:rsidR="00BF5723" w:rsidRPr="009462EB">
        <w:t>‘</w:t>
      </w:r>
      <w:r w:rsidRPr="009462EB">
        <w:t>death</w:t>
      </w:r>
      <w:r w:rsidR="00BF5723" w:rsidRPr="009462EB">
        <w:t xml:space="preserve"> – </w:t>
      </w:r>
      <w:r w:rsidRPr="009462EB">
        <w:t>positive</w:t>
      </w:r>
      <w:r w:rsidR="00BF5723" w:rsidRPr="009462EB">
        <w:t>’</w:t>
      </w:r>
      <w:r w:rsidRPr="009462EB">
        <w:t xml:space="preserve">, </w:t>
      </w:r>
      <w:r w:rsidR="00BF5723" w:rsidRPr="009462EB">
        <w:t>‘</w:t>
      </w:r>
      <w:r w:rsidRPr="009462EB">
        <w:t>death</w:t>
      </w:r>
      <w:r w:rsidR="00BF5723" w:rsidRPr="009462EB">
        <w:t xml:space="preserve"> – </w:t>
      </w:r>
      <w:r w:rsidRPr="009462EB">
        <w:t>negative</w:t>
      </w:r>
      <w:r w:rsidR="00BF5723" w:rsidRPr="009462EB">
        <w:t>’</w:t>
      </w:r>
      <w:r w:rsidRPr="009462EB">
        <w:t xml:space="preserve">). Data for each study was scored so that positive </w:t>
      </w:r>
      <w:r w:rsidRPr="009462EB">
        <w:rPr>
          <w:i/>
        </w:rPr>
        <w:t>D</w:t>
      </w:r>
      <w:r w:rsidRPr="009462EB">
        <w:t xml:space="preserve"> scores referred to faster responding on the blocks assumed to be consistent with participants’ learning histories</w:t>
      </w:r>
      <w:r w:rsidR="0033791E" w:rsidRPr="009462EB">
        <w:t>, as in the original studies</w:t>
      </w:r>
      <w:r w:rsidRPr="009462EB">
        <w:t xml:space="preserve">. For example, </w:t>
      </w:r>
      <w:r w:rsidRPr="009462EB">
        <w:t xml:space="preserve">positive </w:t>
      </w:r>
      <w:r w:rsidRPr="009462EB">
        <w:rPr>
          <w:i/>
        </w:rPr>
        <w:t>D</w:t>
      </w:r>
      <w:r w:rsidRPr="009462EB">
        <w:t xml:space="preserve"> scores on trial-type 1 on the body-</w:t>
      </w:r>
      <w:r w:rsidR="00835F2B" w:rsidRPr="009462EB">
        <w:t>shape</w:t>
      </w:r>
      <w:r w:rsidRPr="009462EB">
        <w:t xml:space="preserve"> IRAP referred to faster responding to the stimulus pair </w:t>
      </w:r>
      <w:r w:rsidR="00BF5723" w:rsidRPr="009462EB">
        <w:t>‘</w:t>
      </w:r>
      <w:r w:rsidRPr="009462EB">
        <w:t>thin – positive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xml:space="preserve">; comparably, positive </w:t>
      </w:r>
      <w:r w:rsidRPr="009462EB">
        <w:rPr>
          <w:i/>
        </w:rPr>
        <w:t>D</w:t>
      </w:r>
      <w:r w:rsidRPr="009462EB">
        <w:t xml:space="preserve"> scores on trial-type 1 on the </w:t>
      </w:r>
      <w:r w:rsidR="00334236" w:rsidRPr="009462EB">
        <w:t>Christian-Muslim</w:t>
      </w:r>
      <w:r w:rsidRPr="009462EB">
        <w:t xml:space="preserve"> IRAP referred to faster responding to </w:t>
      </w:r>
      <w:r w:rsidR="00BF5723" w:rsidRPr="009462EB">
        <w:t>‘</w:t>
      </w:r>
      <w:r w:rsidR="00334236" w:rsidRPr="009462EB">
        <w:t>Christians</w:t>
      </w:r>
      <w:r w:rsidRPr="009462EB">
        <w:t xml:space="preserve"> – </w:t>
      </w:r>
      <w:r w:rsidR="00334236" w:rsidRPr="009462EB">
        <w:t>Safe</w:t>
      </w:r>
      <w:r w:rsidR="00BF5723" w:rsidRPr="009462EB">
        <w:t>’</w:t>
      </w:r>
      <w:r w:rsidRPr="009462EB">
        <w:t xml:space="preserve"> with </w:t>
      </w:r>
      <w:r w:rsidR="00BF5723" w:rsidRPr="009462EB">
        <w:t>‘</w:t>
      </w:r>
      <w:r w:rsidRPr="009462EB">
        <w:t>True</w:t>
      </w:r>
      <w:r w:rsidR="00BF5723" w:rsidRPr="009462EB">
        <w:t>’</w:t>
      </w:r>
      <w:r w:rsidRPr="009462EB">
        <w:t xml:space="preserve"> relative to </w:t>
      </w:r>
      <w:r w:rsidR="00BF5723" w:rsidRPr="009462EB">
        <w:t>‘</w:t>
      </w:r>
      <w:r w:rsidRPr="009462EB">
        <w:t>False</w:t>
      </w:r>
      <w:r w:rsidR="00BF5723" w:rsidRPr="009462EB">
        <w:t>’</w:t>
      </w:r>
      <w:r w:rsidRPr="009462EB">
        <w:t>. Details of each IRAP’s stimuli, task parameters, and responding rules can be found in</w:t>
      </w:r>
      <w:r w:rsidR="00C846E3" w:rsidRPr="009462EB">
        <w:t xml:space="preserve"> Table 1</w:t>
      </w:r>
      <w:r w:rsidRPr="009462EB">
        <w:t xml:space="preserve">. </w:t>
      </w:r>
    </w:p>
    <w:p w14:paraId="61914E8E" w14:textId="18EB6872" w:rsidR="00D30247" w:rsidRPr="009462EB" w:rsidRDefault="00DD0916" w:rsidP="00E76432">
      <w:pPr>
        <w:pStyle w:val="Heading1"/>
      </w:pPr>
      <w:r w:rsidRPr="009462EB">
        <w:t>Result</w:t>
      </w:r>
      <w:r w:rsidR="00854F07" w:rsidRPr="009462EB">
        <w:t>s</w:t>
      </w:r>
    </w:p>
    <w:p w14:paraId="39F7DFB9" w14:textId="5E4ACC51" w:rsidR="00CB2736" w:rsidRPr="009462EB" w:rsidRDefault="00CB2736" w:rsidP="00E76432">
      <w:pPr>
        <w:pStyle w:val="Heading2"/>
      </w:pPr>
      <w:r w:rsidRPr="009462EB">
        <w:t xml:space="preserve">Comparisons of different domains </w:t>
      </w:r>
    </w:p>
    <w:p w14:paraId="11822AC8" w14:textId="51124839" w:rsidR="00236D80" w:rsidRPr="009462EB" w:rsidRDefault="00236D80" w:rsidP="00E76432">
      <w:r w:rsidRPr="009462EB">
        <w:t xml:space="preserve">We report both frequentist </w:t>
      </w:r>
      <w:r w:rsidR="002F68F1" w:rsidRPr="009462EB">
        <w:t>(</w:t>
      </w:r>
      <w:r w:rsidR="002F68F1" w:rsidRPr="009462EB">
        <w:rPr>
          <w:i/>
        </w:rPr>
        <w:t>p</w:t>
      </w:r>
      <w:r w:rsidR="002F68F1" w:rsidRPr="009462EB">
        <w:t xml:space="preserve">-value based) </w:t>
      </w:r>
      <w:r w:rsidR="005A3C94" w:rsidRPr="009462EB">
        <w:t>and Bayes Factors ANOVAs</w:t>
      </w:r>
      <w:r w:rsidRPr="009462EB">
        <w:t xml:space="preserve">. The former </w:t>
      </w:r>
      <w:r w:rsidR="00A932C6" w:rsidRPr="009462EB">
        <w:t>has</w:t>
      </w:r>
      <w:r w:rsidRPr="009462EB">
        <w:t xml:space="preserve"> the benefits of </w:t>
      </w:r>
      <w:r w:rsidR="002F68F1" w:rsidRPr="009462EB">
        <w:t xml:space="preserve">providing </w:t>
      </w:r>
      <w:r w:rsidRPr="009462EB">
        <w:t>multiple metrics of effect size</w:t>
      </w:r>
      <w:r w:rsidR="00B458EC" w:rsidRPr="009462EB">
        <w:t>. T</w:t>
      </w:r>
      <w:r w:rsidR="005A3C94" w:rsidRPr="009462EB">
        <w:t xml:space="preserve">he latter have the benefit of being able to quantify the evidence </w:t>
      </w:r>
      <w:r w:rsidR="00E13C97" w:rsidRPr="009462EB">
        <w:t xml:space="preserve">in favor of the </w:t>
      </w:r>
      <w:r w:rsidR="005A3C94" w:rsidRPr="009462EB">
        <w:t>null hypothesis</w:t>
      </w:r>
      <w:r w:rsidR="00E13C97" w:rsidRPr="009462EB">
        <w:t xml:space="preserve">, </w:t>
      </w:r>
      <w:r w:rsidR="005A3C94" w:rsidRPr="009462EB">
        <w:t xml:space="preserve">which </w:t>
      </w:r>
      <w:r w:rsidR="00E13C97" w:rsidRPr="009462EB">
        <w:t>wa</w:t>
      </w:r>
      <w:r w:rsidR="005A3C94" w:rsidRPr="009462EB">
        <w:t>s re</w:t>
      </w:r>
      <w:r w:rsidR="00083A87" w:rsidRPr="009462EB">
        <w:t>levant to our research question</w:t>
      </w:r>
      <w:r w:rsidR="00E13C97" w:rsidRPr="009462EB">
        <w:t xml:space="preserve"> here</w:t>
      </w:r>
      <w:r w:rsidR="005A3C94" w:rsidRPr="009462EB">
        <w:t>.</w:t>
      </w:r>
      <w:r w:rsidR="00B458EC" w:rsidRPr="009462EB">
        <w:t xml:space="preserve"> Note that it is a common misconception that a non-significant </w:t>
      </w:r>
      <w:r w:rsidR="00B458EC" w:rsidRPr="009462EB">
        <w:rPr>
          <w:i/>
        </w:rPr>
        <w:t>p</w:t>
      </w:r>
      <w:r w:rsidR="00B458EC" w:rsidRPr="009462EB">
        <w:t xml:space="preserve"> value can be interpreted as evidence for absence of differences between condition, but this is in fact not the case </w:t>
      </w:r>
      <w:r w:rsidR="002B7A62" w:rsidRPr="009462EB">
        <w:fldChar w:fldCharType="begin"/>
      </w:r>
      <w:r w:rsidR="002B7A62" w:rsidRPr="009462EB">
        <w:instrText xml:space="preserve"> ADDIN ZOTERO_ITEM CSL_CITATION {"citationID":"U5JPHk2q","properties":{"formattedCitation":"(Greenland et al., 2016)","plainCitation":"(Greenland et al., 2016)","noteIndex":0},"citationItems":[{"id":3238,"uris":["http://zotero.org/users/1687755/items/TT6Z26C4"],"uri":["http://zotero.org/users/1687755/items/TT6Z26C4"],"itemData":{"id":3238,"type":"article-journal","container-title":"European Journal of Epidemiology","DOI":"10.1007/s10654-016-0149-3","ISSN":"0393-2990, 1573-7284","issue":"4","language":"en","page":"337-350","source":"CrossRef","title":"Statistical tests, P values, confidence intervals, and power: a guide to misinterpretations","title-short":"Statistical tests, P values, confidence intervals, and power","volume":"31","author":[{"family":"Greenland","given":"Sander"},{"family":"Senn","given":"Stephen J."},{"family":"Rothman","given":"Kenneth J."},{"family":"Carlin","given":"John B."},{"family":"Poole","given":"Charles"},{"family":"Goodman","given":"Steven N."},{"family":"Altman","given":"Douglas G."}],"issued":{"date-parts":[["2016",4]]}}}],"schema":"https://github.com/citation-style-language/schema/raw/master/csl-citation.json"} </w:instrText>
      </w:r>
      <w:r w:rsidR="002B7A62" w:rsidRPr="009462EB">
        <w:fldChar w:fldCharType="separate"/>
      </w:r>
      <w:r w:rsidR="002B7A62" w:rsidRPr="009462EB">
        <w:t>(Greenland et al., 2016)</w:t>
      </w:r>
      <w:r w:rsidR="002B7A62" w:rsidRPr="009462EB">
        <w:fldChar w:fldCharType="end"/>
      </w:r>
      <w:r w:rsidR="005F2DB0" w:rsidRPr="009462EB">
        <w:t>.</w:t>
      </w:r>
      <w:r w:rsidR="00B458EC" w:rsidRPr="009462EB">
        <w:t xml:space="preserve"> </w:t>
      </w:r>
      <w:r w:rsidR="000D564B" w:rsidRPr="009462EB">
        <w:t xml:space="preserve">All analyses were done in R </w:t>
      </w:r>
      <w:r w:rsidR="00C22D22" w:rsidRPr="00576F84">
        <w:fldChar w:fldCharType="begin"/>
      </w:r>
      <w:r w:rsidR="00C22D22" w:rsidRPr="00576F84">
        <w:instrText xml:space="preserve"> ADDIN ZOTERO_ITEM CSL_CITATION {"citationID":"KHWlia8j","properties":{"formattedCitation":"(R Core Team, 2020)","plainCitation":"(R Core Team, 2020)","noteIndex":0},"citationItems":[{"id":3887,"uris":["http://zotero.org/users/1687755/items/SWUWMIPE"],"uri":["http://zotero.org/users/1687755/items/SWUWMIPE"],"itemData":{"id":3887,"type":"book","event-place":"Vienna, Austria","publisher":"R Foundation for Statistical Computing","publisher-place":"Vienna, Austria","title":"R: A language and environment for statistical computing","URL":"https://www.R-project.org/","version":"4.0","author":[{"literal":"R Core Team"}],"issued":{"date-parts":[["2020"]]}}}],"schema":"https://github.com/citation-style-language/schema/raw/master/csl-citation.json"} </w:instrText>
      </w:r>
      <w:r w:rsidR="00C22D22" w:rsidRPr="00576F84">
        <w:fldChar w:fldCharType="separate"/>
      </w:r>
      <w:r w:rsidR="00C22D22" w:rsidRPr="00576F84">
        <w:t>(R Core Team, 2020)</w:t>
      </w:r>
      <w:r w:rsidR="00C22D22" w:rsidRPr="00576F84">
        <w:fldChar w:fldCharType="end"/>
      </w:r>
      <w:r w:rsidR="00C22D22" w:rsidRPr="00576F84">
        <w:t xml:space="preserve"> </w:t>
      </w:r>
      <w:r w:rsidR="000D564B" w:rsidRPr="00576F84">
        <w:t xml:space="preserve">using the packages </w:t>
      </w:r>
      <w:r w:rsidR="00B43474" w:rsidRPr="00576F84">
        <w:t>ez</w:t>
      </w:r>
      <w:r w:rsidR="00576F84" w:rsidRPr="00576F84">
        <w:t xml:space="preserve"> </w:t>
      </w:r>
      <w:r w:rsidR="00576F84" w:rsidRPr="00576F84">
        <w:fldChar w:fldCharType="begin"/>
      </w:r>
      <w:r w:rsidR="00576F84" w:rsidRPr="00576F84">
        <w:instrText xml:space="preserve"> ADDIN ZOTERO_ITEM CSL_CITATION {"citationID":"ZejxZLEY","properties":{"formattedCitation":"(Lawrence, 2016)","plainCitation":"(Lawrence, 2016)","noteIndex":0},"citationItems":[{"id":11811,"uris":["http://zotero.org/users/1687755/items/EG8F7GVQ"],"uri":["http://zotero.org/users/1687755/items/EG8F7GVQ"],"itemData":{"id":11811,"type":"book","title":"ez: Easy Analysis and Visualization of Factorial Experiments","URL":"https://CRAN.R-project.org/package=ez","author":[{"family":"Lawrence","given":"Michael A."}],"issued":{"date-parts":[["2016"]]}}}],"schema":"https://github.com/citation-style-language/schema/raw/master/csl-citation.json"} </w:instrText>
      </w:r>
      <w:r w:rsidR="00576F84" w:rsidRPr="00576F84">
        <w:fldChar w:fldCharType="separate"/>
      </w:r>
      <w:r w:rsidR="00576F84" w:rsidRPr="00576F84">
        <w:rPr>
          <w:noProof/>
        </w:rPr>
        <w:t>(Lawrence, 2016)</w:t>
      </w:r>
      <w:r w:rsidR="00576F84" w:rsidRPr="00576F84">
        <w:fldChar w:fldCharType="end"/>
      </w:r>
      <w:r w:rsidR="00CF7D1C">
        <w:t xml:space="preserve">, </w:t>
      </w:r>
      <w:proofErr w:type="spellStart"/>
      <w:r w:rsidR="00CF7D1C">
        <w:t>schoRsch</w:t>
      </w:r>
      <w:proofErr w:type="spellEnd"/>
      <w:r w:rsidR="00CF7D1C">
        <w:t xml:space="preserve"> </w:t>
      </w:r>
      <w:r w:rsidR="00CF7D1C">
        <w:fldChar w:fldCharType="begin"/>
      </w:r>
      <w:r w:rsidR="00CF7D1C">
        <w:instrText xml:space="preserve"> ADDIN ZOTERO_ITEM CSL_CITATION {"citationID":"emrU95Na","properties":{"formattedCitation":"(Pfister &amp; Janczyk, 2019)","plainCitation":"(Pfister &amp; Janczyk, 2019)","noteIndex":0},"citationItems":[{"id":12640,"uris":["http://zotero.org/users/1687755/items/QPXA9IRT"],"uri":["http://zotero.org/users/1687755/items/QPXA9IRT"],"itemData":{"id":12640,"type":"book","abstract":"Offers a helping hand to psychologists and other behavioral scientists who routinely deal with experimental data from factorial experiments. It includes several functions to format output from other R functions according to the style guidelines of the APA (American Psychological Association). This formatted output can be copied directly into manuscripts to facilitate data reporting. These features are backed up by a toolkit of several small helper functions, e.g., offering out-of-the-box outlier removal. The package lends its name to Georg \"Schorsch\" Schuessler, ingenious technician at the Department of Psychology III, University of Wuerzburg. For details on the implemented methods, see Roland Pfister and Markus Janczyk (2016) &lt;doi:10.20982/tqmp.12.2.p147&gt;.","source":"R-Packages","title":"schoRsch: Tools for Analyzing Factorial Experiments","title-short":"schoRsch","URL":"https://CRAN.R-project.org/package=schoRsch","version":"1.7","author":[{"family":"Pfister","given":"Roland"},{"family":"Janczyk","given":"Markus"}],"accessed":{"date-parts":[["2020",6,12]]},"issued":{"date-parts":[["2019",11,12]]}}}],"schema":"https://github.com/citation-style-language/schema/raw/master/csl-citation.json"} </w:instrText>
      </w:r>
      <w:r w:rsidR="00CF7D1C">
        <w:fldChar w:fldCharType="separate"/>
      </w:r>
      <w:r w:rsidR="00CF7D1C">
        <w:rPr>
          <w:noProof/>
        </w:rPr>
        <w:t>(Pfister &amp; Janczyk, 2019)</w:t>
      </w:r>
      <w:r w:rsidR="00CF7D1C">
        <w:fldChar w:fldCharType="end"/>
      </w:r>
      <w:r w:rsidR="00F97BFC">
        <w:t>,</w:t>
      </w:r>
      <w:r w:rsidR="000D564B" w:rsidRPr="00576F84">
        <w:t xml:space="preserve"> and BayesFactor </w:t>
      </w:r>
      <w:r w:rsidR="00576F84" w:rsidRPr="00576F84">
        <w:fldChar w:fldCharType="begin"/>
      </w:r>
      <w:r w:rsidR="00576F84" w:rsidRPr="00576F84">
        <w:instrText xml:space="preserve"> ADDIN ZOTERO_ITEM CSL_CITATION {"citationID":"hO6gltSY","properties":{"formattedCitation":"(Morey et al., 2018)","plainCitation":"(Morey et al., 2018)","noteIndex":0},"citationItems":[{"id":12638,"uris":["http://zotero.org/users/1687755/items/R84KYRQQ"],"uri":["http://zotero.org/users/1687755/items/R84KYRQQ"],"itemData":{"id":12638,"type":"book","abstract":"A suite of functions for computing various Bayes factors for simple designs, including contingency tables, one- and two-sample designs, one-way designs, general ANOVA designs, and linear regression.","source":"R-Packages","title":"BayesFactor: Computation of Bayes Factors for Common Designs","title-short":"BayesFactor","URL":"https://CRAN.R-project.org/package=BayesFactor","version":"0.9.12-4.2","author":[{"family":"Morey","given":"Richard D."},{"family":"Rouder","given":"Jeffrey N."},{"family":"Jamil","given":"Tahira"},{"family":"Urbanek","given":"Simon"},{"family":"Forner","given":"Karl"},{"family":"Ly","given":"Alexander"}],"accessed":{"date-parts":[["2020",6,12]]},"issued":{"date-parts":[["2018",5,19]]}}}],"schema":"https://github.com/citation-style-language/schema/raw/master/csl-citation.json"} </w:instrText>
      </w:r>
      <w:r w:rsidR="00576F84" w:rsidRPr="00576F84">
        <w:fldChar w:fldCharType="separate"/>
      </w:r>
      <w:r w:rsidR="00576F84" w:rsidRPr="00576F84">
        <w:rPr>
          <w:noProof/>
        </w:rPr>
        <w:t>(Morey et al., 2018)</w:t>
      </w:r>
      <w:r w:rsidR="00576F84" w:rsidRPr="00576F84">
        <w:fldChar w:fldCharType="end"/>
      </w:r>
      <w:r w:rsidR="000D564B" w:rsidRPr="00576F84">
        <w:t>.</w:t>
      </w:r>
    </w:p>
    <w:p w14:paraId="64252F02" w14:textId="613BD762" w:rsidR="00A866C5" w:rsidRPr="009462EB" w:rsidRDefault="00A866C5" w:rsidP="00E76432">
      <w:r w:rsidRPr="009462EB">
        <w:t>First, we assessed the evidence for a generic pattern among IRAP effects</w:t>
      </w:r>
      <w:r w:rsidR="006B00E9" w:rsidRPr="009462EB">
        <w:t xml:space="preserve">. Next, we assessed the relatively </w:t>
      </w:r>
      <w:r w:rsidRPr="009462EB">
        <w:t>magnitude</w:t>
      </w:r>
      <w:r w:rsidR="006B00E9" w:rsidRPr="009462EB">
        <w:t>s</w:t>
      </w:r>
      <w:r w:rsidRPr="009462EB">
        <w:t xml:space="preserve"> of </w:t>
      </w:r>
      <w:r w:rsidR="006B00E9" w:rsidRPr="009462EB">
        <w:t xml:space="preserve">the </w:t>
      </w:r>
      <w:r w:rsidRPr="009462EB">
        <w:t xml:space="preserve">generic pattern to </w:t>
      </w:r>
      <w:r w:rsidR="006B00E9" w:rsidRPr="009462EB">
        <w:t xml:space="preserve">the IRAP’s </w:t>
      </w:r>
      <w:r w:rsidRPr="009462EB">
        <w:t>sensitive to the stimul</w:t>
      </w:r>
      <w:r w:rsidR="006B00E9" w:rsidRPr="009462EB">
        <w:t>us</w:t>
      </w:r>
      <w:r w:rsidRPr="009462EB">
        <w:t xml:space="preserve"> domain being assessed. </w:t>
      </w:r>
      <w:r w:rsidR="009D6828" w:rsidRPr="009462EB">
        <w:t xml:space="preserve">We </w:t>
      </w:r>
      <w:r w:rsidR="00A932C6" w:rsidRPr="009462EB">
        <w:t>hypothesized</w:t>
      </w:r>
      <w:r w:rsidR="009D6828" w:rsidRPr="009462EB">
        <w:t xml:space="preserve"> that if the IRAP is relatively sensitive to the domain being assessed, a greater proportion of variance should be attributable to the main effect for IRAP stimuli domain and/or the interaction between domain and trial type. However, if IRAP effects </w:t>
      </w:r>
      <w:r w:rsidR="007C3316" w:rsidRPr="009462EB">
        <w:t xml:space="preserve">are mostly driven by the generic pattern, then the main effect for </w:t>
      </w:r>
      <w:r w:rsidR="009D6828" w:rsidRPr="009462EB">
        <w:t xml:space="preserve">trial type effect would be larger. </w:t>
      </w:r>
      <w:r w:rsidR="006B67CE" w:rsidRPr="009462EB">
        <w:t>This would imply that the IRAP is relatively insensitive to the stimulus domain being assessed.</w:t>
      </w:r>
    </w:p>
    <w:p w14:paraId="5A97FC51" w14:textId="77777777" w:rsidR="00E04CBF" w:rsidRDefault="00DC60FC" w:rsidP="00E76432">
      <w:r w:rsidRPr="009462EB">
        <w:t>A</w:t>
      </w:r>
      <w:r w:rsidR="00DD0916" w:rsidRPr="009462EB">
        <w:t xml:space="preserve"> mixed within-between </w:t>
      </w:r>
      <w:r w:rsidR="005A3C94" w:rsidRPr="009462EB">
        <w:t xml:space="preserve">frequentist </w:t>
      </w:r>
      <w:r w:rsidR="00DD0916" w:rsidRPr="009462EB">
        <w:t xml:space="preserve">ANOVA was </w:t>
      </w:r>
      <w:r w:rsidR="00B43474" w:rsidRPr="009462EB">
        <w:t>run using type III sum of squares method</w:t>
      </w:r>
      <w:r w:rsidR="00DD0916" w:rsidRPr="009462EB">
        <w:t xml:space="preserve"> </w:t>
      </w:r>
      <w:r w:rsidR="009D6828" w:rsidRPr="009462EB">
        <w:t xml:space="preserve">with IRAP </w:t>
      </w:r>
      <w:r w:rsidR="009D6828" w:rsidRPr="009462EB">
        <w:rPr>
          <w:i/>
        </w:rPr>
        <w:t>D</w:t>
      </w:r>
      <w:r w:rsidR="009D6828" w:rsidRPr="009462EB">
        <w:t xml:space="preserve"> scores as the DV, IRAP trial-type as the within subjects IV</w:t>
      </w:r>
      <w:r w:rsidR="00FF75C6" w:rsidRPr="009462EB">
        <w:t xml:space="preserve"> (category A-positive, category A-negative, category B-positive, category B-negative)</w:t>
      </w:r>
      <w:r w:rsidR="009D6828" w:rsidRPr="009462EB">
        <w:t xml:space="preserve">, and domain as the between subjects IV. </w:t>
      </w:r>
      <w:r w:rsidR="00DD0916" w:rsidRPr="009462EB">
        <w:t>Only data from the dom</w:t>
      </w:r>
      <w:r w:rsidR="001644C7" w:rsidRPr="009462EB">
        <w:t>ains using known-words was used (i.e., all domains other than the non-words IRAP)</w:t>
      </w:r>
      <w:r w:rsidR="00343705" w:rsidRPr="009462EB">
        <w:t xml:space="preserve">. </w:t>
      </w:r>
      <w:r w:rsidR="006E0813" w:rsidRPr="009462EB">
        <w:t>This revealed a</w:t>
      </w:r>
      <w:r w:rsidR="00DD0916" w:rsidRPr="009462EB">
        <w:t xml:space="preserve"> main effect </w:t>
      </w:r>
      <w:r w:rsidR="00813807" w:rsidRPr="009462EB">
        <w:t xml:space="preserve">for </w:t>
      </w:r>
      <w:r w:rsidR="00343705" w:rsidRPr="009462EB">
        <w:t xml:space="preserve">both </w:t>
      </w:r>
      <w:r w:rsidR="00813807" w:rsidRPr="009462EB">
        <w:t xml:space="preserve">domain, </w:t>
      </w:r>
      <w:r w:rsidR="00813807" w:rsidRPr="009462EB">
        <w:rPr>
          <w:i/>
        </w:rPr>
        <w:t>F</w:t>
      </w:r>
      <w:r w:rsidR="00813807" w:rsidRPr="009462EB">
        <w:t xml:space="preserve">(5, 451) = 3.87, </w:t>
      </w:r>
      <w:r w:rsidR="00DD0916" w:rsidRPr="009462EB">
        <w:rPr>
          <w:i/>
        </w:rPr>
        <w:t>p</w:t>
      </w:r>
      <w:r w:rsidR="00DD0916" w:rsidRPr="009462EB">
        <w:t xml:space="preserve"> </w:t>
      </w:r>
      <w:r w:rsidR="006E0813" w:rsidRPr="009462EB">
        <w:t xml:space="preserve">= </w:t>
      </w:r>
      <w:r w:rsidR="00DD0916" w:rsidRPr="009462EB">
        <w:t>.002</w:t>
      </w:r>
      <w:r w:rsidR="00813807" w:rsidRPr="009462EB">
        <w:t>,</w:t>
      </w:r>
      <w:r w:rsidR="00DD0916" w:rsidRPr="009462EB">
        <w:t xml:space="preserve"> and </w:t>
      </w:r>
      <w:r w:rsidR="00813807" w:rsidRPr="009462EB">
        <w:t xml:space="preserve">trial-type, </w:t>
      </w:r>
      <w:r w:rsidR="00813807" w:rsidRPr="009462EB">
        <w:rPr>
          <w:i/>
        </w:rPr>
        <w:t>F</w:t>
      </w:r>
      <w:r w:rsidR="00C37C32" w:rsidRPr="009462EB">
        <w:t>(3, 1353</w:t>
      </w:r>
      <w:r w:rsidR="00813807" w:rsidRPr="009462EB">
        <w:t xml:space="preserve">) = </w:t>
      </w:r>
      <w:r w:rsidR="00C37C32" w:rsidRPr="009462EB">
        <w:t>1</w:t>
      </w:r>
      <w:r w:rsidR="00F32D57" w:rsidRPr="009462EB">
        <w:t>23.65</w:t>
      </w:r>
      <w:r w:rsidR="00813807" w:rsidRPr="009462EB">
        <w:t xml:space="preserve">, </w:t>
      </w:r>
      <w:r w:rsidR="00DD0916" w:rsidRPr="009462EB">
        <w:rPr>
          <w:i/>
        </w:rPr>
        <w:t>p</w:t>
      </w:r>
      <w:r w:rsidR="00DD0916" w:rsidRPr="009462EB">
        <w:t xml:space="preserve"> &lt;</w:t>
      </w:r>
      <w:r w:rsidR="006E0813" w:rsidRPr="009462EB">
        <w:t xml:space="preserve"> </w:t>
      </w:r>
      <w:r w:rsidR="00DD0916" w:rsidRPr="009462EB">
        <w:t>.001</w:t>
      </w:r>
      <w:r w:rsidR="00F32D57" w:rsidRPr="009462EB">
        <w:t xml:space="preserve">, but not their interaction, </w:t>
      </w:r>
      <w:r w:rsidR="00F32D57" w:rsidRPr="009462EB">
        <w:rPr>
          <w:i/>
        </w:rPr>
        <w:t>F</w:t>
      </w:r>
      <w:r w:rsidR="00F32D57" w:rsidRPr="009462EB">
        <w:t xml:space="preserve">(15, 1353) = 0.69, </w:t>
      </w:r>
      <w:r w:rsidR="00F32D57" w:rsidRPr="009462EB">
        <w:rPr>
          <w:i/>
        </w:rPr>
        <w:t>p</w:t>
      </w:r>
      <w:r w:rsidR="00F32D57" w:rsidRPr="009462EB">
        <w:t xml:space="preserve"> = .789</w:t>
      </w:r>
      <w:r w:rsidR="00DD0916" w:rsidRPr="009462EB">
        <w:t xml:space="preserve">. </w:t>
      </w:r>
      <w:r w:rsidR="006E0813" w:rsidRPr="009462EB">
        <w:t xml:space="preserve">A comparable Bayes Factor ANOVA </w:t>
      </w:r>
      <w:r w:rsidR="00AC2825" w:rsidRPr="009462EB">
        <w:t xml:space="preserve">was </w:t>
      </w:r>
      <w:r w:rsidR="00E10C56" w:rsidRPr="009462EB">
        <w:t>run using a default prior (</w:t>
      </w:r>
      <w:r w:rsidR="00022908" w:rsidRPr="009462EB">
        <w:t xml:space="preserve">JZS prior with </w:t>
      </w:r>
      <w:r w:rsidR="00E10C56" w:rsidRPr="009462EB">
        <w:t xml:space="preserve">Cauchy distribution with </w:t>
      </w:r>
      <w:r w:rsidR="00E10C56" w:rsidRPr="009462EB">
        <w:rPr>
          <w:i/>
        </w:rPr>
        <w:t>r</w:t>
      </w:r>
      <w:r w:rsidR="00E10C56" w:rsidRPr="009462EB">
        <w:t xml:space="preserve"> = 0.5</w:t>
      </w:r>
      <w:r w:rsidR="00022908" w:rsidRPr="009462EB">
        <w:t xml:space="preserve"> placed on the effect size</w:t>
      </w:r>
      <w:r w:rsidR="00E10C56" w:rsidRPr="009462EB">
        <w:t>)</w:t>
      </w:r>
      <w:r w:rsidR="00C12A15" w:rsidRPr="009462EB">
        <w:t xml:space="preserve">. </w:t>
      </w:r>
      <w:r w:rsidR="00E338E0" w:rsidRPr="009462EB">
        <w:t xml:space="preserve">In the case of main effects, </w:t>
      </w:r>
      <w:r w:rsidR="00925D5A" w:rsidRPr="009462EB">
        <w:t xml:space="preserve">Bayes Factors </w:t>
      </w:r>
      <w:r w:rsidR="00E338E0" w:rsidRPr="009462EB">
        <w:t>compared the hierarchical model</w:t>
      </w:r>
      <w:r w:rsidR="00925D5A" w:rsidRPr="009462EB">
        <w:t>s</w:t>
      </w:r>
      <w:r w:rsidR="00E338E0" w:rsidRPr="009462EB">
        <w:t xml:space="preserve"> of </w:t>
      </w:r>
      <w:r w:rsidR="00925D5A" w:rsidRPr="009462EB">
        <w:t xml:space="preserve">(H1) all main effects, relative to (H0) all main effects other than the effect of interest (i.e., the </w:t>
      </w:r>
      <w:r w:rsidR="00E338E0" w:rsidRPr="009462EB">
        <w:t xml:space="preserve">equivalent of frequentist type II sum of </w:t>
      </w:r>
    </w:p>
    <w:p w14:paraId="01AE499B" w14:textId="77777777" w:rsidR="00E04CBF" w:rsidRDefault="00E04CBF" w:rsidP="00E76432">
      <w:pPr>
        <w:sectPr w:rsidR="00E04CBF" w:rsidSect="002248D9">
          <w:pgSz w:w="11900" w:h="16840" w:code="9"/>
          <w:pgMar w:top="1440" w:right="1440" w:bottom="1440" w:left="1440" w:header="720" w:footer="720" w:gutter="0"/>
          <w:cols w:num="2" w:space="360"/>
          <w:titlePg/>
          <w:docGrid w:linePitch="360"/>
        </w:sectPr>
      </w:pPr>
    </w:p>
    <w:p w14:paraId="2FF0877D" w14:textId="77777777" w:rsidR="00E04CBF" w:rsidRPr="001A4715" w:rsidRDefault="00E04CBF" w:rsidP="00E04CBF">
      <w:pPr>
        <w:ind w:firstLine="0"/>
        <w:jc w:val="center"/>
      </w:pPr>
      <w:r w:rsidRPr="001A4715">
        <w:rPr>
          <w:noProof/>
        </w:rPr>
        <w:lastRenderedPageBreak/>
        <w:drawing>
          <wp:inline distT="0" distB="0" distL="0" distR="0" wp14:anchorId="12E84ED1" wp14:editId="53060BA9">
            <wp:extent cx="4514850" cy="4514850"/>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t_1.pdf"/>
                    <pic:cNvPicPr/>
                  </pic:nvPicPr>
                  <pic:blipFill>
                    <a:blip r:embed="rId14"/>
                    <a:stretch>
                      <a:fillRect/>
                    </a:stretch>
                  </pic:blipFill>
                  <pic:spPr>
                    <a:xfrm>
                      <a:off x="0" y="0"/>
                      <a:ext cx="4514850" cy="4514850"/>
                    </a:xfrm>
                    <a:prstGeom prst="rect">
                      <a:avLst/>
                    </a:prstGeom>
                  </pic:spPr>
                </pic:pic>
              </a:graphicData>
            </a:graphic>
          </wp:inline>
        </w:drawing>
      </w:r>
    </w:p>
    <w:p w14:paraId="398A8A4C" w14:textId="77777777" w:rsidR="00E04CBF" w:rsidRPr="001A4715" w:rsidRDefault="00E04CBF" w:rsidP="00E04CBF">
      <w:pPr>
        <w:ind w:firstLine="0"/>
      </w:pPr>
      <w:r w:rsidRPr="001A4715">
        <w:rPr>
          <w:b/>
        </w:rPr>
        <w:t>Figure 1.</w:t>
      </w:r>
      <w:r w:rsidRPr="001A4715">
        <w:t xml:space="preserve"> IRAP effects</w:t>
      </w:r>
      <w:r w:rsidRPr="001A4715">
        <w:rPr>
          <w:i/>
        </w:rPr>
        <w:t xml:space="preserve"> </w:t>
      </w:r>
      <w:r w:rsidRPr="001A4715">
        <w:t>between domains (upper panel) and between words vs. non-words IRAPs (lower panel). Error bars represent 95% CIs.</w:t>
      </w:r>
      <w:bookmarkStart w:id="7" w:name="_vg6defu8jxdt" w:colFirst="0" w:colLast="0"/>
      <w:bookmarkEnd w:id="7"/>
    </w:p>
    <w:p w14:paraId="2F96A581" w14:textId="77777777" w:rsidR="00E04CBF" w:rsidRDefault="00E04CBF" w:rsidP="00E04CBF">
      <w:pPr>
        <w:ind w:firstLine="0"/>
      </w:pPr>
    </w:p>
    <w:p w14:paraId="6D9F843B" w14:textId="77777777" w:rsidR="00E04CBF" w:rsidRDefault="00E04CBF" w:rsidP="00E76432"/>
    <w:p w14:paraId="4033C56E" w14:textId="77777777" w:rsidR="00E04CBF" w:rsidRDefault="00E04CBF" w:rsidP="00E76432">
      <w:pPr>
        <w:sectPr w:rsidR="00E04CBF" w:rsidSect="00E04CBF">
          <w:type w:val="continuous"/>
          <w:pgSz w:w="11900" w:h="16840" w:code="9"/>
          <w:pgMar w:top="1440" w:right="1440" w:bottom="1440" w:left="1440" w:header="720" w:footer="720" w:gutter="0"/>
          <w:cols w:space="360"/>
          <w:titlePg/>
          <w:docGrid w:linePitch="360"/>
        </w:sectPr>
      </w:pPr>
    </w:p>
    <w:p w14:paraId="3011D22B" w14:textId="164A6C91" w:rsidR="005742E4" w:rsidRPr="009462EB" w:rsidRDefault="00E338E0" w:rsidP="00D97CCB">
      <w:pPr>
        <w:ind w:firstLine="0"/>
      </w:pPr>
      <w:bookmarkStart w:id="8" w:name="_GoBack"/>
      <w:bookmarkEnd w:id="8"/>
      <w:r w:rsidRPr="009462EB">
        <w:t xml:space="preserve">squares </w:t>
      </w:r>
      <w:r w:rsidR="00925D5A" w:rsidRPr="009462EB">
        <w:t>method). In the case of interaction effects, Bayes Factors compared the hierarchical models of (H1) all main effect and their interaction effect, relative to (H0) all main effects without the interaction effect of interest (i.e., the equivalent of frequentist type III sum of squares method).</w:t>
      </w:r>
      <w:r w:rsidR="003F4945" w:rsidRPr="009462EB">
        <w:t xml:space="preserve"> </w:t>
      </w:r>
      <w:r w:rsidR="00C12A15" w:rsidRPr="009462EB">
        <w:t xml:space="preserve">Results were interpreted following the guidelines defined by </w:t>
      </w:r>
      <w:r w:rsidR="009D4C86" w:rsidRPr="009462EB">
        <w:t>Lee and Wagenmakers</w:t>
      </w:r>
      <w:r w:rsidR="00A715C6" w:rsidRPr="009462EB">
        <w:t xml:space="preserve"> </w:t>
      </w:r>
      <w:r w:rsidR="00A715C6" w:rsidRPr="009462EB">
        <w:fldChar w:fldCharType="begin"/>
      </w:r>
      <w:r w:rsidR="00A715C6" w:rsidRPr="009462EB">
        <w:instrText xml:space="preserve"> ADDIN ZOTERO_ITEM CSL_CITATION {"citationID":"Dqf9lbqP","properties":{"formattedCitation":"(2013)","plainCitation":"(2013)","noteIndex":0},"citationItems":[{"id":12227,"uris":["http://zotero.org/users/1687755/items/ZETADY7F"],"uri":["http://zotero.org/users/1687755/items/ZETADY7F"],"itemData":{"id":12227,"type":"book","publisher":"Cambridge university press","title":"Bayesian cognitive modeling: A practical course","author":[{"family":"Lee","given":"Michael D"},{"family":"Wagenmakers","given":"Eric-Jan"}],"issued":{"date-parts":[["2013"]]}},"suppress-author":true}],"schema":"https://github.com/citation-style-language/schema/raw/master/csl-citation.json"} </w:instrText>
      </w:r>
      <w:r w:rsidR="00A715C6" w:rsidRPr="009462EB">
        <w:fldChar w:fldCharType="separate"/>
      </w:r>
      <w:r w:rsidR="00A715C6" w:rsidRPr="009462EB">
        <w:t>(2013)</w:t>
      </w:r>
      <w:r w:rsidR="00A715C6" w:rsidRPr="009462EB">
        <w:fldChar w:fldCharType="end"/>
      </w:r>
      <w:r w:rsidR="00C12A15" w:rsidRPr="009462EB">
        <w:t xml:space="preserve">. </w:t>
      </w:r>
      <w:r w:rsidR="006F192B" w:rsidRPr="009462EB">
        <w:t>For readers less familiar with Bayes factors, BF</w:t>
      </w:r>
      <w:r w:rsidR="0026448A" w:rsidRPr="009462EB">
        <w:rPr>
          <w:rFonts w:cs="Times New Roman (Body CS)"/>
          <w:vertAlign w:val="subscript"/>
        </w:rPr>
        <w:t>10</w:t>
      </w:r>
      <w:r w:rsidR="006F192B" w:rsidRPr="009462EB">
        <w:t xml:space="preserve"> &gt; 3 corresponds </w:t>
      </w:r>
      <w:r w:rsidR="00413972" w:rsidRPr="009462EB">
        <w:t xml:space="preserve">very roughly </w:t>
      </w:r>
      <w:r w:rsidR="005D2069" w:rsidRPr="009462EB">
        <w:t>with</w:t>
      </w:r>
      <w:r w:rsidR="006F192B" w:rsidRPr="009462EB">
        <w:t xml:space="preserve"> </w:t>
      </w:r>
      <w:r w:rsidR="006F192B" w:rsidRPr="009462EB">
        <w:rPr>
          <w:i/>
        </w:rPr>
        <w:t>p</w:t>
      </w:r>
      <w:r w:rsidR="006F192B" w:rsidRPr="009462EB">
        <w:t xml:space="preserve"> &lt; .01 in the frequentist framework</w:t>
      </w:r>
      <w:r w:rsidR="00967285" w:rsidRPr="009462EB">
        <w:t xml:space="preserve"> </w:t>
      </w:r>
      <w:r w:rsidR="00967285" w:rsidRPr="009462EB">
        <w:fldChar w:fldCharType="begin"/>
      </w:r>
      <w:r w:rsidR="00967285" w:rsidRPr="009462EB">
        <w:instrText xml:space="preserve"> ADDIN ZOTERO_ITEM CSL_CITATION {"citationID":"17obov5D","properties":{"formattedCitation":"(although it should be noted that the two do not have a one-to-one interpretation and can provide divergent results; for a thorough yet accessible introduction to analyses using Bayes Factors see Rouder et al., 2009)","plainCitation":"(although it should be noted that the two do not have a one-to-one interpretation and can provide divergent results; for a thorough yet accessible introduction to analyses using Bayes Factors see Rouder et al., 2009)","noteIndex":0},"citationItems":[{"id":3485,"uris":["http://zotero.org/users/1687755/items/RBQPV7K8"],"uri":["http://zotero.org/users/1687755/items/RBQPV7K8"],"itemData":{"id":3485,"type":"article-journal","container-title":"Psychonomic Bulletin &amp; Review","DOI":"10.3758/PBR.16.2.225","ISSN":"1069-9384, 1531-5320","issue":"2","language":"en","page":"225-237","source":"CrossRef","title":"Bayesian t tests for accepting and rejecting the null hypothesis","volume":"16","author":[{"family":"Rouder","given":"Jeffrey N."},{"family":"Speckman","given":"Paul L."},{"family":"Sun","given":"Dongchu"},{"family":"Morey","given":"Richard D."},{"family":"Iverson","given":"Geoffrey"}],"issued":{"date-parts":[["2009",4]]}},"prefix":"although it should be noted that the two do not have a one-to-one interpretation and can provide divergent results; for a thorough yet accessible introduction to analyses using Bayes Factors see "}],"schema":"https://github.com/citation-style-language/schema/raw/master/csl-citation.json"} </w:instrText>
      </w:r>
      <w:r w:rsidR="00967285" w:rsidRPr="009462EB">
        <w:fldChar w:fldCharType="separate"/>
      </w:r>
      <w:r w:rsidR="00967285" w:rsidRPr="009462EB">
        <w:t>(although it should be noted that the two do not have a one-to-one interpretation and can provide divergent results; for a thorough yet accessible introduction to analyses using Bayes Factors see Rouder et al., 2009)</w:t>
      </w:r>
      <w:r w:rsidR="00967285" w:rsidRPr="009462EB">
        <w:fldChar w:fldCharType="end"/>
      </w:r>
      <w:r w:rsidR="006F192B" w:rsidRPr="009462EB">
        <w:t xml:space="preserve">. </w:t>
      </w:r>
      <w:r w:rsidR="00C12A15" w:rsidRPr="009462EB">
        <w:t xml:space="preserve">Results </w:t>
      </w:r>
      <w:r w:rsidR="00E10C56" w:rsidRPr="009462EB">
        <w:t xml:space="preserve">provided no </w:t>
      </w:r>
      <w:r w:rsidR="00A04316" w:rsidRPr="009462EB">
        <w:t xml:space="preserve">strong </w:t>
      </w:r>
      <w:r w:rsidR="00E10C56" w:rsidRPr="009462EB">
        <w:t xml:space="preserve">evidence for or against </w:t>
      </w:r>
      <w:r w:rsidR="00C34CA6" w:rsidRPr="009462EB">
        <w:t xml:space="preserve">the main effect for </w:t>
      </w:r>
      <w:r w:rsidR="00E10C56" w:rsidRPr="009462EB">
        <w:t>domain</w:t>
      </w:r>
      <w:r w:rsidR="006B093E" w:rsidRPr="009462EB">
        <w:t xml:space="preserve"> (BF</w:t>
      </w:r>
      <w:r w:rsidR="009738EA" w:rsidRPr="009462EB">
        <w:rPr>
          <w:vertAlign w:val="subscript"/>
        </w:rPr>
        <w:t>10</w:t>
      </w:r>
      <w:r w:rsidR="006B093E" w:rsidRPr="009462EB">
        <w:rPr>
          <w:vertAlign w:val="subscript"/>
        </w:rPr>
        <w:t xml:space="preserve"> </w:t>
      </w:r>
      <w:r w:rsidR="00726255" w:rsidRPr="009462EB">
        <w:t>= 1.6</w:t>
      </w:r>
      <w:r w:rsidR="009738EA" w:rsidRPr="009462EB">
        <w:t>3</w:t>
      </w:r>
      <w:r w:rsidR="006B093E" w:rsidRPr="009462EB">
        <w:t>), extreme evidence for trial type (BF</w:t>
      </w:r>
      <w:r w:rsidR="008818A6" w:rsidRPr="009462EB">
        <w:rPr>
          <w:vertAlign w:val="subscript"/>
        </w:rPr>
        <w:t>10</w:t>
      </w:r>
      <w:r w:rsidR="006B093E" w:rsidRPr="009462EB">
        <w:rPr>
          <w:vertAlign w:val="subscript"/>
        </w:rPr>
        <w:t xml:space="preserve"> </w:t>
      </w:r>
      <w:r w:rsidR="002525FD" w:rsidRPr="009462EB">
        <w:t>&gt;</w:t>
      </w:r>
      <w:r w:rsidR="006B093E" w:rsidRPr="009462EB">
        <w:t xml:space="preserve"> </w:t>
      </w:r>
      <w:r w:rsidR="002525FD" w:rsidRPr="009462EB">
        <w:t>1000</w:t>
      </w:r>
      <w:r w:rsidR="006B093E" w:rsidRPr="009462EB">
        <w:t xml:space="preserve">), and </w:t>
      </w:r>
      <w:r w:rsidR="00674927" w:rsidRPr="009462EB">
        <w:t>extreme</w:t>
      </w:r>
      <w:r w:rsidR="006B093E" w:rsidRPr="009462EB">
        <w:t xml:space="preserve"> evidence against </w:t>
      </w:r>
      <w:r w:rsidR="00674927" w:rsidRPr="009462EB">
        <w:t>the interaction effect (BF</w:t>
      </w:r>
      <w:r w:rsidR="009A1268" w:rsidRPr="009462EB">
        <w:rPr>
          <w:vertAlign w:val="subscript"/>
        </w:rPr>
        <w:t xml:space="preserve">10 </w:t>
      </w:r>
      <w:r w:rsidR="009738EA" w:rsidRPr="009462EB">
        <w:t>&lt;</w:t>
      </w:r>
      <w:r w:rsidR="00674927" w:rsidRPr="009462EB">
        <w:t xml:space="preserve"> 0.001).</w:t>
      </w:r>
      <w:r w:rsidR="00AB5A48" w:rsidRPr="009462EB">
        <w:t xml:space="preserve"> </w:t>
      </w:r>
      <w:r w:rsidR="00241049" w:rsidRPr="009462EB">
        <w:t>Results from both frequentist and Bayes Factors hypothesis testing methods therefore supported the conclusion that IRAP effects are mostly driven by the generic pattern rather than the domain being assessed.</w:t>
      </w:r>
      <w:r w:rsidR="00E1389E" w:rsidRPr="009462EB">
        <w:t xml:space="preserve"> Figure 1 (upper panel</w:t>
      </w:r>
      <w:r w:rsidR="00CE107D" w:rsidRPr="009462EB">
        <w:t xml:space="preserve"> </w:t>
      </w:r>
      <w:r w:rsidR="00E1389E" w:rsidRPr="009462EB">
        <w:t>illustrates th</w:t>
      </w:r>
      <w:r w:rsidR="00CE107D" w:rsidRPr="009462EB">
        <w:t>e</w:t>
      </w:r>
      <w:r w:rsidR="00E1389E" w:rsidRPr="009462EB">
        <w:t xml:space="preserve"> comparable generic pattern </w:t>
      </w:r>
      <w:r w:rsidR="00B8133C" w:rsidRPr="009462EB">
        <w:t xml:space="preserve">in between-trial type effects that is </w:t>
      </w:r>
      <w:r w:rsidR="00C73E6F" w:rsidRPr="009462EB">
        <w:t>observed in all domains</w:t>
      </w:r>
      <w:r w:rsidR="00696FC3" w:rsidRPr="009462EB">
        <w:t>.</w:t>
      </w:r>
    </w:p>
    <w:p w14:paraId="4C2D79DA" w14:textId="79FA56DF" w:rsidR="00B07E67" w:rsidRPr="009462EB" w:rsidRDefault="003943BB" w:rsidP="00E76432">
      <w:r w:rsidRPr="009462EB">
        <w:t>F</w:t>
      </w:r>
      <w:r w:rsidR="00AB5A48" w:rsidRPr="009462EB">
        <w:t xml:space="preserve">requentist </w:t>
      </w:r>
      <w:r w:rsidR="00966169" w:rsidRPr="009462EB">
        <w:t xml:space="preserve">standardized </w:t>
      </w:r>
      <w:r w:rsidR="00AB5A48" w:rsidRPr="009462EB">
        <w:t>effect sizes</w:t>
      </w:r>
      <w:r w:rsidR="00242772" w:rsidRPr="009462EB">
        <w:t xml:space="preserve"> </w:t>
      </w:r>
      <w:r w:rsidR="005742E4" w:rsidRPr="009462EB">
        <w:t>were</w:t>
      </w:r>
      <w:r w:rsidR="00242772" w:rsidRPr="009462EB">
        <w:t xml:space="preserve"> also </w:t>
      </w:r>
      <w:r w:rsidR="005742E4" w:rsidRPr="009462EB">
        <w:t>calculated</w:t>
      </w:r>
      <w:r w:rsidR="00242772" w:rsidRPr="009462EB">
        <w:t xml:space="preserve">, where </w:t>
      </w:r>
      <w:r w:rsidR="005742E4" w:rsidRPr="009462EB">
        <w:t>η</w:t>
      </w:r>
      <w:r w:rsidR="005742E4" w:rsidRPr="009462EB">
        <w:rPr>
          <w:vertAlign w:val="superscript"/>
        </w:rPr>
        <w:t>2</w:t>
      </w:r>
      <w:r w:rsidR="005742E4" w:rsidRPr="009462EB">
        <w:t xml:space="preserve"> refers to the percentage of variance explained (akin to</w:t>
      </w:r>
      <w:r w:rsidR="005742E4" w:rsidRPr="009462EB">
        <w:rPr>
          <w:iCs/>
        </w:rPr>
        <w:t xml:space="preserve"> </w:t>
      </w:r>
      <w:r w:rsidR="005742E4" w:rsidRPr="009462EB">
        <w:rPr>
          <w:i/>
          <w:iCs/>
        </w:rPr>
        <w:t>r</w:t>
      </w:r>
      <w:r w:rsidR="005742E4" w:rsidRPr="009462EB">
        <w:rPr>
          <w:vertAlign w:val="superscript"/>
        </w:rPr>
        <w:t>2</w:t>
      </w:r>
      <w:r w:rsidR="005742E4" w:rsidRPr="009462EB">
        <w:t>); (</w:t>
      </w:r>
      <w:r w:rsidR="00350CAB" w:rsidRPr="009462EB">
        <w:t>‘</w:t>
      </w:r>
      <w:r w:rsidR="005742E4" w:rsidRPr="009462EB">
        <w:t>partial</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p</w:t>
      </w:r>
      <w:r w:rsidR="005742E4" w:rsidRPr="009462EB">
        <w:rPr>
          <w:vertAlign w:val="superscript"/>
        </w:rPr>
        <w:t xml:space="preserve"> </w:t>
      </w:r>
      <w:r w:rsidR="005742E4" w:rsidRPr="009462EB">
        <w:t xml:space="preserve">refers to the </w:t>
      </w:r>
      <w:r w:rsidR="00A932C6" w:rsidRPr="009462EB">
        <w:t>percentage</w:t>
      </w:r>
      <w:r w:rsidR="005742E4" w:rsidRPr="009462EB">
        <w:t xml:space="preserve"> of variance explained after controlling for all other effects; and (</w:t>
      </w:r>
      <w:r w:rsidR="00350CAB" w:rsidRPr="009462EB">
        <w:t>‘</w:t>
      </w:r>
      <w:r w:rsidR="005742E4" w:rsidRPr="009462EB">
        <w:t>generalized</w:t>
      </w:r>
      <w:r w:rsidR="00350CAB" w:rsidRPr="009462EB">
        <w:t>’</w:t>
      </w:r>
      <w:r w:rsidR="005742E4" w:rsidRPr="009462EB">
        <w:t>) η</w:t>
      </w:r>
      <w:r w:rsidR="005742E4" w:rsidRPr="009462EB">
        <w:rPr>
          <w:vertAlign w:val="superscript"/>
        </w:rPr>
        <w:t>2</w:t>
      </w:r>
      <w:r w:rsidR="005742E4" w:rsidRPr="009462EB">
        <w:rPr>
          <w:rFonts w:cs="Times New Roman (Body CS)"/>
          <w:i/>
          <w:vertAlign w:val="subscript"/>
        </w:rPr>
        <w:t>g</w:t>
      </w:r>
      <w:r w:rsidR="005742E4" w:rsidRPr="009462EB">
        <w:t xml:space="preserve"> also refers to percentage of variance after controlling for other effects, but is corrected to be interpretable across differential factorial designs </w:t>
      </w:r>
      <w:r w:rsidR="00025F05" w:rsidRPr="009462EB">
        <w:fldChar w:fldCharType="begin"/>
      </w:r>
      <w:r w:rsidR="00025F05" w:rsidRPr="009462EB">
        <w:instrText xml:space="preserve"> ADDIN ZOTERO_ITEM CSL_CITATION {"citationID":"LBgtcAXd","properties":{"formattedCitation":"(e.g., number of levels and within vs. between factors; see Lakens, 2013)","plainCitation":"(e.g., number of levels and within vs. between factors; see Lakens, 2013)","noteIndex":0},"citationItems":[{"id":1087,"uris":["http://zotero.org/users/1687755/items/PKDKBV8M"],"uri":["http://zotero.org/users/1687755/items/PKDKBV8M"],"itemData":{"id":1087,"type":"article-journal","container-title":"Frontiers in Psychology","DOI":"10.3389/fpsyg.2013.00863","ISSN":"1664-1078","source":"CrossRef","title":"Calculating and reporting effect sizes to facilitate cumulative science: a practical primer for t-tests and ANOVAs","title-short":"Calculating and reporting effect sizes to facilitate cumulative science","URL":"http://journal.frontiersin.org/article/10.3389/fpsyg.2013.00863/abstract","volume":"4","author":[{"family":"Lakens","given":"Daniël"}],"accessed":{"date-parts":[["2015",4,2]]},"issued":{"date-parts":[["2013"]]}},"prefix":"e.g., number of levels and within vs. between factors; see "}],"schema":"https://github.com/citation-style-language/schema/raw/master/csl-citation.json"} </w:instrText>
      </w:r>
      <w:r w:rsidR="00025F05" w:rsidRPr="009462EB">
        <w:fldChar w:fldCharType="separate"/>
      </w:r>
      <w:r w:rsidR="00025F05" w:rsidRPr="009462EB">
        <w:t>(e.g., number of levels and within vs. between factors; see Lakens, 2013)</w:t>
      </w:r>
      <w:r w:rsidR="00025F05" w:rsidRPr="009462EB">
        <w:fldChar w:fldCharType="end"/>
      </w:r>
      <w:r w:rsidR="009D0ECE" w:rsidRPr="009462EB">
        <w:t xml:space="preserve">. </w:t>
      </w:r>
      <w:r w:rsidR="005742E4" w:rsidRPr="009462EB">
        <w:t>All three metrics are reported here to maximize informativeness.</w:t>
      </w:r>
      <w:r w:rsidR="000E6C57" w:rsidRPr="009462EB">
        <w:t xml:space="preserve"> </w:t>
      </w:r>
      <w:r w:rsidR="00DB047A" w:rsidRPr="009462EB">
        <w:t xml:space="preserve">Confidence intervals were bootstrapped using the case removal and percentile method with 1000 replications. </w:t>
      </w:r>
      <w:r w:rsidR="005762EA" w:rsidRPr="009462EB">
        <w:t xml:space="preserve">Median </w:t>
      </w:r>
      <w:r w:rsidR="006909B9" w:rsidRPr="009462EB">
        <w:t xml:space="preserve">bootstrapped </w:t>
      </w:r>
      <w:r w:rsidR="005762EA" w:rsidRPr="009462EB">
        <w:t>estimates are reported for robustness</w:t>
      </w:r>
      <w:r w:rsidR="00F275C9" w:rsidRPr="009462EB">
        <w:t xml:space="preserve">. Following </w:t>
      </w:r>
      <w:r w:rsidR="005762EA" w:rsidRPr="009462EB">
        <w:t xml:space="preserve"> </w:t>
      </w:r>
      <w:r w:rsidR="00F275C9" w:rsidRPr="009462EB">
        <w:t xml:space="preserve">standard practice, 90% confidence intervals are reported on the basis that squared effect sizes can only be positive numbers. </w:t>
      </w:r>
      <w:r w:rsidR="00E709E8" w:rsidRPr="009462EB">
        <w:t>Comparisons can be made between the effects on the basis of the non</w:t>
      </w:r>
      <w:r w:rsidR="004C0F1A" w:rsidRPr="009462EB">
        <w:t>-</w:t>
      </w:r>
      <w:r w:rsidR="00E709E8" w:rsidRPr="009462EB">
        <w:t xml:space="preserve">overlap of these intervals. </w:t>
      </w:r>
      <w:r w:rsidR="0055179E" w:rsidRPr="009462EB">
        <w:t>G</w:t>
      </w:r>
      <w:r w:rsidR="00E709E8" w:rsidRPr="009462EB">
        <w:t>iven the mix of within and between-subject effects, η</w:t>
      </w:r>
      <w:r w:rsidR="00E709E8" w:rsidRPr="009462EB">
        <w:rPr>
          <w:vertAlign w:val="superscript"/>
        </w:rPr>
        <w:t>2</w:t>
      </w:r>
      <w:r w:rsidR="00E709E8" w:rsidRPr="009462EB">
        <w:rPr>
          <w:rFonts w:cs="Times New Roman (Body CS)"/>
          <w:i/>
          <w:vertAlign w:val="subscript"/>
        </w:rPr>
        <w:t>g</w:t>
      </w:r>
      <w:r w:rsidR="00E709E8" w:rsidRPr="009462EB">
        <w:t xml:space="preserve"> is the most appropriate metric to compare in order to make</w:t>
      </w:r>
      <w:r w:rsidR="0055179E" w:rsidRPr="009462EB">
        <w:t xml:space="preserve"> such</w:t>
      </w:r>
      <w:r w:rsidR="00E709E8" w:rsidRPr="009462EB">
        <w:t xml:space="preserve"> inferences. </w:t>
      </w:r>
      <w:r w:rsidR="000E6C57" w:rsidRPr="009462EB">
        <w:t xml:space="preserve">Results </w:t>
      </w:r>
      <w:r w:rsidR="004453DF" w:rsidRPr="009462EB">
        <w:lastRenderedPageBreak/>
        <w:t>d</w:t>
      </w:r>
      <w:r w:rsidR="00AB5A48" w:rsidRPr="009462EB">
        <w:t xml:space="preserve">emonstrated that the majority of variance in IRAP effects was explained by </w:t>
      </w:r>
      <w:r w:rsidR="00966169" w:rsidRPr="009462EB">
        <w:t xml:space="preserve">the </w:t>
      </w:r>
      <w:r w:rsidR="00966169" w:rsidRPr="009473CC">
        <w:t>main effect for trial type (η</w:t>
      </w:r>
      <w:r w:rsidR="00966169" w:rsidRPr="009473CC">
        <w:rPr>
          <w:vertAlign w:val="superscript"/>
        </w:rPr>
        <w:t>2</w:t>
      </w:r>
      <w:r w:rsidR="00966169" w:rsidRPr="009473CC">
        <w:t xml:space="preserve"> = 0.7</w:t>
      </w:r>
      <w:r w:rsidR="00285726" w:rsidRPr="009473CC">
        <w:t>0</w:t>
      </w:r>
      <w:r w:rsidR="00966169" w:rsidRPr="009473CC">
        <w:t xml:space="preserve">, </w:t>
      </w:r>
      <w:r w:rsidR="00DB047A" w:rsidRPr="009473CC">
        <w:t>9</w:t>
      </w:r>
      <w:r w:rsidR="00F275C9" w:rsidRPr="009473CC">
        <w:t>0</w:t>
      </w:r>
      <w:r w:rsidR="00DB047A" w:rsidRPr="009473CC">
        <w:t>% CI [</w:t>
      </w:r>
      <w:r w:rsidR="00285726" w:rsidRPr="009473CC">
        <w:t>0.63</w:t>
      </w:r>
      <w:r w:rsidR="005D1FA4" w:rsidRPr="009473CC">
        <w:t xml:space="preserve">, </w:t>
      </w:r>
      <w:r w:rsidR="00285726" w:rsidRPr="009473CC">
        <w:t>0.77</w:t>
      </w:r>
      <w:r w:rsidR="00DB047A" w:rsidRPr="009473CC">
        <w:t xml:space="preserve">], </w:t>
      </w:r>
      <w:r w:rsidR="00966169" w:rsidRPr="009473CC">
        <w:t>η</w:t>
      </w:r>
      <w:r w:rsidR="00966169" w:rsidRPr="009473CC">
        <w:rPr>
          <w:vertAlign w:val="superscript"/>
        </w:rPr>
        <w:t>2</w:t>
      </w:r>
      <w:r w:rsidR="00A679A3" w:rsidRPr="009473CC">
        <w:rPr>
          <w:i/>
          <w:vertAlign w:val="subscript"/>
        </w:rPr>
        <w:t>p</w:t>
      </w:r>
      <w:r w:rsidR="00966169" w:rsidRPr="009473CC">
        <w:t xml:space="preserve"> = 0.2</w:t>
      </w:r>
      <w:r w:rsidR="0029310E" w:rsidRPr="009473CC">
        <w:t>2</w:t>
      </w:r>
      <w:r w:rsidR="005D1FA4" w:rsidRPr="009473CC">
        <w:t>, 9</w:t>
      </w:r>
      <w:r w:rsidR="00F275C9" w:rsidRPr="009473CC">
        <w:t>0</w:t>
      </w:r>
      <w:r w:rsidR="005D1FA4" w:rsidRPr="009473CC">
        <w:t>% CI [</w:t>
      </w:r>
      <w:r w:rsidR="00285726" w:rsidRPr="009473CC">
        <w:t>0.19</w:t>
      </w:r>
      <w:r w:rsidR="005D1FA4" w:rsidRPr="009473CC">
        <w:t xml:space="preserve">, </w:t>
      </w:r>
      <w:r w:rsidR="00285726" w:rsidRPr="009473CC">
        <w:t>0.25</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0.1</w:t>
      </w:r>
      <w:r w:rsidR="0029310E" w:rsidRPr="009473CC">
        <w:t>6</w:t>
      </w:r>
      <w:r w:rsidR="005D1FA4" w:rsidRPr="009473CC">
        <w:t>, 9</w:t>
      </w:r>
      <w:r w:rsidR="00F275C9" w:rsidRPr="009473CC">
        <w:t>0</w:t>
      </w:r>
      <w:r w:rsidR="005D1FA4" w:rsidRPr="009473CC">
        <w:t>% CI [</w:t>
      </w:r>
      <w:r w:rsidR="00285726" w:rsidRPr="009473CC">
        <w:t>0.13</w:t>
      </w:r>
      <w:r w:rsidR="005D1FA4" w:rsidRPr="009473CC">
        <w:t xml:space="preserve">, </w:t>
      </w:r>
      <w:r w:rsidR="00285726" w:rsidRPr="009473CC">
        <w:t>0.18</w:t>
      </w:r>
      <w:r w:rsidR="005D1FA4" w:rsidRPr="009473CC">
        <w:t>]</w:t>
      </w:r>
      <w:r w:rsidR="00966169" w:rsidRPr="009473CC">
        <w:t>)</w:t>
      </w:r>
      <w:r w:rsidR="00D92364" w:rsidRPr="009473CC">
        <w:t xml:space="preserve"> with only a small fraction explained by either the main effect for domain (η</w:t>
      </w:r>
      <w:r w:rsidR="00D92364" w:rsidRPr="009473CC">
        <w:rPr>
          <w:vertAlign w:val="superscript"/>
        </w:rPr>
        <w:t>2</w:t>
      </w:r>
      <w:r w:rsidR="00D92364" w:rsidRPr="009473CC">
        <w:t xml:space="preserve"> = 0.0</w:t>
      </w:r>
      <w:r w:rsidR="0029310E" w:rsidRPr="009473CC">
        <w:t>6</w:t>
      </w:r>
      <w:r w:rsidR="005D1FA4" w:rsidRPr="009473CC">
        <w:t>, 9</w:t>
      </w:r>
      <w:r w:rsidR="00F275C9" w:rsidRPr="009473CC">
        <w:t>0</w:t>
      </w:r>
      <w:r w:rsidR="005D1FA4" w:rsidRPr="009473CC">
        <w:t>% CI [</w:t>
      </w:r>
      <w:r w:rsidR="00E45E8C" w:rsidRPr="009473CC">
        <w:t>0.03</w:t>
      </w:r>
      <w:r w:rsidR="005D1FA4" w:rsidRPr="009473CC">
        <w:t xml:space="preserve">, </w:t>
      </w:r>
      <w:r w:rsidR="00E45E8C" w:rsidRPr="009473CC">
        <w:t>0.10</w:t>
      </w:r>
      <w:r w:rsidR="005D1FA4" w:rsidRPr="009473CC">
        <w:t>]</w:t>
      </w:r>
      <w:r w:rsidR="00D92364" w:rsidRPr="009473CC">
        <w:t>, η</w:t>
      </w:r>
      <w:r w:rsidR="00D92364" w:rsidRPr="009473CC">
        <w:rPr>
          <w:vertAlign w:val="superscript"/>
        </w:rPr>
        <w:t>2</w:t>
      </w:r>
      <w:r w:rsidR="00A679A3" w:rsidRPr="009473CC">
        <w:rPr>
          <w:i/>
          <w:vertAlign w:val="subscript"/>
        </w:rPr>
        <w:t>p</w:t>
      </w:r>
      <w:r w:rsidR="00D92364" w:rsidRPr="009473CC">
        <w:t xml:space="preserve"> = 0.0</w:t>
      </w:r>
      <w:r w:rsidR="00E45E8C" w:rsidRPr="009473CC">
        <w:t>5</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0.07</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E45E8C" w:rsidRPr="009473CC">
        <w:t>2</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0.03</w:t>
      </w:r>
      <w:r w:rsidR="005D1FA4" w:rsidRPr="009473CC">
        <w:t>]</w:t>
      </w:r>
      <w:r w:rsidR="00D92364" w:rsidRPr="009473CC">
        <w:t>) or the interaction between domain and trial type (η</w:t>
      </w:r>
      <w:r w:rsidR="00D92364" w:rsidRPr="009473CC">
        <w:rPr>
          <w:vertAlign w:val="superscript"/>
        </w:rPr>
        <w:t>2</w:t>
      </w:r>
      <w:r w:rsidR="00D92364" w:rsidRPr="009473CC">
        <w:t xml:space="preserve"> = 0.0</w:t>
      </w:r>
      <w:r w:rsidR="00E45E8C" w:rsidRPr="009473CC">
        <w:t>4</w:t>
      </w:r>
      <w:r w:rsidR="005D1FA4" w:rsidRPr="009473CC">
        <w:t>, 9</w:t>
      </w:r>
      <w:r w:rsidR="00F275C9" w:rsidRPr="009473CC">
        <w:t>0</w:t>
      </w:r>
      <w:r w:rsidR="005D1FA4" w:rsidRPr="009473CC">
        <w:t>% CI [</w:t>
      </w:r>
      <w:r w:rsidR="00E45E8C" w:rsidRPr="009473CC">
        <w:t>0.02</w:t>
      </w:r>
      <w:r w:rsidR="005D1FA4" w:rsidRPr="009473CC">
        <w:t xml:space="preserve">, </w:t>
      </w:r>
      <w:r w:rsidR="00E45E8C" w:rsidRPr="009473CC">
        <w:t>0.06</w:t>
      </w:r>
      <w:r w:rsidR="005D1FA4" w:rsidRPr="009473CC">
        <w:t>]</w:t>
      </w:r>
      <w:r w:rsidR="00D92364" w:rsidRPr="009473CC">
        <w:t>, η</w:t>
      </w:r>
      <w:r w:rsidR="00297E66" w:rsidRPr="009473CC">
        <w:rPr>
          <w:rFonts w:cs="Times New Roman (Body CS)"/>
          <w:vertAlign w:val="superscript"/>
        </w:rPr>
        <w:t>2</w:t>
      </w:r>
      <w:r w:rsidR="00A679A3" w:rsidRPr="009473CC">
        <w:rPr>
          <w:i/>
          <w:vertAlign w:val="subscript"/>
        </w:rPr>
        <w:t>p</w:t>
      </w:r>
      <w:r w:rsidR="00297E66" w:rsidRPr="009473CC">
        <w:t xml:space="preserve"> = 0.0</w:t>
      </w:r>
      <w:r w:rsidR="0029310E" w:rsidRPr="009473CC">
        <w:t>1</w:t>
      </w:r>
      <w:r w:rsidR="005D1FA4" w:rsidRPr="009473CC">
        <w:t>, 9</w:t>
      </w:r>
      <w:r w:rsidR="00F275C9" w:rsidRPr="009473CC">
        <w:t>0</w:t>
      </w:r>
      <w:r w:rsidR="005D1FA4" w:rsidRPr="009473CC">
        <w:t>% CI [</w:t>
      </w:r>
      <w:r w:rsidR="00E45E8C" w:rsidRPr="009473CC">
        <w:t>0.01</w:t>
      </w:r>
      <w:r w:rsidR="005D1FA4" w:rsidRPr="009473CC">
        <w:t xml:space="preserve">, </w:t>
      </w:r>
      <w:r w:rsidR="00E45E8C" w:rsidRPr="009473CC">
        <w:t>0.02</w:t>
      </w:r>
      <w:r w:rsidR="005D1FA4" w:rsidRPr="009473CC">
        <w:t>]</w:t>
      </w:r>
      <w:r w:rsidR="002D0E07" w:rsidRPr="009473CC">
        <w:t>, η</w:t>
      </w:r>
      <w:r w:rsidR="002D0E07" w:rsidRPr="009473CC">
        <w:rPr>
          <w:vertAlign w:val="superscript"/>
        </w:rPr>
        <w:t>2</w:t>
      </w:r>
      <w:r w:rsidR="00A679A3" w:rsidRPr="009473CC">
        <w:rPr>
          <w:i/>
          <w:vertAlign w:val="subscript"/>
        </w:rPr>
        <w:t>g</w:t>
      </w:r>
      <w:r w:rsidR="002D0E07" w:rsidRPr="009473CC">
        <w:t xml:space="preserve"> = 0.0</w:t>
      </w:r>
      <w:r w:rsidR="0029310E" w:rsidRPr="009473CC">
        <w:t>1</w:t>
      </w:r>
      <w:r w:rsidR="005D1FA4" w:rsidRPr="009473CC">
        <w:t>, 9</w:t>
      </w:r>
      <w:r w:rsidR="00F275C9" w:rsidRPr="009473CC">
        <w:t>0</w:t>
      </w:r>
      <w:r w:rsidR="005D1FA4" w:rsidRPr="009473CC">
        <w:t>% CI [</w:t>
      </w:r>
      <w:r w:rsidR="00E45E8C" w:rsidRPr="009473CC">
        <w:t>0.00</w:t>
      </w:r>
      <w:r w:rsidR="005D1FA4" w:rsidRPr="009473CC">
        <w:t xml:space="preserve">, </w:t>
      </w:r>
      <w:r w:rsidR="00E45E8C" w:rsidRPr="009473CC">
        <w:t>0.02</w:t>
      </w:r>
      <w:r w:rsidR="005D1FA4" w:rsidRPr="009473CC">
        <w:t>]</w:t>
      </w:r>
      <w:r w:rsidR="00D92364" w:rsidRPr="009473CC">
        <w:t>).</w:t>
      </w:r>
      <w:r w:rsidR="00DD0916" w:rsidRPr="009473CC">
        <w:t xml:space="preserve"> </w:t>
      </w:r>
      <w:r w:rsidR="00E7747B" w:rsidRPr="009473CC">
        <w:t>R</w:t>
      </w:r>
      <w:r w:rsidR="00DD0916" w:rsidRPr="009473CC">
        <w:t>esults</w:t>
      </w:r>
      <w:r w:rsidR="00DD0916" w:rsidRPr="009462EB">
        <w:t xml:space="preserve"> </w:t>
      </w:r>
      <w:r w:rsidR="00AC4231" w:rsidRPr="009462EB">
        <w:t xml:space="preserve">from the effect sizes therefore also supported the conclusion that </w:t>
      </w:r>
      <w:r w:rsidR="00E7747B" w:rsidRPr="009462EB">
        <w:t xml:space="preserve">IRAP effects </w:t>
      </w:r>
      <w:r w:rsidR="00AC4231" w:rsidRPr="009462EB">
        <w:t xml:space="preserve">are mostly driven by the generic pattern are relatively insensitive to the </w:t>
      </w:r>
      <w:r w:rsidR="00DD0916" w:rsidRPr="009462EB">
        <w:t>domain being assessed.</w:t>
      </w:r>
      <w:r w:rsidR="001F2C58" w:rsidRPr="009462EB">
        <w:t xml:space="preserve"> </w:t>
      </w:r>
    </w:p>
    <w:p w14:paraId="55DA80D2" w14:textId="094B09E0" w:rsidR="00CB2736" w:rsidRPr="009462EB" w:rsidRDefault="00CB2736" w:rsidP="00E76432">
      <w:pPr>
        <w:pStyle w:val="Heading2"/>
      </w:pPr>
      <w:r w:rsidRPr="009462EB">
        <w:t>Comparisons of known domains and non-word stimuli</w:t>
      </w:r>
    </w:p>
    <w:p w14:paraId="4416A08C" w14:textId="57CA0737" w:rsidR="00DD0916" w:rsidRPr="00A269BA" w:rsidRDefault="00600FD4" w:rsidP="00E76432">
      <w:pPr>
        <w:rPr>
          <w:rFonts w:ascii="Times New Roman" w:hAnsi="Times New Roman"/>
          <w:kern w:val="0"/>
        </w:rPr>
      </w:pPr>
      <w:r w:rsidRPr="009462EB">
        <w:t xml:space="preserve">A </w:t>
      </w:r>
      <w:r w:rsidR="002359A4" w:rsidRPr="009462EB">
        <w:t xml:space="preserve">second set of </w:t>
      </w:r>
      <w:r w:rsidRPr="009462EB">
        <w:t xml:space="preserve">ANOVAs compared </w:t>
      </w:r>
      <w:r w:rsidR="00121914" w:rsidRPr="009462EB">
        <w:t xml:space="preserve">IRAP effects between </w:t>
      </w:r>
      <w:r w:rsidR="00922C11" w:rsidRPr="009462EB">
        <w:t>trial type</w:t>
      </w:r>
      <w:r w:rsidR="00FE0CFA" w:rsidRPr="009462EB">
        <w:t xml:space="preserve"> and stimuli type</w:t>
      </w:r>
      <w:r w:rsidR="00291CAF" w:rsidRPr="009462EB">
        <w:t xml:space="preserve"> – that is, between </w:t>
      </w:r>
      <w:r w:rsidR="001644C7" w:rsidRPr="009462EB">
        <w:t xml:space="preserve">IRAPs that employed </w:t>
      </w:r>
      <w:r w:rsidR="00291CAF" w:rsidRPr="009462EB">
        <w:t xml:space="preserve">real words from known domains </w:t>
      </w:r>
      <w:r w:rsidR="001644C7" w:rsidRPr="009462EB">
        <w:t xml:space="preserve">words as </w:t>
      </w:r>
      <w:r w:rsidR="00FE0CFA" w:rsidRPr="009462EB">
        <w:t xml:space="preserve">concept </w:t>
      </w:r>
      <w:r w:rsidR="00F57C07" w:rsidRPr="009462EB">
        <w:t>category domains (e.g., race, religion, etc.</w:t>
      </w:r>
      <w:r w:rsidR="00121914" w:rsidRPr="009462EB">
        <w:t xml:space="preserve">) </w:t>
      </w:r>
      <w:r w:rsidR="00291CAF" w:rsidRPr="009462EB">
        <w:t>versus unknown</w:t>
      </w:r>
      <w:r w:rsidR="001644C7" w:rsidRPr="009462EB">
        <w:t xml:space="preserve"> non</w:t>
      </w:r>
      <w:r w:rsidR="00AF4D23" w:rsidRPr="009462EB">
        <w:t xml:space="preserve">-words </w:t>
      </w:r>
      <w:r w:rsidR="00EA3028" w:rsidRPr="009462EB">
        <w:fldChar w:fldCharType="begin"/>
      </w:r>
      <w:r w:rsidR="00EA3028" w:rsidRPr="009462EB">
        <w:instrText xml:space="preserve"> ADDIN ZOTERO_ITEM CSL_CITATION {"citationID":"NKe4No0x","properties":{"formattedCitation":"(i.e., evaluations of the non-words CUG and VEC, as used in O\\uc0\\u8217{}Shea et al., 2016)","plainCitation":"(i.e., evaluations of the non-words CUG and VEC, as used in O’Shea et al., 2016)","noteIndex":0},"citationItems":[{"id":2640,"uris":["http://zotero.org/users/1687755/items/2J3QG8MQ"],"uri":["http://zotero.org/users/1687755/items/2J3QG8MQ"],"itemData":{"id":2640,"type":"article-journal","abstract":"How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A."}],"issued":{"date-parts":[["2016",2]]}},"prefix":"i.e., evaluations of the non-words CUG and VEC, as used in "}],"schema":"https://github.com/citation-style-language/schema/raw/master/csl-citation.json"} </w:instrText>
      </w:r>
      <w:r w:rsidR="00EA3028" w:rsidRPr="009462EB">
        <w:fldChar w:fldCharType="separate"/>
      </w:r>
      <w:r w:rsidR="0066016B" w:rsidRPr="009462EB">
        <w:rPr>
          <w:rFonts w:cs="CMU Serif Roman"/>
        </w:rPr>
        <w:t>(i.e., evaluations of the non-words CUG and VEC, as used in O’Shea et al., 2016)</w:t>
      </w:r>
      <w:r w:rsidR="00EA3028" w:rsidRPr="009462EB">
        <w:fldChar w:fldCharType="end"/>
      </w:r>
      <w:r w:rsidR="001644C7" w:rsidRPr="009462EB">
        <w:t xml:space="preserve">. This revealed </w:t>
      </w:r>
      <w:r w:rsidR="00303078" w:rsidRPr="009462EB">
        <w:t xml:space="preserve">a main effect for </w:t>
      </w:r>
      <w:r w:rsidR="00B85FE1" w:rsidRPr="009462EB">
        <w:t xml:space="preserve">trial </w:t>
      </w:r>
      <w:r w:rsidR="001644C7" w:rsidRPr="009462EB">
        <w:t xml:space="preserve">type, </w:t>
      </w:r>
      <w:r w:rsidR="00BD6507" w:rsidRPr="009473CC">
        <w:rPr>
          <w:i/>
        </w:rPr>
        <w:t>F</w:t>
      </w:r>
      <w:r w:rsidR="00BD6507" w:rsidRPr="009473CC">
        <w:t>(3, 1434) = 34.30,</w:t>
      </w:r>
      <w:r w:rsidR="00BD6507" w:rsidRPr="009473CC">
        <w:rPr>
          <w:i/>
        </w:rPr>
        <w:t xml:space="preserve"> p </w:t>
      </w:r>
      <w:r w:rsidR="00BD6507" w:rsidRPr="009473CC">
        <w:t>&lt; .001,</w:t>
      </w:r>
      <w:r w:rsidR="00BD6507" w:rsidRPr="009473CC">
        <w:rPr>
          <w:i/>
        </w:rPr>
        <w:t xml:space="preserve"> </w:t>
      </w:r>
      <w:r w:rsidR="0095653C" w:rsidRPr="009473CC">
        <w:t>η</w:t>
      </w:r>
      <w:r w:rsidR="0095653C" w:rsidRPr="009473CC">
        <w:rPr>
          <w:rFonts w:cs="Times New Roman (Body CS)"/>
          <w:vertAlign w:val="superscript"/>
        </w:rPr>
        <w:t>2</w:t>
      </w:r>
      <w:r w:rsidR="0095653C" w:rsidRPr="009473CC">
        <w:t xml:space="preserve"> = 0.</w:t>
      </w:r>
      <w:r w:rsidR="00BD6507" w:rsidRPr="009473CC">
        <w:t>8</w:t>
      </w:r>
      <w:r w:rsidR="0062490C" w:rsidRPr="009473CC">
        <w:t>2</w:t>
      </w:r>
      <w:r w:rsidR="005D1FA4" w:rsidRPr="009473CC">
        <w:t>, 9</w:t>
      </w:r>
      <w:r w:rsidR="00CB174A" w:rsidRPr="009473CC">
        <w:t>0</w:t>
      </w:r>
      <w:r w:rsidR="005D1FA4" w:rsidRPr="009473CC">
        <w:t>% CI [</w:t>
      </w:r>
      <w:r w:rsidR="0062490C" w:rsidRPr="009473CC">
        <w:t>0.68</w:t>
      </w:r>
      <w:r w:rsidR="005D1FA4" w:rsidRPr="009473CC">
        <w:t xml:space="preserve">, </w:t>
      </w:r>
      <w:r w:rsidR="0062490C" w:rsidRPr="009473CC">
        <w:t>0.89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p</w:t>
      </w:r>
      <w:r w:rsidR="0095653C" w:rsidRPr="009473CC">
        <w:t xml:space="preserve"> = 0.</w:t>
      </w:r>
      <w:r w:rsidR="00BD6507" w:rsidRPr="009473CC">
        <w:t>07</w:t>
      </w:r>
      <w:r w:rsidR="005D1FA4" w:rsidRPr="009473CC">
        <w:t>, 9</w:t>
      </w:r>
      <w:r w:rsidR="00CB174A" w:rsidRPr="009473CC">
        <w:t>0</w:t>
      </w:r>
      <w:r w:rsidR="005D1FA4" w:rsidRPr="009473CC">
        <w:t>% CI [</w:t>
      </w:r>
      <w:r w:rsidR="0062490C" w:rsidRPr="009473CC">
        <w:t>0.04</w:t>
      </w:r>
      <w:r w:rsidR="005D1FA4" w:rsidRPr="009473CC">
        <w:t xml:space="preserve">, </w:t>
      </w:r>
      <w:r w:rsidR="0062490C" w:rsidRPr="009473CC">
        <w:t>0.09</w:t>
      </w:r>
      <w:r w:rsidR="005D1FA4" w:rsidRPr="009473CC">
        <w:t>]</w:t>
      </w:r>
      <w:r w:rsidR="0095653C" w:rsidRPr="009473CC">
        <w:t>, η</w:t>
      </w:r>
      <w:r w:rsidR="0095653C" w:rsidRPr="009473CC">
        <w:rPr>
          <w:rFonts w:cs="Times New Roman (Body CS)"/>
          <w:vertAlign w:val="superscript"/>
        </w:rPr>
        <w:t>2</w:t>
      </w:r>
      <w:r w:rsidR="0095653C" w:rsidRPr="009473CC">
        <w:rPr>
          <w:rFonts w:cs="Times New Roman (Body CS)"/>
          <w:i/>
          <w:vertAlign w:val="subscript"/>
        </w:rPr>
        <w:t>g</w:t>
      </w:r>
      <w:r w:rsidR="0095653C" w:rsidRPr="009473CC">
        <w:t xml:space="preserve"> = 0.</w:t>
      </w:r>
      <w:r w:rsidR="00BD6507" w:rsidRPr="009473CC">
        <w:t>05</w:t>
      </w:r>
      <w:r w:rsidR="005D1FA4" w:rsidRPr="009473CC">
        <w:t>, 9</w:t>
      </w:r>
      <w:r w:rsidR="00CB174A" w:rsidRPr="009473CC">
        <w:t>0</w:t>
      </w:r>
      <w:r w:rsidR="005D1FA4" w:rsidRPr="009473CC">
        <w:t>% CI [</w:t>
      </w:r>
      <w:r w:rsidR="0062490C" w:rsidRPr="009473CC">
        <w:t>0.03</w:t>
      </w:r>
      <w:r w:rsidR="005D1FA4" w:rsidRPr="009473CC">
        <w:t xml:space="preserve">, </w:t>
      </w:r>
      <w:r w:rsidR="0062490C" w:rsidRPr="009473CC">
        <w:t>0.06</w:t>
      </w:r>
      <w:r w:rsidR="005D1FA4" w:rsidRPr="009473CC">
        <w:t>]</w:t>
      </w:r>
      <w:r w:rsidR="00BD6507" w:rsidRPr="009473CC">
        <w:t xml:space="preserve">, </w:t>
      </w:r>
      <w:r w:rsidR="00460584" w:rsidRPr="009473CC">
        <w:t xml:space="preserve">but no evidence for a main effect for stimuli type, </w:t>
      </w:r>
      <w:r w:rsidR="003F0065" w:rsidRPr="009473CC">
        <w:rPr>
          <w:i/>
        </w:rPr>
        <w:t>F</w:t>
      </w:r>
      <w:r w:rsidR="003F0065" w:rsidRPr="009473CC">
        <w:t>(1, 478) = 0.41,</w:t>
      </w:r>
      <w:r w:rsidR="003F0065" w:rsidRPr="009473CC">
        <w:rPr>
          <w:i/>
        </w:rPr>
        <w:t xml:space="preserve"> p </w:t>
      </w:r>
      <w:r w:rsidR="003F0065" w:rsidRPr="009473CC">
        <w:t>= .520</w:t>
      </w:r>
      <w:r w:rsidR="00460584" w:rsidRPr="009473CC">
        <w:t xml:space="preserve">, </w:t>
      </w:r>
      <w:r w:rsidR="00987CA0" w:rsidRPr="009473CC">
        <w:rPr>
          <w:rStyle w:val="md-plain"/>
        </w:rPr>
        <w:t>η</w:t>
      </w:r>
      <w:r w:rsidR="003A20D5" w:rsidRPr="009473CC">
        <w:rPr>
          <w:rFonts w:cs="Times New Roman (Body CS)"/>
          <w:vertAlign w:val="superscript"/>
        </w:rPr>
        <w:t>2</w:t>
      </w:r>
      <w:r w:rsidR="00987CA0" w:rsidRPr="009473CC">
        <w:rPr>
          <w:rStyle w:val="md-plain"/>
        </w:rPr>
        <w:t xml:space="preserve"> </w:t>
      </w:r>
      <w:r w:rsidR="003F0065" w:rsidRPr="009473CC">
        <w:rPr>
          <w:rStyle w:val="md-plain"/>
        </w:rPr>
        <w:t>=</w:t>
      </w:r>
      <w:r w:rsidR="00987CA0" w:rsidRPr="009473CC">
        <w:rPr>
          <w:rStyle w:val="md-plain"/>
        </w:rPr>
        <w:t xml:space="preserve"> 0.0</w:t>
      </w:r>
      <w:r w:rsidR="003F0065" w:rsidRPr="009473CC">
        <w:rPr>
          <w:rStyle w:val="md-plain"/>
        </w:rPr>
        <w:t>1</w:t>
      </w:r>
      <w:r w:rsidR="005D1FA4" w:rsidRPr="009473CC">
        <w:t>, 9</w:t>
      </w:r>
      <w:r w:rsidR="00CB174A" w:rsidRPr="009473CC">
        <w:t>0</w:t>
      </w:r>
      <w:r w:rsidR="005D1FA4" w:rsidRPr="009473CC">
        <w:t>% CI [</w:t>
      </w:r>
      <w:r w:rsidR="004C0348" w:rsidRPr="009473CC">
        <w:t>0.00</w:t>
      </w:r>
      <w:r w:rsidR="005D1FA4" w:rsidRPr="009473CC">
        <w:t xml:space="preserve">, </w:t>
      </w:r>
      <w:r w:rsidR="004C0348" w:rsidRPr="009473CC">
        <w:t>0.06</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rPr>
          <w:rStyle w:val="md-plain"/>
        </w:rPr>
        <w:t xml:space="preserve"> </w:t>
      </w:r>
      <w:r w:rsidR="003F0065" w:rsidRPr="009473CC">
        <w:rPr>
          <w:rStyle w:val="md-plain"/>
        </w:rPr>
        <w:t>&lt;</w:t>
      </w:r>
      <w:r w:rsidR="00987CA0" w:rsidRPr="009473CC">
        <w:rPr>
          <w:rStyle w:val="md-plain"/>
        </w:rPr>
        <w:t xml:space="preserve"> 0.0</w:t>
      </w:r>
      <w:r w:rsidR="00876582" w:rsidRPr="009473CC">
        <w:rPr>
          <w:rStyle w:val="md-plain"/>
        </w:rPr>
        <w:t>1</w:t>
      </w:r>
      <w:r w:rsidR="005D1FA4" w:rsidRPr="009473CC">
        <w:t>, 9</w:t>
      </w:r>
      <w:r w:rsidR="00CB174A" w:rsidRPr="009473CC">
        <w:t>0</w:t>
      </w:r>
      <w:r w:rsidR="005D1FA4" w:rsidRPr="009473CC">
        <w:t>% CI [</w:t>
      </w:r>
      <w:r w:rsidR="002B5017" w:rsidRPr="009473CC">
        <w:t>0.00</w:t>
      </w:r>
      <w:r w:rsidR="005D1FA4" w:rsidRPr="009473CC">
        <w:t xml:space="preserve">, </w:t>
      </w:r>
      <w:r w:rsidR="002B5017" w:rsidRPr="009473CC">
        <w:t>0.01</w:t>
      </w:r>
      <w:r w:rsidR="005D1FA4" w:rsidRPr="009473CC">
        <w:t>]</w:t>
      </w:r>
      <w:r w:rsidR="00987CA0" w:rsidRPr="009473CC">
        <w:rPr>
          <w:rStyle w:val="md-plain"/>
        </w:rPr>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rPr>
          <w:rStyle w:val="md-plain"/>
        </w:rPr>
        <w:t xml:space="preserve"> &lt; 0.01</w:t>
      </w:r>
      <w:r w:rsidR="005D1FA4" w:rsidRPr="009473CC">
        <w:t>, 9</w:t>
      </w:r>
      <w:r w:rsidR="00CB174A" w:rsidRPr="009473CC">
        <w:t>0</w:t>
      </w:r>
      <w:r w:rsidR="005D1FA4" w:rsidRPr="009473CC">
        <w:t>% CI [</w:t>
      </w:r>
      <w:r w:rsidR="00554FCC" w:rsidRPr="009473CC">
        <w:t>0.00</w:t>
      </w:r>
      <w:r w:rsidR="005D1FA4" w:rsidRPr="009473CC">
        <w:t xml:space="preserve">, </w:t>
      </w:r>
      <w:r w:rsidR="00554FCC" w:rsidRPr="009473CC">
        <w:t>&lt; 0.01</w:t>
      </w:r>
      <w:r w:rsidR="005D1FA4" w:rsidRPr="009473CC">
        <w:t>]</w:t>
      </w:r>
      <w:r w:rsidR="00987CA0" w:rsidRPr="009473CC">
        <w:t xml:space="preserve">, </w:t>
      </w:r>
      <w:r w:rsidR="00460584" w:rsidRPr="009473CC">
        <w:t xml:space="preserve">or their interaction effect, </w:t>
      </w:r>
      <w:r w:rsidR="00B16299" w:rsidRPr="009473CC">
        <w:rPr>
          <w:i/>
        </w:rPr>
        <w:t>F</w:t>
      </w:r>
      <w:r w:rsidR="00B16299" w:rsidRPr="009473CC">
        <w:t>(3, 1434) = 0.99,</w:t>
      </w:r>
      <w:r w:rsidR="00B16299" w:rsidRPr="009473CC">
        <w:rPr>
          <w:i/>
        </w:rPr>
        <w:t xml:space="preserve"> p</w:t>
      </w:r>
      <w:r w:rsidR="00B16299" w:rsidRPr="009473CC">
        <w:t xml:space="preserve"> = .394</w:t>
      </w:r>
      <w:r w:rsidR="00987CA0" w:rsidRPr="009473CC">
        <w:t>, η</w:t>
      </w:r>
      <w:r w:rsidR="003A20D5" w:rsidRPr="009473CC">
        <w:rPr>
          <w:rFonts w:cs="Times New Roman (Body CS)"/>
          <w:vertAlign w:val="superscript"/>
        </w:rPr>
        <w:t>2</w:t>
      </w:r>
      <w:r w:rsidR="00987CA0" w:rsidRPr="009473CC">
        <w:t xml:space="preserve"> = 0.0</w:t>
      </w:r>
      <w:r w:rsidR="00EA0CA8" w:rsidRPr="009473CC">
        <w:t>4</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0.11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p</w:t>
      </w:r>
      <w:r w:rsidR="00987CA0" w:rsidRPr="009473CC">
        <w:t xml:space="preserve"> </w:t>
      </w:r>
      <w:r w:rsidR="00B16299" w:rsidRPr="009473CC">
        <w:t>&lt;</w:t>
      </w:r>
      <w:r w:rsidR="00987CA0" w:rsidRPr="009473CC">
        <w:t xml:space="preserve"> 0.0</w:t>
      </w:r>
      <w:r w:rsidR="00B16299" w:rsidRPr="009473CC">
        <w:t>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987CA0" w:rsidRPr="009473CC">
        <w:t>, η</w:t>
      </w:r>
      <w:r w:rsidR="003A20D5" w:rsidRPr="009473CC">
        <w:rPr>
          <w:rFonts w:cs="Times New Roman (Body CS)"/>
          <w:vertAlign w:val="superscript"/>
        </w:rPr>
        <w:t>2</w:t>
      </w:r>
      <w:r w:rsidR="003A20D5" w:rsidRPr="009473CC">
        <w:rPr>
          <w:rFonts w:cs="Times New Roman (Body CS)"/>
          <w:i/>
          <w:vertAlign w:val="subscript"/>
        </w:rPr>
        <w:t>g</w:t>
      </w:r>
      <w:r w:rsidR="00987CA0" w:rsidRPr="009473CC">
        <w:t xml:space="preserve"> </w:t>
      </w:r>
      <w:r w:rsidR="00B16299" w:rsidRPr="009473CC">
        <w:t>&lt;</w:t>
      </w:r>
      <w:r w:rsidR="00987CA0" w:rsidRPr="009473CC">
        <w:t xml:space="preserve"> 0.01</w:t>
      </w:r>
      <w:r w:rsidR="005D1FA4" w:rsidRPr="009473CC">
        <w:t>, 9</w:t>
      </w:r>
      <w:r w:rsidR="00CB174A" w:rsidRPr="009473CC">
        <w:t>0</w:t>
      </w:r>
      <w:r w:rsidR="005D1FA4" w:rsidRPr="009473CC">
        <w:t>% CI [</w:t>
      </w:r>
      <w:r w:rsidR="00EA0CA8" w:rsidRPr="009473CC">
        <w:t>0.00</w:t>
      </w:r>
      <w:r w:rsidR="005D1FA4" w:rsidRPr="009473CC">
        <w:t xml:space="preserve">, </w:t>
      </w:r>
      <w:r w:rsidR="00EA0CA8" w:rsidRPr="009473CC">
        <w:t>0.01</w:t>
      </w:r>
      <w:r w:rsidR="005D1FA4" w:rsidRPr="009473CC">
        <w:t>]</w:t>
      </w:r>
      <w:r w:rsidR="00460584" w:rsidRPr="009473CC">
        <w:t xml:space="preserve">. </w:t>
      </w:r>
      <w:r w:rsidR="001644C7" w:rsidRPr="009473CC">
        <w:t>Bayes</w:t>
      </w:r>
      <w:r w:rsidR="001644C7" w:rsidRPr="009462EB">
        <w:t xml:space="preserve"> Factor</w:t>
      </w:r>
      <w:r w:rsidR="00460584" w:rsidRPr="009462EB">
        <w:t>s</w:t>
      </w:r>
      <w:r w:rsidR="001644C7" w:rsidRPr="009462EB">
        <w:t xml:space="preserve"> provided extreme evidence for trial type (BF</w:t>
      </w:r>
      <w:r w:rsidR="00C75FE9" w:rsidRPr="009462EB">
        <w:rPr>
          <w:vertAlign w:val="subscript"/>
        </w:rPr>
        <w:t>10</w:t>
      </w:r>
      <w:r w:rsidR="001644C7" w:rsidRPr="009462EB">
        <w:rPr>
          <w:vertAlign w:val="subscript"/>
        </w:rPr>
        <w:t xml:space="preserve"> </w:t>
      </w:r>
      <w:r w:rsidR="00424241" w:rsidRPr="009462EB">
        <w:t>&gt; 1000</w:t>
      </w:r>
      <w:r w:rsidR="001644C7" w:rsidRPr="009462EB">
        <w:t xml:space="preserve">), </w:t>
      </w:r>
      <w:r w:rsidR="00773906" w:rsidRPr="009462EB">
        <w:t>moderate</w:t>
      </w:r>
      <w:r w:rsidR="0039652D" w:rsidRPr="009462EB">
        <w:t xml:space="preserve"> evidence against stimuli type (BF</w:t>
      </w:r>
      <w:r w:rsidR="00C75FE9" w:rsidRPr="009462EB">
        <w:rPr>
          <w:vertAlign w:val="subscript"/>
        </w:rPr>
        <w:t>10</w:t>
      </w:r>
      <w:r w:rsidR="0039652D" w:rsidRPr="009462EB">
        <w:rPr>
          <w:vertAlign w:val="subscript"/>
        </w:rPr>
        <w:t xml:space="preserve"> </w:t>
      </w:r>
      <w:r w:rsidR="0039652D" w:rsidRPr="009462EB">
        <w:t>= 0.1</w:t>
      </w:r>
      <w:r w:rsidR="00CA1417" w:rsidRPr="009462EB">
        <w:t>8</w:t>
      </w:r>
      <w:r w:rsidR="00730013" w:rsidRPr="009462EB">
        <w:t>)</w:t>
      </w:r>
      <w:r w:rsidR="008C08BA" w:rsidRPr="009462EB">
        <w:t xml:space="preserve">, and </w:t>
      </w:r>
      <w:r w:rsidR="00773906" w:rsidRPr="009462EB">
        <w:t>strong</w:t>
      </w:r>
      <w:r w:rsidR="008C08BA" w:rsidRPr="009462EB">
        <w:t xml:space="preserve"> evidence against the interaction effect (BF</w:t>
      </w:r>
      <w:r w:rsidR="00C75FE9" w:rsidRPr="009462EB">
        <w:rPr>
          <w:vertAlign w:val="subscript"/>
        </w:rPr>
        <w:t>10</w:t>
      </w:r>
      <w:r w:rsidR="008C08BA" w:rsidRPr="009462EB">
        <w:rPr>
          <w:vertAlign w:val="subscript"/>
        </w:rPr>
        <w:t xml:space="preserve"> </w:t>
      </w:r>
      <w:r w:rsidR="008C08BA" w:rsidRPr="009462EB">
        <w:t>= 0.</w:t>
      </w:r>
      <w:r w:rsidR="00CA1417" w:rsidRPr="009462EB">
        <w:t>09</w:t>
      </w:r>
      <w:r w:rsidR="008C08BA" w:rsidRPr="009462EB">
        <w:t>)</w:t>
      </w:r>
      <w:r w:rsidR="00730013" w:rsidRPr="009462EB">
        <w:t>.</w:t>
      </w:r>
      <w:r w:rsidR="001644C7" w:rsidRPr="009462EB">
        <w:t xml:space="preserve"> Results suggested that</w:t>
      </w:r>
      <w:r w:rsidR="00291CAF" w:rsidRPr="009462EB">
        <w:t>, given available data, there is reason to believe that a similar generic IRAP pattern emerges regardless whether the concept words employed in the task are from known domains (e.g., race, religion) or unknown non-words</w:t>
      </w:r>
      <w:r w:rsidR="001644C7" w:rsidRPr="009462EB">
        <w:t xml:space="preserve">. </w:t>
      </w:r>
      <w:r w:rsidR="00291CAF" w:rsidRPr="009462EB">
        <w:t>The generic pattern among IRAP effects</w:t>
      </w:r>
      <w:r w:rsidR="00DB4E8A" w:rsidRPr="009462EB">
        <w:t xml:space="preserve">, even among </w:t>
      </w:r>
      <w:r w:rsidR="00291CAF" w:rsidRPr="009462EB">
        <w:t>non-word</w:t>
      </w:r>
      <w:r w:rsidR="00DB4E8A" w:rsidRPr="009462EB">
        <w:t xml:space="preserve"> stimuli, is</w:t>
      </w:r>
      <w:r w:rsidR="00291CAF" w:rsidRPr="009462EB">
        <w:t xml:space="preserve"> illustrated in Figure </w:t>
      </w:r>
      <w:r w:rsidR="000A73A9" w:rsidRPr="009462EB">
        <w:t>1</w:t>
      </w:r>
      <w:r w:rsidR="00291CAF" w:rsidRPr="009462EB">
        <w:t xml:space="preserve"> (lower panel).</w:t>
      </w:r>
    </w:p>
    <w:p w14:paraId="3319EF01" w14:textId="0CD7F4D2" w:rsidR="00DD0916" w:rsidRPr="009462EB" w:rsidRDefault="004D44D8" w:rsidP="00E76432">
      <w:pPr>
        <w:pStyle w:val="Heading1"/>
      </w:pPr>
      <w:r w:rsidRPr="009462EB">
        <w:t>D</w:t>
      </w:r>
      <w:r w:rsidR="00DD0916" w:rsidRPr="009462EB">
        <w:t>iscussion</w:t>
      </w:r>
    </w:p>
    <w:p w14:paraId="314F4091" w14:textId="77777777" w:rsidR="003D33C1" w:rsidRPr="009462EB" w:rsidRDefault="00243DB0" w:rsidP="000121DE">
      <w:r w:rsidRPr="009462EB">
        <w:t xml:space="preserve">Both hypothesis testing methods and effect sizes support the conclusion that IRAP effects are predominantly driven by a generic pattern among the trial-types rather than the domains being assessed. The IRAP is therefore relatively insensitive the attitudes or learning </w:t>
      </w:r>
      <w:r w:rsidRPr="009462EB">
        <w:rPr>
          <w:color w:val="000000" w:themeColor="text1"/>
        </w:rPr>
        <w:t>histories that it is intended to assess.</w:t>
      </w:r>
      <w:r w:rsidR="00FF51F5" w:rsidRPr="009462EB">
        <w:rPr>
          <w:color w:val="000000" w:themeColor="text1"/>
        </w:rPr>
        <w:t xml:space="preserve"> Due to our far larger sample size and variety of domains, results also shed light on the </w:t>
      </w:r>
      <w:r w:rsidR="00FF51F5" w:rsidRPr="009462EB">
        <w:t xml:space="preserve">nature of the effect: the generic pattern appears to take the form of a specific pattern among the trial-types (see Figure 1). </w:t>
      </w:r>
      <w:r w:rsidR="00495E38" w:rsidRPr="009462EB">
        <w:rPr>
          <w:color w:val="000000" w:themeColor="text1"/>
        </w:rPr>
        <w:t xml:space="preserve">In behavioural terms, the category stimuli exert relatively weak stimulus control over the relative speed of responses relative to other, likely less </w:t>
      </w:r>
      <w:r w:rsidR="00495E38" w:rsidRPr="009462EB">
        <w:rPr>
          <w:color w:val="000000" w:themeColor="text1"/>
        </w:rPr>
        <w:t xml:space="preserve">interesting, sources of control. </w:t>
      </w:r>
      <w:r w:rsidR="00FF51F5" w:rsidRPr="009462EB">
        <w:rPr>
          <w:color w:val="000000" w:themeColor="text1"/>
        </w:rPr>
        <w:t xml:space="preserve">However, </w:t>
      </w:r>
      <w:r w:rsidR="00FF51F5" w:rsidRPr="009462EB">
        <w:t xml:space="preserve">it should be noted that these negative implications for the IRAP are agnostic to the level of analysis used by a researcher, whether represenationalist (e.g., that IRAP effects can be used to measures implicit attitudes or associations in memory, etc.) or functional analytic-abstractive </w:t>
      </w:r>
      <w:r w:rsidR="00FB5140">
        <w:t>(</w:t>
      </w:r>
      <w:r w:rsidR="00FB5140" w:rsidRPr="009462EB">
        <w:t xml:space="preserve">e.g., in terms of relational responding or other concepts developed within Relational Frame </w:t>
      </w:r>
      <w:r w:rsidR="003D33C1" w:rsidRPr="009462EB">
        <w:t xml:space="preserve">Theory; see </w:t>
      </w:r>
      <w:r w:rsidR="003D33C1" w:rsidRPr="009462EB">
        <w:fldChar w:fldCharType="begin"/>
      </w:r>
      <w:r w:rsidR="003D33C1">
        <w:instrText xml:space="preserve"> ADDIN ZOTERO_ITEM CSL_CITATION {"citationID":"IEWWCUOA","properties":{"formattedCitation":"(Barnes-Holmes &amp; Hussey, 2016; Hughes et al., 2011, 2012)","plainCitation":"(Barnes-Holmes &amp; Hussey, 2016; Hughes et al., 2011, 2012)","dontUpdate":true,"noteIndex":0},"citationItems":[{"id":2726,"uris":["http://zotero.org/users/1687755/items/EZR2WKP9"],"uri":["http://zotero.org/users/1687755/items/EZR2WKP9"],"itemData":{"id":2726,"type":"article-journal","abstract":"The functional-cognitive meta-theoretical framework has been offered as a conceptual basis for facilitating greater communication and cooperation between the functional/behavioural and cognitive traditions within psychology, thus leading to benefits for both scientific communities. The current article is written from the perspective of two functional researchers, who are also proponents of the functional-cognitive framework, and attended the “Building Bridges between the Functional and Cognitive Traditions” meeting at Ghent University in the summer of 2014. The article commences with a brief summary of the functional approach to theory, followed by our reflections upon the functional-cognitive framework in light of that meeting. In doing so, we offer three ways in which the framework could be clarified: (a) effective communication between the two traditions is likely to be found at the level of behavioural observations rather than effects or theory, (b) not all behavioural observations will be deemed to be of mutual interest to both traditions, and (c) observations of mutual interest will be those that serve to elaborate and extend existing theorising in the functional and/or cognitive traditions. The article concludes with a summary of what we perceive to be the strengths and weaknesses of the framework, and a suggestion that there is a need to determine if the framework is meta-theoretical or is in fact a third theoretical approach to doing psychological science.","container-title":"International Journal of Psychology","DOI":"10.1002/ijop.12166","ISSN":"1464-066X","issue":"1","journalAbbreviation":"Int J Psychol","language":"en","page":"50-57","source":"Wiley Online Library","title":"The functional-cognitive meta-theoretical framework: Reflections, possible clarifications and how to move forward","title-short":"The functional-cognitive meta-theoretical framework","volume":"51","author":[{"family":"Barnes-Holmes","given":"Dermot"},{"family":"Hussey","given":"Ian"}],"issued":{"date-parts":[["2016",2,1]]}}},{"id":260,"uris":["http://zotero.org/users/1687755/items/FZEEB72V"],"uri":["http://zotero.org/users/1687755/items/FZEEB72V"],"itemData":{"id":260,"type":"article-journal","container-title":"The Psychological Record","issue":"3","page":"465–498","source":"Google Scholar","title":"The dominance of associative theorizing in implicit attitude research: Propositional and behavioral alternatives","title-short":"The dominance of associative theorizing in implicit attitude research","volume":"61","author":[{"family":"Hughes","given":"Sean"},{"family":"Barnes-Holmes","given":"Dermot"},{"family":"De Houwer","given":"Jan"}],"issued":{"date-parts":[["2011"]]}}},{"id":4,"uris":["http://zotero.org/users/1687755/items/3ZWEP9UV"],"uri":["http://zotero.org/users/1687755/items/3ZWEP9UV"],"itemData":{"id":4,"type":"article-journal","abstract":"Throughout much of the past two decades, contextual behavioral science has been applied to a diverse spectrum of psychological phenomena. This intellectual voyage into uncharted waters has brought with it exciting new developments at the methodological and theoretical levels as well as increased contact with other philosophical frameworks such as mechanism. This expansion into new territories requires that the researcher carefully walk a tight-rope between different intellectual traditions—an activity that is subject to several challenges and dangers. In the following paper we provide a detailed map on how to navigate such pitfalls in the study of implicit cognition. We open with a comprehensive overview of the core assumptions and analytic strategies upon which the cognitive (mechanistic) and functional (contextual) traditions have been built. As we shall see, both traditions have sought to understand, predict, and in some cases influence, behavior using radically different conceptual, theoretical and methodological tools. The Relational Elaboration and Coherence (REC) model as well as the Implicit Relational Assessment Procedure (IRAP) are offered as examples of how researchers can explore the domain of implicit cognition from a purely functional perspective. Finally, we examine the possibility that although the cognitive and functional frameworks operate at two independent levels of analysis each may be mutually informed by the work of the other, to the benefit of both.","container-title":"Journal of Contextual Behavioral Science","DOI":"10.1016/j.jcbs.2012.09.003","ISSN":"2212-1447","issue":"1–2","journalAbbreviation":"Journal of Contextual Behavioral Science","page":"17-38","source":"ScienceDirect","title":"Holding on to our functional roots when exploring new intellectual islands: A voyage through implicit cognition research","title-short":"Holding on to our functional roots when exploring new intellectual islands","volume":"1","author":[{"family":"Hughes","given":"Sean"},{"family":"Barnes-Holmes","given":"Dermot"},{"family":"Vahey","given":"Nigel A."}],"issued":{"date-parts":[["2012",12,10]]}}}],"schema":"https://github.com/citation-style-language/schema/raw/master/csl-citation.json"} </w:instrText>
      </w:r>
      <w:r w:rsidR="003D33C1" w:rsidRPr="009462EB">
        <w:fldChar w:fldCharType="separate"/>
      </w:r>
      <w:r w:rsidR="003D33C1">
        <w:t>Barnes-Holmes &amp; Hussey, 2016; Hughes et al., 2011, 2012)</w:t>
      </w:r>
      <w:r w:rsidR="003D33C1" w:rsidRPr="009462EB">
        <w:fldChar w:fldCharType="end"/>
      </w:r>
      <w:r w:rsidR="003D33C1" w:rsidRPr="009462EB">
        <w:t xml:space="preserve">. </w:t>
      </w:r>
    </w:p>
    <w:p w14:paraId="486CC9A6" w14:textId="40E714C7" w:rsidR="003D33C1" w:rsidRDefault="003D33C1" w:rsidP="003D33C1">
      <w:r w:rsidRPr="009462EB">
        <w:t xml:space="preserve">The presence of this generic pattern is problematic for most research using the IRAP. Generally speaking, when researchers use the IRAP in their research, they wish to use the task to help explain another phenomenon of interest (i.e., behaviour within the IRAP functions as the thing that explains: the </w:t>
      </w:r>
      <w:r w:rsidRPr="009462EB">
        <w:rPr>
          <w:i/>
        </w:rPr>
        <w:t>explanans</w:t>
      </w:r>
      <w:r w:rsidRPr="009462EB">
        <w:t xml:space="preserve">) rather than in order to investigate behaviour within the IRAP itself </w:t>
      </w:r>
      <w:r w:rsidRPr="009462EB">
        <w:fldChar w:fldCharType="begin"/>
      </w:r>
      <w:r>
        <w:instrText xml:space="preserve"> ADDIN ZOTERO_ITEM CSL_CITATION {"citationID":"eKu8BnMy","properties":{"formattedCitation":"(i.e., where behaviour within the IRAP represents the thing to be explained: the explanandum, although exceptions do exist: Finn et al., 2018, 2018; O\\uc0\\u8217{}Shea et al., 2016)","plainCitation":"(i.e., where behaviour within the IRAP represents the thing to be explained: the explanandum, although exceptions do exist: Finn et al., 2018, 2018; O’Shea et al., 2016)","noteIndex":0},"citationItems":[{"id":11096,"uris":["http://zotero.org/users/1687755/items/KVU2FMQ5"],"uri":["http://zotero.org/users/1687755/items/KVU2FMQ5"],"itemData":{"id":11096,"type":"article-journal","abstract":"The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model","volume":"68","author":[{"family":"Finn","given":"Martin"},{"family":"Barnes-Holmes","given":"Dermot"},{"family":"McEnteggart","given":"Ciara"}],"issued":{"date-parts":[["2018",3]]}},"prefix":"i.e., where behaviour within the IRAP represents the thing to be explained: the explanandum, although exceptions do exist: "},{"id":11096,"uris":["http://zotero.org/users/1687755/items/KVU2FMQ5"],"uri":["http://zotero.org/users/1687755/items/KVU2FMQ5"],"itemData":{"id":11096,"type":"article-journal","abstract":"The Implicit Relational Assessment Procedure (IRAP) has been used as a measure of implicit cognition and has been used to analyze the dynamics of arbitrarily applicable relational responding. The current study uses the IRAP for the latter purpose. Specifically, the current research focuses on a pattern of responding observed in a previously published IRAP study that was difficult to explain using existing conceptual analyses. The pattern is referred to as the single-trial-type dominance effect because one of the IRAP trial types produces an effect that is significantly larger than that of the other three. Based on a post hoc explanation provided in a previously published article, the first experiment in the current series explored the impact of prior experimental experience on the single-trial-type dominance effect. The results indicated that the effect was larger for participants who reported high levels of experimental experience (M = 32.3 previous experiments) versus those who did not (M = 2.5 previous experiments). In the second experiment, participants were required to read out loud the stimuli presented on each trial and the response option they chose. The effect of experimental experience was absent, but the single-trial-type dominance effect remained. In the third experiment, a different set of stimuli than those used in the first two experiments was used in the IRAP, and a significant single-trial-type dominance effect was no longer observed. The results obtained from the three experiments led inductively to the development of a new model of the variables involved in producing IRAP effects—the differential arbitrarily applicable relational responding effects (DAARRE) model—which is presented in the General Discussion. (PsycINFO Database Record (c) 2018 APA, all rights reserved)","container-title":"The Psychological Record","DOI":"10.1007/s40732-017-0262-z","issue":"1","journalAbbreviation":"The Psychological Record","page":"11-25","title":"Exploring the single-trial-type-dominance-effect in the IRAP: Developing a differential arbitrarily applicable relational responding effects (DAARRE) model","volume":"68","author":[{"family":"Finn","given":"Martin"},{"family":"Barnes-Holmes","given":"Dermot"},{"family":"McEnteggart","given":"Ciara"}],"issued":{"date-parts":[["2018",3]]}}},{"id":2640,"uris":["http://zotero.org/users/1687755/items/2J3QG8MQ"],"uri":["http://zotero.org/users/1687755/items/2J3QG8MQ"],"itemData":{"id":2640,"type":"article-journal","abstract":"How can implicit attitudes best be measured? The Implicit Relational Assessment Procedure (IRAP), unlike the Implicit Association Test (IAT), claims to measure absolute, not just relative, implicit attitudes. In the IRAP, participants make congruent (Fat Person-Active: false; Fat Person-Unhealthy: true) or incongruent (Fat Person-Active: true; Fat Person-Unhealthy: false) responses in different blocks of trials. IRAP experiments have reported positive or neutral implicit attitudes (e.g., neutral attitudes toward fat people) in cases in which negative attitudes are normally found on explicit or other implicit measures. It was hypothesized that these results might reflect a positive framing bias (PFB) that occurs when participants complete the IRAP. Implicit attitudes toward categories with varying prior associations (nonwords, social systems, flowers and insects, thin and fat people) were measured. Three conditions (standard, positive framing, and negative framing) were used to measure whether framing influenced estimates of implicit attitudes. It was found that IRAP scores were influenced by how the task was framed to the participants, that the framing effect was modulated by the strength of prior stimulus associations, and that a default PFB led to an overestimation of positive implicit attitudes when measured by the IRAP. Overall, the findings question the validity of the IRAP as a tool for the measurement of absolute implicit attitudes. A new tool (Simple Implicit Procedure:SIP) for measuring absolute, not just relative, implicit attitudes is proposed. (PsycINFO Database Record","container-title":"Psychological Assessment","DOI":"10.1037/pas0000172","ISSN":"1939-134X","issue":"2","journalAbbreviation":"Psychol Assess","language":"eng","note":"PMID: 26075407","page":"158-170","source":"PubMed","title":"Measuring implicit attitudes: A positive framing bias flaw in the Implicit Relational Assessment Procedure (IRAP)","title-short":"Measuring implicit attitudes","volume":"28","author":[{"family":"O'Shea","given":"Brian"},{"family":"Watson","given":"Derrick G."},{"family":"Brown","given":"Gordon D. A."}],"issued":{"date-parts":[["2016",2]]}}}],"schema":"https://github.com/citation-style-language/schema/raw/master/csl-citation.json"} </w:instrText>
      </w:r>
      <w:r w:rsidRPr="009462EB">
        <w:fldChar w:fldCharType="separate"/>
      </w:r>
      <w:r w:rsidRPr="009462EB">
        <w:rPr>
          <w:rFonts w:cs="CMU Serif Roman"/>
        </w:rPr>
        <w:t>(i.e., where behaviour within the IRAP represents the thing to be explained: the explanandum, although exceptions do exist: Finn et al., 2018, 2018; O’Shea et al., 2016)</w:t>
      </w:r>
      <w:r w:rsidRPr="009462EB">
        <w:fldChar w:fldCharType="end"/>
      </w:r>
      <w:r w:rsidRPr="009462EB">
        <w:t>. In the IRAP’s modal use-case, the presence of a generic pattern is likely to either represent a strong barrier to the task being useful to their goals. Or, more worryingly, the generic pattern may cause researchers to make invalid inferences, by misattributing the presence of IRAP effects to attitudes or learning histories when they are instead merely instances of the generic pattern. For example, Hussey</w:t>
      </w:r>
      <w:r>
        <w:t>, Daly,</w:t>
      </w:r>
      <w:r w:rsidRPr="009462EB">
        <w:t xml:space="preserve"> et al. </w:t>
      </w:r>
      <w:r w:rsidRPr="009462EB">
        <w:fldChar w:fldCharType="begin"/>
      </w:r>
      <w:r w:rsidRPr="009462EB">
        <w:instrText xml:space="preserve"> ADDIN ZOTERO_ITEM CSL_CITATION {"citationID":"IUAS0MnE","properties":{"formattedCitation":"(2015)","plainCitation":"(2015)","noteIndex":0},"citationItems":[{"id":2405,"uris":["http://zotero.org/users/1687755/items/I2S2TANG"],"uri":["http://zotero.org/users/1687755/items/I2S2TANG"],"itemData":{"id":2405,"type":"article-journal","abstract":"The current study explored implicit attitudes to life and death in a student population using both the Implicit Association Test (IAT) and the Implicit Relational Assessment Procedure (IRAP). The IAT was similar to one used in previously published researched in the context of the prospective prediction of suicide and self-harm. Two IRAPs were employed, one that assessed relational responses specific to death and life with respect to self, and a second that assessed relational responses specific to evaluations of death and life. The IAT replicated previous results found in normative populations. The IRAPs indicated “prolife” biases, as expected. However, they also failed to demonstrate the presence of strong “antideath” biases, and in one case a specific “death–positive” bias was found. The results observed on the explicit measures did not readily explain the absent or “prodeath” effects observed on the IRAPs. Indeed, participants reported a normative level of anxiety and fear of death. Implications for the study of implicit attitudes to death using the IRAP are considered.","container-title":"The Psychological Record","DOI":"10.1007/s40732-015-0142-3","ISSN":"0033-2933, 2163-3452","issue":"4","journalAbbreviation":"Psychol Rec","language":"en","page":"731-742","source":"link.springer.com","title":"Life is Good, But Death Ain’t Bad Either: Counter-Intuitive Implicit Biases to Death in a Normative Population","title-short":"Life is Good, But Death Ain’t Bad Either","volume":"65","author":[{"family":"Hussey","given":"Ian"},{"family":"Daly","given":"Tarah"},{"family":"Barnes-Holmes","given":"Dermot"}],"issued":{"date-parts":[["2015",7,23]]}},"suppress-author":true}],"schema":"https://github.com/citation-style-language/schema/raw/master/csl-citation.json"} </w:instrText>
      </w:r>
      <w:r w:rsidRPr="009462EB">
        <w:fldChar w:fldCharType="separate"/>
      </w:r>
      <w:r w:rsidRPr="009462EB">
        <w:t>(2015)</w:t>
      </w:r>
      <w:r w:rsidRPr="009462EB">
        <w:fldChar w:fldCharType="end"/>
      </w:r>
      <w:r w:rsidRPr="009462EB">
        <w:t xml:space="preserve"> concluded that normative participants demonstrated counter intuitive positive evaluations of death. In light of the generic pattern among IRAP effects, it would be more accurate – and less interesting – to characterize these results merely as ‘the generic pattern among IRAP effects was observed’, with no reference to what this might say about the original domain of interest.</w:t>
      </w:r>
    </w:p>
    <w:p w14:paraId="49F9BDC6" w14:textId="77777777" w:rsidR="003D33C1" w:rsidRPr="009462EB" w:rsidRDefault="003D33C1" w:rsidP="003D33C1">
      <w:pPr>
        <w:pStyle w:val="Heading2"/>
      </w:pPr>
      <w:r w:rsidRPr="009462EB">
        <w:t>Implications for the validity of conclusions in the published literature</w:t>
      </w:r>
    </w:p>
    <w:p w14:paraId="48554C62" w14:textId="070164E5" w:rsidR="00FB5140" w:rsidRDefault="003D33C1" w:rsidP="00123FBD">
      <w:r w:rsidRPr="009462EB">
        <w:t xml:space="preserve">The existence of a generic pattern has significant implications for how the results of past and future IRAP studies should be interpreted. Indeed, many of the conclusions made in the published literature may be undermined or invalidated. To understand why this is the case, consider that, by definition, the generic pattern means that non-zero IRAP effects are likely to be observed regardless of whether participants possess attitudes or learning histories that would previously be expected to be the source of such IRAP effects. As such, the presence of IRAP effects – that is, </w:t>
      </w:r>
      <w:r w:rsidRPr="009462EB">
        <w:rPr>
          <w:i/>
        </w:rPr>
        <w:t>D</w:t>
      </w:r>
      <w:r w:rsidRPr="009462EB">
        <w:t xml:space="preserve"> scores that are significantly different from zero – cannot be equated with evidence of implicit attitudes (i.e., cognitive abstractions) or learning histories involving the category stimuli (i.e., behavioural abstractions). Analyses that treat </w:t>
      </w:r>
      <w:r w:rsidRPr="009462EB">
        <w:rPr>
          <w:i/>
        </w:rPr>
        <w:t>D</w:t>
      </w:r>
      <w:r w:rsidRPr="009462EB">
        <w:t xml:space="preserve"> = zero point as a reference </w:t>
      </w:r>
    </w:p>
    <w:p w14:paraId="0B60297E" w14:textId="77777777" w:rsidR="00FB5140" w:rsidRDefault="00FB5140" w:rsidP="00FB5140"/>
    <w:p w14:paraId="3DF65E75" w14:textId="77777777" w:rsidR="00A438E0" w:rsidRDefault="00A438E0" w:rsidP="00FB5140">
      <w:pPr>
        <w:ind w:firstLine="0"/>
        <w:sectPr w:rsidR="00A438E0" w:rsidSect="00E04CBF">
          <w:type w:val="continuous"/>
          <w:pgSz w:w="11900" w:h="16840" w:code="9"/>
          <w:pgMar w:top="1440" w:right="1440" w:bottom="1440" w:left="1440" w:header="720" w:footer="720" w:gutter="0"/>
          <w:cols w:num="2" w:space="360"/>
          <w:titlePg/>
          <w:docGrid w:linePitch="360"/>
        </w:sectPr>
      </w:pPr>
    </w:p>
    <w:p w14:paraId="46B05B71" w14:textId="77777777" w:rsidR="00A438E0" w:rsidRPr="001A4715" w:rsidRDefault="00A438E0" w:rsidP="00FC03C2">
      <w:pPr>
        <w:ind w:firstLine="0"/>
        <w:jc w:val="center"/>
        <w:rPr>
          <w:color w:val="FF0000"/>
        </w:rPr>
      </w:pPr>
      <w:r w:rsidRPr="001A4715">
        <w:rPr>
          <w:noProof/>
          <w:color w:val="FF0000"/>
        </w:rPr>
        <w:drawing>
          <wp:inline distT="0" distB="0" distL="0" distR="0" wp14:anchorId="7BC9BB4E" wp14:editId="2D8A4C50">
            <wp:extent cx="4533900" cy="3022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lot_2.pdf"/>
                    <pic:cNvPicPr/>
                  </pic:nvPicPr>
                  <pic:blipFill>
                    <a:blip r:embed="rId15"/>
                    <a:stretch>
                      <a:fillRect/>
                    </a:stretch>
                  </pic:blipFill>
                  <pic:spPr>
                    <a:xfrm>
                      <a:off x="0" y="0"/>
                      <a:ext cx="4533900" cy="3022600"/>
                    </a:xfrm>
                    <a:prstGeom prst="rect">
                      <a:avLst/>
                    </a:prstGeom>
                  </pic:spPr>
                </pic:pic>
              </a:graphicData>
            </a:graphic>
          </wp:inline>
        </w:drawing>
      </w:r>
    </w:p>
    <w:p w14:paraId="76B0E839" w14:textId="77777777" w:rsidR="00A438E0" w:rsidRPr="001A4715" w:rsidRDefault="00A438E0" w:rsidP="00A438E0">
      <w:pPr>
        <w:ind w:firstLine="0"/>
        <w:rPr>
          <w:color w:val="000000" w:themeColor="text1"/>
        </w:rPr>
      </w:pPr>
      <w:r w:rsidRPr="001A4715">
        <w:rPr>
          <w:b/>
          <w:color w:val="000000" w:themeColor="text1"/>
        </w:rPr>
        <w:t>Figure 2.</w:t>
      </w:r>
      <w:r w:rsidRPr="001A4715">
        <w:rPr>
          <w:color w:val="000000" w:themeColor="text1"/>
        </w:rPr>
        <w:t xml:space="preserve"> Comparisons that would produce valid versus invalid domain-level conclusions on a hypothetical IRAP.</w:t>
      </w:r>
    </w:p>
    <w:p w14:paraId="4E49C2D1" w14:textId="6A4A42ED" w:rsidR="00A438E0" w:rsidRDefault="00A438E0" w:rsidP="00FB5140">
      <w:pPr>
        <w:ind w:firstLine="0"/>
      </w:pPr>
    </w:p>
    <w:p w14:paraId="34C08A99" w14:textId="77777777" w:rsidR="00A438E0" w:rsidRDefault="00A438E0" w:rsidP="00FB5140">
      <w:pPr>
        <w:ind w:firstLine="0"/>
      </w:pPr>
    </w:p>
    <w:p w14:paraId="2129C4CD" w14:textId="77777777" w:rsidR="00A438E0" w:rsidRDefault="00A438E0" w:rsidP="00FB5140">
      <w:pPr>
        <w:ind w:firstLine="0"/>
        <w:sectPr w:rsidR="00A438E0" w:rsidSect="00A438E0">
          <w:type w:val="continuous"/>
          <w:pgSz w:w="11900" w:h="16840" w:code="9"/>
          <w:pgMar w:top="1440" w:right="1440" w:bottom="1440" w:left="1440" w:header="720" w:footer="720" w:gutter="0"/>
          <w:cols w:space="360"/>
          <w:titlePg/>
          <w:docGrid w:linePitch="360"/>
        </w:sectPr>
      </w:pPr>
    </w:p>
    <w:p w14:paraId="48620A55" w14:textId="77777777" w:rsidR="003D33C1" w:rsidRDefault="003D33C1" w:rsidP="003D33C1">
      <w:pPr>
        <w:ind w:firstLine="0"/>
      </w:pPr>
      <w:r w:rsidRPr="009462EB">
        <w:t xml:space="preserve">point, even tacitly, will therefore produce false or invalid domain level inferences. Somewhat unfortunately, this concerns about the validity of conclusions when the zero point is treated as meaningful have been around as long as the IRAP itself </w:t>
      </w:r>
      <w:r w:rsidRPr="009462EB">
        <w:fldChar w:fldCharType="begin"/>
      </w:r>
      <w:r w:rsidRPr="009462EB">
        <w:instrText xml:space="preserve"> ADDIN ZOTERO_ITEM CSL_CITATION {"citationID":"wRCyzb2a","properties":{"formattedCitation":"(Blanton &amp; Jaccard, 2006)","plainCitation":"(Blanton &amp; Jaccard, 2006)","noteIndex":0},"citationItems":[{"id":2487,"uris":["http://zotero.org/users/1687755/items/93I2KEZQ"],"uri":["http://zotero.org/users/1687755/items/93I2KEZQ"],"itemData":{"id":2487,"type":"article-journal","container-title":"American Psychologist","DOI":"10.1037/0003-066X.61.1.27","ISSN":"1935-990X, 0003-066X","issue":"1","language":"en","page":"27-41","source":"CrossRef","title":"Arbitrary metrics in psychology","volume":"61","author":[{"family":"Blanton","given":"Hart"},{"family":"Jaccard","given":"James"}],"issued":{"date-parts":[["2006"]]}}}],"schema":"https://github.com/citation-style-language/schema/raw/master/csl-citation.json"} </w:instrText>
      </w:r>
      <w:r w:rsidRPr="009462EB">
        <w:fldChar w:fldCharType="separate"/>
      </w:r>
      <w:r w:rsidRPr="009462EB">
        <w:t>(Blanton &amp; Jaccard, 2006)</w:t>
      </w:r>
      <w:r w:rsidRPr="009462EB">
        <w:fldChar w:fldCharType="end"/>
      </w:r>
      <w:r w:rsidRPr="009462EB">
        <w:t>. However, these have previously been conceptual arguments, where the current work is empirical.</w:t>
      </w:r>
    </w:p>
    <w:p w14:paraId="2DCB4CE1" w14:textId="3BEB2E75" w:rsidR="00F06154" w:rsidRPr="00F06154" w:rsidRDefault="00783FBE" w:rsidP="00E76432">
      <w:pPr>
        <w:rPr>
          <w:color w:val="000000" w:themeColor="text1"/>
        </w:rPr>
      </w:pPr>
      <w:r w:rsidRPr="009462EB">
        <w:t xml:space="preserve">In order to explicate which specific types of analyses and conclusions are impacted by the presence of the generic pattern among IRAP effects, </w:t>
      </w:r>
      <w:r w:rsidR="0046536F" w:rsidRPr="009462EB">
        <w:t xml:space="preserve">we </w:t>
      </w:r>
      <w:r w:rsidRPr="009462EB">
        <w:t xml:space="preserve">discuss each </w:t>
      </w:r>
      <w:r w:rsidR="0046536F" w:rsidRPr="009462EB">
        <w:t xml:space="preserve">the most common forms of analysis of IRAP </w:t>
      </w:r>
      <w:r w:rsidR="0046536F" w:rsidRPr="009462EB">
        <w:rPr>
          <w:color w:val="000000" w:themeColor="text1"/>
        </w:rPr>
        <w:t>data</w:t>
      </w:r>
      <w:r w:rsidRPr="009462EB">
        <w:rPr>
          <w:color w:val="000000" w:themeColor="text1"/>
        </w:rPr>
        <w:t xml:space="preserve"> in turn. </w:t>
      </w:r>
      <w:r w:rsidR="009323BA" w:rsidRPr="009462EB">
        <w:rPr>
          <w:color w:val="000000" w:themeColor="text1"/>
        </w:rPr>
        <w:t xml:space="preserve">Table </w:t>
      </w:r>
      <w:r w:rsidR="00BC18CF" w:rsidRPr="009462EB">
        <w:rPr>
          <w:color w:val="000000" w:themeColor="text1"/>
        </w:rPr>
        <w:t>2</w:t>
      </w:r>
      <w:r w:rsidRPr="009462EB">
        <w:rPr>
          <w:color w:val="000000" w:themeColor="text1"/>
        </w:rPr>
        <w:t xml:space="preserve"> provides a summary of the </w:t>
      </w:r>
      <w:r w:rsidR="0040558E" w:rsidRPr="009462EB">
        <w:rPr>
          <w:color w:val="000000" w:themeColor="text1"/>
        </w:rPr>
        <w:t xml:space="preserve">most common </w:t>
      </w:r>
      <w:r w:rsidRPr="009462EB">
        <w:rPr>
          <w:color w:val="000000" w:themeColor="text1"/>
        </w:rPr>
        <w:t>comparisons,</w:t>
      </w:r>
      <w:r w:rsidR="0040558E" w:rsidRPr="009462EB">
        <w:rPr>
          <w:color w:val="000000" w:themeColor="text1"/>
        </w:rPr>
        <w:t xml:space="preserve"> research questions, analytic methods, and inferences from IRAP data, </w:t>
      </w:r>
      <w:r w:rsidR="00835481" w:rsidRPr="009462EB">
        <w:rPr>
          <w:color w:val="000000" w:themeColor="text1"/>
        </w:rPr>
        <w:t xml:space="preserve">and </w:t>
      </w:r>
      <w:r w:rsidR="0040558E" w:rsidRPr="009462EB">
        <w:rPr>
          <w:color w:val="000000" w:themeColor="text1"/>
        </w:rPr>
        <w:t>the validity of such conclusions in light of the generic pattern</w:t>
      </w:r>
      <w:r w:rsidR="009323BA" w:rsidRPr="009462EB">
        <w:rPr>
          <w:color w:val="000000" w:themeColor="text1"/>
        </w:rPr>
        <w:t>.</w:t>
      </w:r>
      <w:r w:rsidR="00B346B1" w:rsidRPr="009462EB">
        <w:rPr>
          <w:color w:val="000000" w:themeColor="text1"/>
        </w:rPr>
        <w:t xml:space="preserve"> </w:t>
      </w:r>
      <w:r w:rsidR="00E23DEF" w:rsidRPr="009462EB">
        <w:rPr>
          <w:color w:val="000000" w:themeColor="text1"/>
        </w:rPr>
        <w:t xml:space="preserve">Figure 2 </w:t>
      </w:r>
      <w:r w:rsidR="007A6C6E" w:rsidRPr="009462EB">
        <w:rPr>
          <w:color w:val="000000" w:themeColor="text1"/>
        </w:rPr>
        <w:t xml:space="preserve">uses results from a hypothetical between-groups IRAP study to </w:t>
      </w:r>
      <w:r w:rsidR="00E23DEF" w:rsidRPr="009462EB">
        <w:rPr>
          <w:color w:val="000000" w:themeColor="text1"/>
        </w:rPr>
        <w:t xml:space="preserve">illustrates </w:t>
      </w:r>
      <w:r w:rsidR="007A6C6E" w:rsidRPr="009462EB">
        <w:rPr>
          <w:color w:val="000000" w:themeColor="text1"/>
        </w:rPr>
        <w:t xml:space="preserve">some of these common comparisons and the </w:t>
      </w:r>
      <w:r w:rsidR="00C02B5A" w:rsidRPr="009462EB">
        <w:rPr>
          <w:color w:val="000000" w:themeColor="text1"/>
        </w:rPr>
        <w:t xml:space="preserve">validity </w:t>
      </w:r>
      <w:r w:rsidR="007A6C6E" w:rsidRPr="009462EB">
        <w:rPr>
          <w:color w:val="000000" w:themeColor="text1"/>
        </w:rPr>
        <w:t xml:space="preserve">of their </w:t>
      </w:r>
      <w:r w:rsidR="00057B2C" w:rsidRPr="009462EB">
        <w:rPr>
          <w:color w:val="000000" w:themeColor="text1"/>
        </w:rPr>
        <w:t xml:space="preserve">domain level </w:t>
      </w:r>
      <w:r w:rsidR="007A6C6E" w:rsidRPr="009462EB">
        <w:rPr>
          <w:color w:val="000000" w:themeColor="text1"/>
        </w:rPr>
        <w:t>conclusions.</w:t>
      </w:r>
    </w:p>
    <w:p w14:paraId="728364B9" w14:textId="5C5F5F7C" w:rsidR="00DD0916" w:rsidRPr="009462EB" w:rsidRDefault="00CE6DD3" w:rsidP="00E76432">
      <w:r w:rsidRPr="009462EB">
        <w:t>It is useful to unpack the example comparisons made in Figure 2 in detail in order to understand the</w:t>
      </w:r>
      <w:r w:rsidR="00603900" w:rsidRPr="009462EB">
        <w:t xml:space="preserve"> validity of</w:t>
      </w:r>
      <w:r w:rsidRPr="009462EB">
        <w:t xml:space="preserve"> </w:t>
      </w:r>
      <w:r w:rsidR="00603900" w:rsidRPr="009462EB">
        <w:t xml:space="preserve">their </w:t>
      </w:r>
      <w:r w:rsidRPr="009462EB">
        <w:t xml:space="preserve">domain level conclusions. </w:t>
      </w:r>
      <w:r w:rsidR="00E33226" w:rsidRPr="009462EB">
        <w:t>In the case of the comparison</w:t>
      </w:r>
      <w:r w:rsidR="00E23DEF" w:rsidRPr="009462EB">
        <w:t xml:space="preserve"> </w:t>
      </w:r>
      <w:r w:rsidR="00E33226" w:rsidRPr="009462EB">
        <w:t xml:space="preserve">labelled </w:t>
      </w:r>
      <w:r w:rsidR="00DD0916" w:rsidRPr="009462EB">
        <w:t>(a)</w:t>
      </w:r>
      <w:r w:rsidR="00E33226" w:rsidRPr="009462EB">
        <w:t xml:space="preserve">, </w:t>
      </w:r>
      <w:r w:rsidR="00FA1C86" w:rsidRPr="009462EB">
        <w:t>a</w:t>
      </w:r>
      <w:r w:rsidR="00E33226" w:rsidRPr="009462EB">
        <w:t xml:space="preserve"> researcher might </w:t>
      </w:r>
      <w:r w:rsidR="00FA1C86" w:rsidRPr="009462EB">
        <w:t>observe</w:t>
      </w:r>
      <w:r w:rsidR="00E33226" w:rsidRPr="009462EB">
        <w:t xml:space="preserve"> that the ‘White people – positive’ trial type show</w:t>
      </w:r>
      <w:r w:rsidR="00FA1C86" w:rsidRPr="009462EB">
        <w:t>ed</w:t>
      </w:r>
      <w:r w:rsidR="00E33226" w:rsidRPr="009462EB">
        <w:t xml:space="preserve"> an effect that </w:t>
      </w:r>
      <w:r w:rsidR="00FA1C86" w:rsidRPr="009462EB">
        <w:t>wa</w:t>
      </w:r>
      <w:r w:rsidR="00E33226" w:rsidRPr="009462EB">
        <w:t xml:space="preserve">s significantly greater than zero (e.g., using a one-sample </w:t>
      </w:r>
      <w:r w:rsidR="00E33226" w:rsidRPr="009462EB">
        <w:rPr>
          <w:i/>
        </w:rPr>
        <w:t>t</w:t>
      </w:r>
      <w:r w:rsidR="00E33226" w:rsidRPr="009462EB">
        <w:t xml:space="preserve"> test). While it is indeed correct to describe the group as having demonstrated a non-zero IRAP effect here, it would be invalid to interpret this as evidence of a domain-specific effect. For example, the conclusion that </w:t>
      </w:r>
      <w:r w:rsidR="00DD0916" w:rsidRPr="009462EB">
        <w:t>“</w:t>
      </w:r>
      <w:r w:rsidR="00E33226" w:rsidRPr="009462EB">
        <w:t xml:space="preserve">the sample evaluated White people positively”, or </w:t>
      </w:r>
      <w:r w:rsidR="009D3AC1" w:rsidRPr="009462EB">
        <w:t xml:space="preserve">other </w:t>
      </w:r>
      <w:r w:rsidR="00E33226" w:rsidRPr="009462EB">
        <w:t>similar</w:t>
      </w:r>
      <w:r w:rsidR="009D3AC1" w:rsidRPr="009462EB">
        <w:t xml:space="preserve"> conclusions</w:t>
      </w:r>
      <w:r w:rsidR="00E33226" w:rsidRPr="009462EB">
        <w:t>, conclusions would be invalid</w:t>
      </w:r>
      <w:r w:rsidR="009D3AC1" w:rsidRPr="009462EB">
        <w:t xml:space="preserve"> because this particular IRAP effect</w:t>
      </w:r>
      <w:r w:rsidR="00DD0916" w:rsidRPr="009462EB">
        <w:t xml:space="preserve"> </w:t>
      </w:r>
      <w:r w:rsidR="009D3AC1" w:rsidRPr="009462EB">
        <w:t xml:space="preserve">would likely be generated regardless of what category stimuli were used. That is, our understanding of the generic pattern </w:t>
      </w:r>
      <w:r w:rsidR="00A932C6">
        <w:t xml:space="preserve">implies </w:t>
      </w:r>
      <w:r w:rsidR="009D3AC1" w:rsidRPr="009462EB">
        <w:t>that</w:t>
      </w:r>
      <w:r w:rsidR="00C60E38">
        <w:t xml:space="preserve"> </w:t>
      </w:r>
      <w:r w:rsidR="009D3AC1" w:rsidRPr="009462EB">
        <w:t>th</w:t>
      </w:r>
      <w:r w:rsidR="00C60E38">
        <w:t>e</w:t>
      </w:r>
      <w:r w:rsidR="009D3AC1" w:rsidRPr="009462EB">
        <w:t xml:space="preserve"> effect in our hypothetical study likely has little to do with the stimulus category ‘White people’</w:t>
      </w:r>
      <w:r w:rsidR="00CC5240" w:rsidRPr="009462EB">
        <w:t xml:space="preserve">, and therefore no conclusions regarding participants evaluations of </w:t>
      </w:r>
      <w:r w:rsidR="00182E37" w:rsidRPr="009462EB">
        <w:t>‘</w:t>
      </w:r>
      <w:r w:rsidR="00CC5240" w:rsidRPr="009462EB">
        <w:t>White people</w:t>
      </w:r>
      <w:r w:rsidR="00182E37" w:rsidRPr="009462EB">
        <w:t>’</w:t>
      </w:r>
      <w:r w:rsidR="00CC5240" w:rsidRPr="009462EB">
        <w:t xml:space="preserve"> should be made.</w:t>
      </w:r>
      <w:r w:rsidR="006F70C1" w:rsidRPr="009462EB">
        <w:t xml:space="preserve"> In general, </w:t>
      </w:r>
      <w:r w:rsidR="00FC2796" w:rsidRPr="009462EB">
        <w:t xml:space="preserve">we therefore recommend that </w:t>
      </w:r>
      <w:r w:rsidR="006F70C1" w:rsidRPr="009462EB">
        <w:t xml:space="preserve">comparisons of </w:t>
      </w:r>
      <w:r w:rsidR="00DD0916" w:rsidRPr="009462EB">
        <w:t xml:space="preserve">IRAP </w:t>
      </w:r>
      <w:r w:rsidR="006F70C1" w:rsidRPr="009462EB">
        <w:rPr>
          <w:i/>
        </w:rPr>
        <w:t>D</w:t>
      </w:r>
      <w:r w:rsidR="006F70C1" w:rsidRPr="009462EB">
        <w:t xml:space="preserve"> scores </w:t>
      </w:r>
      <w:r w:rsidR="00DD0916" w:rsidRPr="009462EB">
        <w:t xml:space="preserve">against the zero point (e.g., via one sample </w:t>
      </w:r>
      <w:r w:rsidR="00DD0916" w:rsidRPr="009462EB">
        <w:rPr>
          <w:i/>
        </w:rPr>
        <w:t xml:space="preserve">t </w:t>
      </w:r>
      <w:r w:rsidR="00DD0916" w:rsidRPr="009462EB">
        <w:t>tests)</w:t>
      </w:r>
      <w:r w:rsidR="006F70C1" w:rsidRPr="009462EB">
        <w:t xml:space="preserve"> should be avoided</w:t>
      </w:r>
      <w:r w:rsidR="00E1763E" w:rsidRPr="009462EB">
        <w:t xml:space="preserve"> when attempting to make </w:t>
      </w:r>
      <w:r w:rsidR="00F60AA1" w:rsidRPr="009462EB">
        <w:t>conclusions about the domain being assessed</w:t>
      </w:r>
      <w:r w:rsidR="004F096C" w:rsidRPr="009462EB">
        <w:t xml:space="preserve"> </w:t>
      </w:r>
      <w:r w:rsidR="005730E0" w:rsidRPr="009462EB">
        <w:t>in</w:t>
      </w:r>
      <w:r w:rsidR="00D3562A" w:rsidRPr="009462EB">
        <w:t xml:space="preserve"> an</w:t>
      </w:r>
      <w:r w:rsidR="004F096C" w:rsidRPr="009462EB">
        <w:t xml:space="preserve"> IRAP.</w:t>
      </w:r>
    </w:p>
    <w:p w14:paraId="12F142F4" w14:textId="77777777" w:rsidR="006F44F0" w:rsidRDefault="008028A6" w:rsidP="00E76432">
      <w:pPr>
        <w:sectPr w:rsidR="006F44F0" w:rsidSect="00A438E0">
          <w:type w:val="continuous"/>
          <w:pgSz w:w="11900" w:h="16840" w:code="9"/>
          <w:pgMar w:top="1440" w:right="1440" w:bottom="1440" w:left="1440" w:header="720" w:footer="720" w:gutter="0"/>
          <w:cols w:num="2" w:space="360"/>
          <w:titlePg/>
          <w:docGrid w:linePitch="360"/>
        </w:sectPr>
      </w:pPr>
      <w:r w:rsidRPr="009462EB">
        <w:t xml:space="preserve">For the comparison labelled </w:t>
      </w:r>
      <w:r w:rsidR="00DD0916" w:rsidRPr="009462EB">
        <w:t>(b)</w:t>
      </w:r>
      <w:r w:rsidRPr="009462EB">
        <w:t xml:space="preserve">, </w:t>
      </w:r>
      <w:r w:rsidR="00FA1C86" w:rsidRPr="009462EB">
        <w:t xml:space="preserve">a researcher might observe that the ‘Black people – negative’ trial type showed an effect that was significantly larger than the ‘Black people – positive’ trial type (e.g., using a paired samples </w:t>
      </w:r>
      <w:proofErr w:type="spellStart"/>
      <w:r w:rsidR="00FA1C86" w:rsidRPr="009462EB">
        <w:rPr>
          <w:i/>
        </w:rPr>
        <w:t>t</w:t>
      </w:r>
      <w:proofErr w:type="spellEnd"/>
      <w:r w:rsidR="00FA1C86" w:rsidRPr="009462EB">
        <w:t xml:space="preserve"> test). They might then make the domain level conclusion that ‘implicit negativity towards Black people is stronger than implicit positively towards them’. Although initially less obvious, this inference still </w:t>
      </w:r>
      <w:r w:rsidR="00D05C38" w:rsidRPr="009462EB">
        <w:t>relies</w:t>
      </w:r>
      <w:r w:rsidR="00FA1C86" w:rsidRPr="009462EB">
        <w:t xml:space="preserve"> on a common interpretation of the zero point between the two trial types (i.e., that </w:t>
      </w:r>
      <w:r w:rsidR="00FA1C86" w:rsidRPr="009462EB">
        <w:rPr>
          <w:i/>
        </w:rPr>
        <w:t>D</w:t>
      </w:r>
      <w:r w:rsidR="00FA1C86" w:rsidRPr="009462EB">
        <w:t xml:space="preserve"> = 0 has some shared domain-level meaning between trial types). However, the empirical data we presented earlier demonstrates that this is not the case, as the generic pattern takes the form of IRAP effects of different magnitudes between trial-types (see Figure 1). As such, this conclusions would also be invalid. </w:t>
      </w:r>
      <w:r w:rsidR="00FC2796" w:rsidRPr="009462EB">
        <w:t xml:space="preserve">In general, we therefore recommend that comparisons of IRAP </w:t>
      </w:r>
      <w:r w:rsidR="00FC2796" w:rsidRPr="009462EB">
        <w:rPr>
          <w:i/>
        </w:rPr>
        <w:t>D</w:t>
      </w:r>
      <w:r w:rsidR="00FC2796" w:rsidRPr="009462EB">
        <w:t xml:space="preserve"> scores between trial</w:t>
      </w:r>
    </w:p>
    <w:p w14:paraId="4FA39139" w14:textId="77777777" w:rsidR="00E55087" w:rsidRPr="001A4715" w:rsidRDefault="00E55087" w:rsidP="00E55087">
      <w:pPr>
        <w:ind w:firstLine="0"/>
      </w:pPr>
      <w:r w:rsidRPr="001A4715">
        <w:rPr>
          <w:b/>
        </w:rPr>
        <w:lastRenderedPageBreak/>
        <w:t>Table 2.</w:t>
      </w:r>
      <w:r w:rsidRPr="001A4715">
        <w:t xml:space="preserve"> A description of the commonly-used methods of analysis for IRAP data, as well as the inferences which tend to be made on their basis. </w:t>
      </w:r>
    </w:p>
    <w:p w14:paraId="510727CD" w14:textId="77777777" w:rsidR="00E55087" w:rsidRPr="001A4715" w:rsidRDefault="00E55087" w:rsidP="00E55087">
      <w:pPr>
        <w:ind w:firstLine="0"/>
      </w:pPr>
    </w:p>
    <w:tbl>
      <w:tblPr>
        <w:tblW w:w="13013" w:type="dxa"/>
        <w:tblBorders>
          <w:top w:val="single" w:sz="4" w:space="0" w:color="auto"/>
          <w:bottom w:val="single" w:sz="4" w:space="0" w:color="auto"/>
        </w:tblBorders>
        <w:tblLayout w:type="fixed"/>
        <w:tblLook w:val="0600" w:firstRow="0" w:lastRow="0" w:firstColumn="0" w:lastColumn="0" w:noHBand="1" w:noVBand="1"/>
      </w:tblPr>
      <w:tblGrid>
        <w:gridCol w:w="2602"/>
        <w:gridCol w:w="3438"/>
        <w:gridCol w:w="1767"/>
        <w:gridCol w:w="4083"/>
        <w:gridCol w:w="1123"/>
      </w:tblGrid>
      <w:tr w:rsidR="00E55087" w:rsidRPr="001A4715" w14:paraId="3ADAD6AF" w14:textId="77777777" w:rsidTr="00D679A1">
        <w:trPr>
          <w:trHeight w:val="16"/>
        </w:trPr>
        <w:tc>
          <w:tcPr>
            <w:tcW w:w="2602" w:type="dxa"/>
            <w:tcBorders>
              <w:top w:val="single" w:sz="4" w:space="0" w:color="auto"/>
              <w:bottom w:val="single" w:sz="4" w:space="0" w:color="auto"/>
            </w:tcBorders>
            <w:shd w:val="clear" w:color="auto" w:fill="auto"/>
            <w:tcMar>
              <w:top w:w="100" w:type="dxa"/>
              <w:left w:w="100" w:type="dxa"/>
              <w:bottom w:w="100" w:type="dxa"/>
              <w:right w:w="100" w:type="dxa"/>
            </w:tcMar>
          </w:tcPr>
          <w:p w14:paraId="1A8EB320" w14:textId="77777777" w:rsidR="00E55087" w:rsidRPr="001A4715" w:rsidRDefault="00E55087" w:rsidP="00D679A1">
            <w:pPr>
              <w:ind w:firstLine="0"/>
              <w:rPr>
                <w:sz w:val="16"/>
                <w:szCs w:val="16"/>
              </w:rPr>
            </w:pPr>
            <w:r w:rsidRPr="001A4715">
              <w:rPr>
                <w:sz w:val="16"/>
                <w:szCs w:val="16"/>
              </w:rPr>
              <w:t xml:space="preserve">Comparison </w:t>
            </w:r>
          </w:p>
        </w:tc>
        <w:tc>
          <w:tcPr>
            <w:tcW w:w="3438" w:type="dxa"/>
            <w:tcBorders>
              <w:top w:val="single" w:sz="4" w:space="0" w:color="auto"/>
              <w:bottom w:val="single" w:sz="4" w:space="0" w:color="auto"/>
            </w:tcBorders>
            <w:shd w:val="clear" w:color="auto" w:fill="auto"/>
            <w:tcMar>
              <w:top w:w="100" w:type="dxa"/>
              <w:left w:w="100" w:type="dxa"/>
              <w:bottom w:w="100" w:type="dxa"/>
              <w:right w:w="100" w:type="dxa"/>
            </w:tcMar>
          </w:tcPr>
          <w:p w14:paraId="6F7A8952" w14:textId="77777777" w:rsidR="00E55087" w:rsidRPr="001A4715" w:rsidRDefault="00E55087" w:rsidP="00D679A1">
            <w:pPr>
              <w:ind w:firstLine="0"/>
              <w:rPr>
                <w:sz w:val="16"/>
                <w:szCs w:val="16"/>
              </w:rPr>
            </w:pPr>
            <w:r w:rsidRPr="001A4715">
              <w:rPr>
                <w:sz w:val="16"/>
                <w:szCs w:val="16"/>
              </w:rPr>
              <w:t>Example research question</w:t>
            </w:r>
          </w:p>
        </w:tc>
        <w:tc>
          <w:tcPr>
            <w:tcW w:w="1767" w:type="dxa"/>
            <w:tcBorders>
              <w:top w:val="single" w:sz="4" w:space="0" w:color="auto"/>
              <w:bottom w:val="single" w:sz="4" w:space="0" w:color="auto"/>
            </w:tcBorders>
            <w:shd w:val="clear" w:color="auto" w:fill="auto"/>
            <w:tcMar>
              <w:top w:w="100" w:type="dxa"/>
              <w:left w:w="100" w:type="dxa"/>
              <w:bottom w:w="100" w:type="dxa"/>
              <w:right w:w="100" w:type="dxa"/>
            </w:tcMar>
          </w:tcPr>
          <w:p w14:paraId="4AF2FF8E" w14:textId="77777777" w:rsidR="00E55087" w:rsidRPr="001A4715" w:rsidRDefault="00E55087" w:rsidP="00D679A1">
            <w:pPr>
              <w:ind w:firstLine="0"/>
              <w:rPr>
                <w:sz w:val="16"/>
                <w:szCs w:val="16"/>
              </w:rPr>
            </w:pPr>
            <w:r w:rsidRPr="001A4715">
              <w:rPr>
                <w:sz w:val="16"/>
                <w:szCs w:val="16"/>
              </w:rPr>
              <w:t>Analytic method</w:t>
            </w:r>
          </w:p>
        </w:tc>
        <w:tc>
          <w:tcPr>
            <w:tcW w:w="4083" w:type="dxa"/>
            <w:tcBorders>
              <w:top w:val="single" w:sz="4" w:space="0" w:color="auto"/>
              <w:bottom w:val="single" w:sz="4" w:space="0" w:color="auto"/>
            </w:tcBorders>
            <w:shd w:val="clear" w:color="auto" w:fill="auto"/>
            <w:tcMar>
              <w:top w:w="100" w:type="dxa"/>
              <w:left w:w="100" w:type="dxa"/>
              <w:bottom w:w="100" w:type="dxa"/>
              <w:right w:w="100" w:type="dxa"/>
            </w:tcMar>
          </w:tcPr>
          <w:p w14:paraId="6742D2A9" w14:textId="77777777" w:rsidR="00E55087" w:rsidRPr="001A4715" w:rsidRDefault="00E55087" w:rsidP="00D679A1">
            <w:pPr>
              <w:ind w:firstLine="0"/>
              <w:rPr>
                <w:sz w:val="16"/>
                <w:szCs w:val="16"/>
              </w:rPr>
            </w:pPr>
            <w:r w:rsidRPr="001A4715">
              <w:rPr>
                <w:sz w:val="16"/>
                <w:szCs w:val="16"/>
              </w:rPr>
              <w:t>Common inference</w:t>
            </w:r>
          </w:p>
        </w:tc>
        <w:tc>
          <w:tcPr>
            <w:tcW w:w="1123" w:type="dxa"/>
            <w:tcBorders>
              <w:top w:val="single" w:sz="4" w:space="0" w:color="auto"/>
              <w:bottom w:val="single" w:sz="4" w:space="0" w:color="auto"/>
            </w:tcBorders>
          </w:tcPr>
          <w:p w14:paraId="099882B4" w14:textId="77777777" w:rsidR="00E55087" w:rsidRPr="001A4715" w:rsidRDefault="00E55087" w:rsidP="00D679A1">
            <w:pPr>
              <w:ind w:firstLine="0"/>
              <w:rPr>
                <w:sz w:val="16"/>
                <w:szCs w:val="16"/>
              </w:rPr>
            </w:pPr>
            <w:r w:rsidRPr="001A4715">
              <w:rPr>
                <w:sz w:val="16"/>
                <w:szCs w:val="16"/>
              </w:rPr>
              <w:t xml:space="preserve">Validity </w:t>
            </w:r>
          </w:p>
        </w:tc>
      </w:tr>
      <w:tr w:rsidR="00E55087" w:rsidRPr="001A4715" w14:paraId="49E822C4" w14:textId="77777777" w:rsidTr="00D679A1">
        <w:trPr>
          <w:trHeight w:val="916"/>
        </w:trPr>
        <w:tc>
          <w:tcPr>
            <w:tcW w:w="2602" w:type="dxa"/>
            <w:tcBorders>
              <w:top w:val="single" w:sz="4" w:space="0" w:color="auto"/>
            </w:tcBorders>
            <w:shd w:val="clear" w:color="auto" w:fill="auto"/>
            <w:tcMar>
              <w:top w:w="100" w:type="dxa"/>
              <w:left w:w="100" w:type="dxa"/>
              <w:bottom w:w="100" w:type="dxa"/>
              <w:right w:w="100" w:type="dxa"/>
            </w:tcMar>
          </w:tcPr>
          <w:p w14:paraId="786AC040" w14:textId="77777777" w:rsidR="00E55087" w:rsidRPr="001A4715" w:rsidRDefault="00E55087" w:rsidP="00F9650B">
            <w:pPr>
              <w:ind w:firstLine="0"/>
              <w:jc w:val="left"/>
              <w:rPr>
                <w:sz w:val="16"/>
                <w:szCs w:val="16"/>
              </w:rPr>
            </w:pPr>
            <w:r w:rsidRPr="001A4715">
              <w:rPr>
                <w:sz w:val="16"/>
                <w:szCs w:val="16"/>
              </w:rPr>
              <w:t>Mean</w:t>
            </w:r>
            <w:r w:rsidRPr="001A4715">
              <w:rPr>
                <w:i/>
                <w:sz w:val="16"/>
                <w:szCs w:val="16"/>
              </w:rPr>
              <w:t xml:space="preserve"> D</w:t>
            </w:r>
            <w:r w:rsidRPr="001A4715">
              <w:rPr>
                <w:sz w:val="16"/>
                <w:szCs w:val="16"/>
              </w:rPr>
              <w:t xml:space="preserve"> scores from a single trial-type compared against 0</w:t>
            </w:r>
          </w:p>
        </w:tc>
        <w:tc>
          <w:tcPr>
            <w:tcW w:w="3438" w:type="dxa"/>
            <w:tcBorders>
              <w:top w:val="single" w:sz="4" w:space="0" w:color="auto"/>
            </w:tcBorders>
            <w:shd w:val="clear" w:color="auto" w:fill="auto"/>
            <w:tcMar>
              <w:top w:w="100" w:type="dxa"/>
              <w:left w:w="100" w:type="dxa"/>
              <w:bottom w:w="100" w:type="dxa"/>
              <w:right w:w="100" w:type="dxa"/>
            </w:tcMar>
          </w:tcPr>
          <w:p w14:paraId="325E5ECC" w14:textId="77777777" w:rsidR="00E55087" w:rsidRPr="001A4715" w:rsidRDefault="00E55087" w:rsidP="00F9650B">
            <w:pPr>
              <w:ind w:firstLine="0"/>
              <w:jc w:val="left"/>
              <w:rPr>
                <w:sz w:val="16"/>
                <w:szCs w:val="16"/>
              </w:rPr>
            </w:pPr>
            <w:r w:rsidRPr="001A4715">
              <w:rPr>
                <w:sz w:val="16"/>
                <w:szCs w:val="16"/>
              </w:rPr>
              <w:t xml:space="preserve">Is the “White people – positive” </w:t>
            </w:r>
            <w:r w:rsidRPr="001A4715">
              <w:rPr>
                <w:i/>
                <w:sz w:val="16"/>
                <w:szCs w:val="16"/>
              </w:rPr>
              <w:t>D</w:t>
            </w:r>
            <w:r w:rsidRPr="001A4715">
              <w:rPr>
                <w:sz w:val="16"/>
                <w:szCs w:val="16"/>
              </w:rPr>
              <w:t xml:space="preserve"> score significantly different from zero?</w:t>
            </w:r>
          </w:p>
        </w:tc>
        <w:tc>
          <w:tcPr>
            <w:tcW w:w="1767" w:type="dxa"/>
            <w:tcBorders>
              <w:top w:val="single" w:sz="4" w:space="0" w:color="auto"/>
            </w:tcBorders>
            <w:shd w:val="clear" w:color="auto" w:fill="auto"/>
            <w:tcMar>
              <w:top w:w="100" w:type="dxa"/>
              <w:left w:w="100" w:type="dxa"/>
              <w:bottom w:w="100" w:type="dxa"/>
              <w:right w:w="100" w:type="dxa"/>
            </w:tcMar>
          </w:tcPr>
          <w:p w14:paraId="69678236" w14:textId="77777777" w:rsidR="00E55087" w:rsidRPr="001A4715" w:rsidRDefault="00E55087" w:rsidP="00F9650B">
            <w:pPr>
              <w:ind w:firstLine="0"/>
              <w:jc w:val="left"/>
              <w:rPr>
                <w:sz w:val="16"/>
                <w:szCs w:val="16"/>
              </w:rPr>
            </w:pPr>
            <w:r w:rsidRPr="001A4715">
              <w:rPr>
                <w:sz w:val="16"/>
                <w:szCs w:val="16"/>
              </w:rPr>
              <w:t xml:space="preserve">One-sample </w:t>
            </w:r>
            <w:r w:rsidRPr="001A4715">
              <w:rPr>
                <w:i/>
                <w:sz w:val="16"/>
                <w:szCs w:val="16"/>
              </w:rPr>
              <w:t>t</w:t>
            </w:r>
            <w:r w:rsidRPr="001A4715">
              <w:rPr>
                <w:sz w:val="16"/>
                <w:szCs w:val="16"/>
              </w:rPr>
              <w:t>-test</w:t>
            </w:r>
          </w:p>
        </w:tc>
        <w:tc>
          <w:tcPr>
            <w:tcW w:w="4083" w:type="dxa"/>
            <w:tcBorders>
              <w:top w:val="single" w:sz="4" w:space="0" w:color="auto"/>
            </w:tcBorders>
            <w:shd w:val="clear" w:color="auto" w:fill="auto"/>
            <w:tcMar>
              <w:top w:w="100" w:type="dxa"/>
              <w:left w:w="100" w:type="dxa"/>
              <w:bottom w:w="100" w:type="dxa"/>
              <w:right w:w="100" w:type="dxa"/>
            </w:tcMar>
          </w:tcPr>
          <w:p w14:paraId="42FB441C" w14:textId="77777777" w:rsidR="00E55087" w:rsidRPr="001A4715" w:rsidRDefault="00E55087" w:rsidP="00F9650B">
            <w:pPr>
              <w:ind w:firstLine="0"/>
              <w:jc w:val="left"/>
              <w:rPr>
                <w:sz w:val="16"/>
                <w:szCs w:val="16"/>
              </w:rPr>
            </w:pPr>
            <w:r w:rsidRPr="001A4715">
              <w:rPr>
                <w:sz w:val="16"/>
                <w:szCs w:val="16"/>
              </w:rPr>
              <w:t>A “White people – positive” bias was observed.</w:t>
            </w:r>
          </w:p>
        </w:tc>
        <w:tc>
          <w:tcPr>
            <w:tcW w:w="1123" w:type="dxa"/>
            <w:tcBorders>
              <w:top w:val="single" w:sz="4" w:space="0" w:color="auto"/>
            </w:tcBorders>
          </w:tcPr>
          <w:p w14:paraId="3C70AEA1" w14:textId="77777777" w:rsidR="00E55087" w:rsidRPr="001A4715" w:rsidRDefault="00E55087" w:rsidP="00F9650B">
            <w:pPr>
              <w:ind w:firstLine="0"/>
              <w:jc w:val="left"/>
              <w:rPr>
                <w:sz w:val="16"/>
                <w:szCs w:val="16"/>
              </w:rPr>
            </w:pPr>
            <w:r w:rsidRPr="001A4715">
              <w:rPr>
                <w:sz w:val="16"/>
                <w:szCs w:val="16"/>
              </w:rPr>
              <w:t>Invalid</w:t>
            </w:r>
          </w:p>
        </w:tc>
      </w:tr>
      <w:tr w:rsidR="00E55087" w:rsidRPr="001A4715" w14:paraId="10BC247F" w14:textId="77777777" w:rsidTr="00D679A1">
        <w:trPr>
          <w:trHeight w:val="653"/>
        </w:trPr>
        <w:tc>
          <w:tcPr>
            <w:tcW w:w="2602" w:type="dxa"/>
            <w:shd w:val="clear" w:color="auto" w:fill="auto"/>
            <w:tcMar>
              <w:top w:w="100" w:type="dxa"/>
              <w:left w:w="100" w:type="dxa"/>
              <w:bottom w:w="100" w:type="dxa"/>
              <w:right w:w="100" w:type="dxa"/>
            </w:tcMar>
          </w:tcPr>
          <w:p w14:paraId="698A8F98" w14:textId="77777777" w:rsidR="00E55087" w:rsidRPr="001A4715" w:rsidRDefault="00E55087" w:rsidP="00F9650B">
            <w:pPr>
              <w:ind w:firstLine="0"/>
              <w:jc w:val="left"/>
              <w:rPr>
                <w:sz w:val="16"/>
                <w:szCs w:val="16"/>
              </w:rPr>
            </w:pPr>
            <w:r w:rsidRPr="001A4715">
              <w:rPr>
                <w:sz w:val="16"/>
                <w:szCs w:val="16"/>
              </w:rPr>
              <w:t>Mean</w:t>
            </w:r>
            <w:r w:rsidRPr="001A4715">
              <w:rPr>
                <w:i/>
                <w:sz w:val="16"/>
                <w:szCs w:val="16"/>
              </w:rPr>
              <w:t xml:space="preserve"> D</w:t>
            </w:r>
            <w:r w:rsidRPr="001A4715">
              <w:rPr>
                <w:sz w:val="16"/>
                <w:szCs w:val="16"/>
              </w:rPr>
              <w:t xml:space="preserve"> scores within-subject compared between-trial types</w:t>
            </w:r>
          </w:p>
        </w:tc>
        <w:tc>
          <w:tcPr>
            <w:tcW w:w="3438" w:type="dxa"/>
            <w:shd w:val="clear" w:color="auto" w:fill="auto"/>
            <w:tcMar>
              <w:top w:w="100" w:type="dxa"/>
              <w:left w:w="100" w:type="dxa"/>
              <w:bottom w:w="100" w:type="dxa"/>
              <w:right w:w="100" w:type="dxa"/>
            </w:tcMar>
          </w:tcPr>
          <w:p w14:paraId="03B3A49F" w14:textId="77777777" w:rsidR="00E55087" w:rsidRPr="001A4715" w:rsidRDefault="00E55087" w:rsidP="00F9650B">
            <w:pPr>
              <w:ind w:firstLine="0"/>
              <w:jc w:val="left"/>
              <w:rPr>
                <w:sz w:val="16"/>
                <w:szCs w:val="16"/>
              </w:rPr>
            </w:pPr>
            <w:r w:rsidRPr="001A4715">
              <w:rPr>
                <w:sz w:val="16"/>
                <w:szCs w:val="16"/>
              </w:rPr>
              <w:t xml:space="preserve">Does participant 1’s “White people – positive” </w:t>
            </w:r>
            <w:r w:rsidRPr="001A4715">
              <w:rPr>
                <w:i/>
                <w:sz w:val="16"/>
                <w:szCs w:val="16"/>
              </w:rPr>
              <w:t>D</w:t>
            </w:r>
            <w:r w:rsidRPr="001A4715">
              <w:rPr>
                <w:sz w:val="16"/>
                <w:szCs w:val="16"/>
              </w:rPr>
              <w:t xml:space="preserve"> score differ from their “White people – negative” </w:t>
            </w:r>
            <w:r w:rsidRPr="001A4715">
              <w:rPr>
                <w:i/>
                <w:sz w:val="16"/>
                <w:szCs w:val="16"/>
              </w:rPr>
              <w:t>D</w:t>
            </w:r>
            <w:r w:rsidRPr="001A4715">
              <w:rPr>
                <w:sz w:val="16"/>
                <w:szCs w:val="16"/>
              </w:rPr>
              <w:t xml:space="preserve"> score?</w:t>
            </w:r>
          </w:p>
        </w:tc>
        <w:tc>
          <w:tcPr>
            <w:tcW w:w="1767" w:type="dxa"/>
            <w:shd w:val="clear" w:color="auto" w:fill="auto"/>
            <w:tcMar>
              <w:top w:w="100" w:type="dxa"/>
              <w:left w:w="100" w:type="dxa"/>
              <w:bottom w:w="100" w:type="dxa"/>
              <w:right w:w="100" w:type="dxa"/>
            </w:tcMar>
          </w:tcPr>
          <w:p w14:paraId="1DBF188B" w14:textId="77777777" w:rsidR="00E55087" w:rsidRPr="001A4715" w:rsidRDefault="00E55087" w:rsidP="00F9650B">
            <w:pPr>
              <w:ind w:firstLine="0"/>
              <w:jc w:val="left"/>
              <w:rPr>
                <w:sz w:val="16"/>
                <w:szCs w:val="16"/>
              </w:rPr>
            </w:pPr>
            <w:r w:rsidRPr="001A4715">
              <w:rPr>
                <w:sz w:val="16"/>
                <w:szCs w:val="16"/>
              </w:rPr>
              <w:t xml:space="preserve">Within-subjects </w:t>
            </w:r>
            <w:r w:rsidRPr="001A4715">
              <w:rPr>
                <w:i/>
                <w:sz w:val="16"/>
                <w:szCs w:val="16"/>
              </w:rPr>
              <w:t>t</w:t>
            </w:r>
            <w:r w:rsidRPr="001A4715">
              <w:rPr>
                <w:sz w:val="16"/>
                <w:szCs w:val="16"/>
              </w:rPr>
              <w:t>-test/ANOVA</w:t>
            </w:r>
          </w:p>
        </w:tc>
        <w:tc>
          <w:tcPr>
            <w:tcW w:w="4083" w:type="dxa"/>
            <w:shd w:val="clear" w:color="auto" w:fill="auto"/>
            <w:tcMar>
              <w:top w:w="100" w:type="dxa"/>
              <w:left w:w="100" w:type="dxa"/>
              <w:bottom w:w="100" w:type="dxa"/>
              <w:right w:w="100" w:type="dxa"/>
            </w:tcMar>
          </w:tcPr>
          <w:p w14:paraId="471D497D" w14:textId="77777777" w:rsidR="00E55087" w:rsidRPr="001A4715" w:rsidRDefault="00E55087" w:rsidP="00F9650B">
            <w:pPr>
              <w:ind w:firstLine="0"/>
              <w:jc w:val="left"/>
              <w:rPr>
                <w:sz w:val="16"/>
                <w:szCs w:val="16"/>
              </w:rPr>
            </w:pPr>
            <w:r w:rsidRPr="001A4715">
              <w:rPr>
                <w:sz w:val="16"/>
                <w:szCs w:val="16"/>
              </w:rPr>
              <w:t>“White people – positive” biases were larger than White people negative biases.</w:t>
            </w:r>
          </w:p>
        </w:tc>
        <w:tc>
          <w:tcPr>
            <w:tcW w:w="1123" w:type="dxa"/>
          </w:tcPr>
          <w:p w14:paraId="499914B4" w14:textId="77777777" w:rsidR="00E55087" w:rsidRPr="001A4715" w:rsidRDefault="00E55087" w:rsidP="00F9650B">
            <w:pPr>
              <w:ind w:firstLine="0"/>
              <w:jc w:val="left"/>
              <w:rPr>
                <w:sz w:val="16"/>
                <w:szCs w:val="16"/>
              </w:rPr>
            </w:pPr>
            <w:r w:rsidRPr="001A4715">
              <w:rPr>
                <w:sz w:val="16"/>
                <w:szCs w:val="16"/>
              </w:rPr>
              <w:t>Invalid</w:t>
            </w:r>
          </w:p>
        </w:tc>
      </w:tr>
      <w:tr w:rsidR="00E55087" w:rsidRPr="001A4715" w14:paraId="50111858" w14:textId="77777777" w:rsidTr="00D679A1">
        <w:trPr>
          <w:trHeight w:val="1018"/>
        </w:trPr>
        <w:tc>
          <w:tcPr>
            <w:tcW w:w="2602" w:type="dxa"/>
            <w:shd w:val="clear" w:color="auto" w:fill="auto"/>
            <w:tcMar>
              <w:top w:w="100" w:type="dxa"/>
              <w:left w:w="100" w:type="dxa"/>
              <w:bottom w:w="100" w:type="dxa"/>
              <w:right w:w="100" w:type="dxa"/>
            </w:tcMar>
          </w:tcPr>
          <w:p w14:paraId="1CD0CD38" w14:textId="77777777" w:rsidR="00E55087" w:rsidRPr="001A4715" w:rsidRDefault="00E55087" w:rsidP="00F9650B">
            <w:pPr>
              <w:ind w:firstLine="0"/>
              <w:jc w:val="left"/>
              <w:rPr>
                <w:sz w:val="16"/>
                <w:szCs w:val="16"/>
              </w:rPr>
            </w:pPr>
            <w:r w:rsidRPr="001A4715">
              <w:rPr>
                <w:sz w:val="16"/>
                <w:szCs w:val="16"/>
              </w:rPr>
              <w:t>Mean</w:t>
            </w:r>
            <w:r w:rsidRPr="001A4715">
              <w:rPr>
                <w:i/>
                <w:sz w:val="16"/>
                <w:szCs w:val="16"/>
              </w:rPr>
              <w:t xml:space="preserve"> D </w:t>
            </w:r>
            <w:r w:rsidRPr="001A4715">
              <w:rPr>
                <w:sz w:val="16"/>
                <w:szCs w:val="16"/>
              </w:rPr>
              <w:t>scores from a given trial-type and participant compared between time points</w:t>
            </w:r>
          </w:p>
        </w:tc>
        <w:tc>
          <w:tcPr>
            <w:tcW w:w="3438" w:type="dxa"/>
            <w:shd w:val="clear" w:color="auto" w:fill="auto"/>
            <w:tcMar>
              <w:top w:w="100" w:type="dxa"/>
              <w:left w:w="100" w:type="dxa"/>
              <w:bottom w:w="100" w:type="dxa"/>
              <w:right w:w="100" w:type="dxa"/>
            </w:tcMar>
          </w:tcPr>
          <w:p w14:paraId="115D8FD9" w14:textId="77777777" w:rsidR="00E55087" w:rsidRPr="001A4715" w:rsidRDefault="00E55087" w:rsidP="00F9650B">
            <w:pPr>
              <w:ind w:firstLine="0"/>
              <w:jc w:val="left"/>
              <w:rPr>
                <w:sz w:val="16"/>
                <w:szCs w:val="16"/>
              </w:rPr>
            </w:pPr>
            <w:r w:rsidRPr="001A4715">
              <w:rPr>
                <w:sz w:val="16"/>
                <w:szCs w:val="16"/>
              </w:rPr>
              <w:t xml:space="preserve">Do </w:t>
            </w:r>
            <w:r w:rsidRPr="001A4715">
              <w:rPr>
                <w:i/>
                <w:sz w:val="16"/>
                <w:szCs w:val="16"/>
              </w:rPr>
              <w:t>D</w:t>
            </w:r>
            <w:r w:rsidRPr="001A4715">
              <w:rPr>
                <w:sz w:val="16"/>
                <w:szCs w:val="16"/>
              </w:rPr>
              <w:t xml:space="preserve"> score on the “white people – positive” differ between timepoints 1 and 2?</w:t>
            </w:r>
          </w:p>
        </w:tc>
        <w:tc>
          <w:tcPr>
            <w:tcW w:w="1767" w:type="dxa"/>
            <w:shd w:val="clear" w:color="auto" w:fill="auto"/>
            <w:tcMar>
              <w:top w:w="100" w:type="dxa"/>
              <w:left w:w="100" w:type="dxa"/>
              <w:bottom w:w="100" w:type="dxa"/>
              <w:right w:w="100" w:type="dxa"/>
            </w:tcMar>
          </w:tcPr>
          <w:p w14:paraId="4D643BA4" w14:textId="77777777" w:rsidR="00E55087" w:rsidRPr="001A4715" w:rsidRDefault="00E55087" w:rsidP="00F9650B">
            <w:pPr>
              <w:ind w:firstLine="0"/>
              <w:jc w:val="left"/>
              <w:rPr>
                <w:sz w:val="16"/>
                <w:szCs w:val="16"/>
              </w:rPr>
            </w:pPr>
            <w:r w:rsidRPr="001A4715">
              <w:rPr>
                <w:sz w:val="16"/>
                <w:szCs w:val="16"/>
              </w:rPr>
              <w:t xml:space="preserve">Within-subjects </w:t>
            </w:r>
            <w:r w:rsidRPr="001A4715">
              <w:rPr>
                <w:i/>
                <w:sz w:val="16"/>
                <w:szCs w:val="16"/>
              </w:rPr>
              <w:t>t</w:t>
            </w:r>
            <w:r w:rsidRPr="001A4715">
              <w:rPr>
                <w:sz w:val="16"/>
                <w:szCs w:val="16"/>
              </w:rPr>
              <w:t>-test/ANOVA</w:t>
            </w:r>
          </w:p>
        </w:tc>
        <w:tc>
          <w:tcPr>
            <w:tcW w:w="4083" w:type="dxa"/>
            <w:shd w:val="clear" w:color="auto" w:fill="auto"/>
            <w:tcMar>
              <w:top w:w="100" w:type="dxa"/>
              <w:left w:w="100" w:type="dxa"/>
              <w:bottom w:w="100" w:type="dxa"/>
              <w:right w:w="100" w:type="dxa"/>
            </w:tcMar>
          </w:tcPr>
          <w:p w14:paraId="1950EB2E" w14:textId="77777777" w:rsidR="00E55087" w:rsidRPr="001A4715" w:rsidRDefault="00E55087" w:rsidP="00F9650B">
            <w:pPr>
              <w:ind w:firstLine="0"/>
              <w:jc w:val="left"/>
              <w:rPr>
                <w:sz w:val="16"/>
                <w:szCs w:val="16"/>
              </w:rPr>
            </w:pPr>
            <w:r w:rsidRPr="001A4715">
              <w:rPr>
                <w:sz w:val="16"/>
                <w:szCs w:val="16"/>
              </w:rPr>
              <w:t>“White people – positive” bias did not change between timepoints/after the intervention.</w:t>
            </w:r>
          </w:p>
        </w:tc>
        <w:tc>
          <w:tcPr>
            <w:tcW w:w="1123" w:type="dxa"/>
          </w:tcPr>
          <w:p w14:paraId="505B0D11" w14:textId="77777777" w:rsidR="00E55087" w:rsidRPr="001A4715" w:rsidRDefault="00E55087" w:rsidP="00F9650B">
            <w:pPr>
              <w:ind w:firstLine="0"/>
              <w:jc w:val="left"/>
              <w:rPr>
                <w:sz w:val="16"/>
                <w:szCs w:val="16"/>
              </w:rPr>
            </w:pPr>
            <w:r w:rsidRPr="001A4715">
              <w:rPr>
                <w:sz w:val="16"/>
                <w:szCs w:val="16"/>
              </w:rPr>
              <w:t>Valid</w:t>
            </w:r>
          </w:p>
        </w:tc>
      </w:tr>
      <w:tr w:rsidR="00E55087" w:rsidRPr="001A4715" w14:paraId="698F81E3" w14:textId="77777777" w:rsidTr="00D679A1">
        <w:trPr>
          <w:trHeight w:val="812"/>
        </w:trPr>
        <w:tc>
          <w:tcPr>
            <w:tcW w:w="2602" w:type="dxa"/>
            <w:shd w:val="clear" w:color="auto" w:fill="auto"/>
            <w:tcMar>
              <w:top w:w="100" w:type="dxa"/>
              <w:left w:w="100" w:type="dxa"/>
              <w:bottom w:w="100" w:type="dxa"/>
              <w:right w:w="100" w:type="dxa"/>
            </w:tcMar>
          </w:tcPr>
          <w:p w14:paraId="3ADFD9A3" w14:textId="77777777" w:rsidR="00E55087" w:rsidRPr="001A4715" w:rsidRDefault="00E55087" w:rsidP="00F9650B">
            <w:pPr>
              <w:ind w:firstLine="0"/>
              <w:jc w:val="left"/>
              <w:rPr>
                <w:sz w:val="16"/>
                <w:szCs w:val="16"/>
              </w:rPr>
            </w:pPr>
            <w:r w:rsidRPr="001A4715">
              <w:rPr>
                <w:sz w:val="16"/>
                <w:szCs w:val="16"/>
              </w:rPr>
              <w:t>Mean</w:t>
            </w:r>
            <w:r w:rsidRPr="001A4715">
              <w:rPr>
                <w:i/>
                <w:sz w:val="16"/>
                <w:szCs w:val="16"/>
              </w:rPr>
              <w:t xml:space="preserve"> D</w:t>
            </w:r>
            <w:r w:rsidRPr="001A4715">
              <w:rPr>
                <w:sz w:val="16"/>
                <w:szCs w:val="16"/>
              </w:rPr>
              <w:t xml:space="preserve"> scores from a given trial type compared between-subjects</w:t>
            </w:r>
          </w:p>
        </w:tc>
        <w:tc>
          <w:tcPr>
            <w:tcW w:w="3438" w:type="dxa"/>
            <w:shd w:val="clear" w:color="auto" w:fill="auto"/>
            <w:tcMar>
              <w:top w:w="100" w:type="dxa"/>
              <w:left w:w="100" w:type="dxa"/>
              <w:bottom w:w="100" w:type="dxa"/>
              <w:right w:w="100" w:type="dxa"/>
            </w:tcMar>
          </w:tcPr>
          <w:p w14:paraId="38AD0ABF" w14:textId="77777777" w:rsidR="00E55087" w:rsidRPr="001A4715" w:rsidRDefault="00E55087" w:rsidP="00F9650B">
            <w:pPr>
              <w:ind w:firstLine="0"/>
              <w:jc w:val="left"/>
              <w:rPr>
                <w:sz w:val="16"/>
                <w:szCs w:val="16"/>
              </w:rPr>
            </w:pPr>
            <w:r w:rsidRPr="001A4715">
              <w:rPr>
                <w:sz w:val="16"/>
                <w:szCs w:val="16"/>
              </w:rPr>
              <w:t xml:space="preserve">Do effects on the “White people – positive” </w:t>
            </w:r>
            <w:r w:rsidRPr="001A4715">
              <w:rPr>
                <w:i/>
                <w:sz w:val="16"/>
                <w:szCs w:val="16"/>
              </w:rPr>
              <w:t>D</w:t>
            </w:r>
            <w:r w:rsidRPr="001A4715">
              <w:rPr>
                <w:sz w:val="16"/>
                <w:szCs w:val="16"/>
              </w:rPr>
              <w:t xml:space="preserve"> score differ between Black and White participants?</w:t>
            </w:r>
          </w:p>
        </w:tc>
        <w:tc>
          <w:tcPr>
            <w:tcW w:w="1767" w:type="dxa"/>
            <w:shd w:val="clear" w:color="auto" w:fill="auto"/>
            <w:tcMar>
              <w:top w:w="100" w:type="dxa"/>
              <w:left w:w="100" w:type="dxa"/>
              <w:bottom w:w="100" w:type="dxa"/>
              <w:right w:w="100" w:type="dxa"/>
            </w:tcMar>
          </w:tcPr>
          <w:p w14:paraId="618214A1" w14:textId="77777777" w:rsidR="00E55087" w:rsidRPr="001A4715" w:rsidRDefault="00E55087" w:rsidP="00F9650B">
            <w:pPr>
              <w:ind w:firstLine="0"/>
              <w:jc w:val="left"/>
              <w:rPr>
                <w:sz w:val="16"/>
                <w:szCs w:val="16"/>
              </w:rPr>
            </w:pPr>
            <w:r w:rsidRPr="001A4715">
              <w:rPr>
                <w:sz w:val="16"/>
                <w:szCs w:val="16"/>
              </w:rPr>
              <w:t xml:space="preserve">Between-subjects </w:t>
            </w:r>
            <w:r w:rsidRPr="001A4715">
              <w:rPr>
                <w:i/>
                <w:sz w:val="16"/>
                <w:szCs w:val="16"/>
              </w:rPr>
              <w:t>t</w:t>
            </w:r>
            <w:r w:rsidRPr="001A4715">
              <w:rPr>
                <w:sz w:val="16"/>
                <w:szCs w:val="16"/>
              </w:rPr>
              <w:t>-test/ANOVA</w:t>
            </w:r>
          </w:p>
        </w:tc>
        <w:tc>
          <w:tcPr>
            <w:tcW w:w="4083" w:type="dxa"/>
            <w:shd w:val="clear" w:color="auto" w:fill="auto"/>
            <w:tcMar>
              <w:top w:w="100" w:type="dxa"/>
              <w:left w:w="100" w:type="dxa"/>
              <w:bottom w:w="100" w:type="dxa"/>
              <w:right w:w="100" w:type="dxa"/>
            </w:tcMar>
          </w:tcPr>
          <w:p w14:paraId="565E5D1F" w14:textId="77777777" w:rsidR="00E55087" w:rsidRPr="001A4715" w:rsidRDefault="00E55087" w:rsidP="00F9650B">
            <w:pPr>
              <w:ind w:firstLine="0"/>
              <w:jc w:val="left"/>
              <w:rPr>
                <w:sz w:val="16"/>
                <w:szCs w:val="16"/>
              </w:rPr>
            </w:pPr>
            <w:r w:rsidRPr="001A4715">
              <w:rPr>
                <w:sz w:val="16"/>
                <w:szCs w:val="16"/>
              </w:rPr>
              <w:t>White people demonstrated a larger “White people – positive” bias than Black people.</w:t>
            </w:r>
          </w:p>
        </w:tc>
        <w:tc>
          <w:tcPr>
            <w:tcW w:w="1123" w:type="dxa"/>
          </w:tcPr>
          <w:p w14:paraId="7D275908" w14:textId="77777777" w:rsidR="00E55087" w:rsidRPr="001A4715" w:rsidRDefault="00E55087" w:rsidP="00F9650B">
            <w:pPr>
              <w:ind w:firstLine="0"/>
              <w:jc w:val="left"/>
              <w:rPr>
                <w:sz w:val="16"/>
                <w:szCs w:val="16"/>
              </w:rPr>
            </w:pPr>
            <w:r w:rsidRPr="001A4715">
              <w:rPr>
                <w:sz w:val="16"/>
                <w:szCs w:val="16"/>
              </w:rPr>
              <w:t>Valid</w:t>
            </w:r>
          </w:p>
        </w:tc>
      </w:tr>
      <w:tr w:rsidR="00E55087" w:rsidRPr="001A4715" w14:paraId="383FC629" w14:textId="77777777" w:rsidTr="00D679A1">
        <w:trPr>
          <w:trHeight w:val="11"/>
        </w:trPr>
        <w:tc>
          <w:tcPr>
            <w:tcW w:w="2602" w:type="dxa"/>
            <w:shd w:val="clear" w:color="auto" w:fill="auto"/>
            <w:tcMar>
              <w:top w:w="100" w:type="dxa"/>
              <w:left w:w="100" w:type="dxa"/>
              <w:bottom w:w="100" w:type="dxa"/>
              <w:right w:w="100" w:type="dxa"/>
            </w:tcMar>
          </w:tcPr>
          <w:p w14:paraId="4176D694" w14:textId="77777777" w:rsidR="00E55087" w:rsidRPr="001A4715" w:rsidRDefault="00E55087" w:rsidP="00F9650B">
            <w:pPr>
              <w:ind w:firstLine="0"/>
              <w:jc w:val="left"/>
              <w:rPr>
                <w:i/>
                <w:sz w:val="16"/>
                <w:szCs w:val="16"/>
              </w:rPr>
            </w:pPr>
            <w:r w:rsidRPr="001A4715">
              <w:rPr>
                <w:i/>
                <w:sz w:val="16"/>
                <w:szCs w:val="16"/>
              </w:rPr>
              <w:t>D</w:t>
            </w:r>
            <w:r w:rsidRPr="001A4715">
              <w:rPr>
                <w:sz w:val="16"/>
                <w:szCs w:val="16"/>
              </w:rPr>
              <w:t xml:space="preserve"> scores from a given trial type correlated with other trial-types</w:t>
            </w:r>
          </w:p>
        </w:tc>
        <w:tc>
          <w:tcPr>
            <w:tcW w:w="3438" w:type="dxa"/>
            <w:shd w:val="clear" w:color="auto" w:fill="auto"/>
            <w:tcMar>
              <w:top w:w="100" w:type="dxa"/>
              <w:left w:w="100" w:type="dxa"/>
              <w:bottom w:w="100" w:type="dxa"/>
              <w:right w:w="100" w:type="dxa"/>
            </w:tcMar>
          </w:tcPr>
          <w:p w14:paraId="0712C1F0" w14:textId="77777777" w:rsidR="00E55087" w:rsidRPr="001A4715" w:rsidRDefault="00E55087" w:rsidP="00F9650B">
            <w:pPr>
              <w:ind w:firstLine="0"/>
              <w:jc w:val="left"/>
              <w:rPr>
                <w:sz w:val="16"/>
                <w:szCs w:val="16"/>
              </w:rPr>
            </w:pPr>
            <w:r w:rsidRPr="001A4715">
              <w:rPr>
                <w:sz w:val="16"/>
                <w:szCs w:val="16"/>
              </w:rPr>
              <w:t xml:space="preserve">Are “White people – positive” </w:t>
            </w:r>
            <w:r w:rsidRPr="001A4715">
              <w:rPr>
                <w:i/>
                <w:sz w:val="16"/>
                <w:szCs w:val="16"/>
              </w:rPr>
              <w:t>D</w:t>
            </w:r>
            <w:r w:rsidRPr="001A4715">
              <w:rPr>
                <w:sz w:val="16"/>
                <w:szCs w:val="16"/>
              </w:rPr>
              <w:t xml:space="preserve"> scores negatively associated with “White people – negative” </w:t>
            </w:r>
            <w:r w:rsidRPr="001A4715">
              <w:rPr>
                <w:i/>
                <w:sz w:val="16"/>
                <w:szCs w:val="16"/>
              </w:rPr>
              <w:t>D</w:t>
            </w:r>
            <w:r w:rsidRPr="001A4715">
              <w:rPr>
                <w:sz w:val="16"/>
                <w:szCs w:val="16"/>
              </w:rPr>
              <w:t xml:space="preserve"> scores?</w:t>
            </w:r>
          </w:p>
        </w:tc>
        <w:tc>
          <w:tcPr>
            <w:tcW w:w="1767" w:type="dxa"/>
            <w:shd w:val="clear" w:color="auto" w:fill="auto"/>
            <w:tcMar>
              <w:top w:w="100" w:type="dxa"/>
              <w:left w:w="100" w:type="dxa"/>
              <w:bottom w:w="100" w:type="dxa"/>
              <w:right w:w="100" w:type="dxa"/>
            </w:tcMar>
          </w:tcPr>
          <w:p w14:paraId="75A6C350" w14:textId="77777777" w:rsidR="00E55087" w:rsidRPr="001A4715" w:rsidRDefault="00E55087" w:rsidP="00F9650B">
            <w:pPr>
              <w:ind w:firstLine="0"/>
              <w:jc w:val="left"/>
              <w:rPr>
                <w:sz w:val="16"/>
                <w:szCs w:val="16"/>
              </w:rPr>
            </w:pPr>
            <w:r w:rsidRPr="001A4715">
              <w:rPr>
                <w:sz w:val="16"/>
                <w:szCs w:val="16"/>
              </w:rPr>
              <w:t>Correlation/regression</w:t>
            </w:r>
          </w:p>
        </w:tc>
        <w:tc>
          <w:tcPr>
            <w:tcW w:w="4083" w:type="dxa"/>
            <w:shd w:val="clear" w:color="auto" w:fill="auto"/>
            <w:tcMar>
              <w:top w:w="100" w:type="dxa"/>
              <w:left w:w="100" w:type="dxa"/>
              <w:bottom w:w="100" w:type="dxa"/>
              <w:right w:w="100" w:type="dxa"/>
            </w:tcMar>
          </w:tcPr>
          <w:p w14:paraId="199FDDEF" w14:textId="77777777" w:rsidR="00E55087" w:rsidRPr="001A4715" w:rsidRDefault="00E55087" w:rsidP="00F9650B">
            <w:pPr>
              <w:ind w:firstLine="0"/>
              <w:jc w:val="left"/>
              <w:rPr>
                <w:sz w:val="16"/>
                <w:szCs w:val="16"/>
              </w:rPr>
            </w:pPr>
            <w:r w:rsidRPr="001A4715">
              <w:rPr>
                <w:sz w:val="16"/>
                <w:szCs w:val="16"/>
              </w:rPr>
              <w:t>Positive evaluations of White people are negatively associated with negative evaluations of White people.</w:t>
            </w:r>
          </w:p>
        </w:tc>
        <w:tc>
          <w:tcPr>
            <w:tcW w:w="1123" w:type="dxa"/>
          </w:tcPr>
          <w:p w14:paraId="2511D5B2" w14:textId="77777777" w:rsidR="00E55087" w:rsidRPr="001A4715" w:rsidRDefault="00E55087" w:rsidP="00F9650B">
            <w:pPr>
              <w:ind w:firstLine="0"/>
              <w:jc w:val="left"/>
              <w:rPr>
                <w:sz w:val="16"/>
                <w:szCs w:val="16"/>
              </w:rPr>
            </w:pPr>
            <w:r w:rsidRPr="001A4715">
              <w:rPr>
                <w:sz w:val="16"/>
                <w:szCs w:val="16"/>
              </w:rPr>
              <w:t>Valid</w:t>
            </w:r>
          </w:p>
        </w:tc>
      </w:tr>
      <w:tr w:rsidR="00E55087" w:rsidRPr="001A4715" w14:paraId="1D349841" w14:textId="77777777" w:rsidTr="00D679A1">
        <w:trPr>
          <w:trHeight w:val="11"/>
        </w:trPr>
        <w:tc>
          <w:tcPr>
            <w:tcW w:w="2602" w:type="dxa"/>
            <w:tcBorders>
              <w:bottom w:val="single" w:sz="4" w:space="0" w:color="auto"/>
            </w:tcBorders>
            <w:shd w:val="clear" w:color="auto" w:fill="auto"/>
            <w:tcMar>
              <w:top w:w="100" w:type="dxa"/>
              <w:left w:w="100" w:type="dxa"/>
              <w:bottom w:w="100" w:type="dxa"/>
              <w:right w:w="100" w:type="dxa"/>
            </w:tcMar>
          </w:tcPr>
          <w:p w14:paraId="01A1EB17" w14:textId="77777777" w:rsidR="00E55087" w:rsidRPr="001A4715" w:rsidRDefault="00E55087" w:rsidP="00F9650B">
            <w:pPr>
              <w:ind w:firstLine="0"/>
              <w:jc w:val="left"/>
              <w:rPr>
                <w:i/>
                <w:sz w:val="16"/>
                <w:szCs w:val="16"/>
              </w:rPr>
            </w:pPr>
            <w:r w:rsidRPr="001A4715">
              <w:rPr>
                <w:i/>
                <w:sz w:val="16"/>
                <w:szCs w:val="16"/>
              </w:rPr>
              <w:t>D</w:t>
            </w:r>
            <w:r w:rsidRPr="001A4715">
              <w:rPr>
                <w:sz w:val="16"/>
                <w:szCs w:val="16"/>
              </w:rPr>
              <w:t xml:space="preserve"> scores from a given trial type correlated with external variables</w:t>
            </w:r>
          </w:p>
        </w:tc>
        <w:tc>
          <w:tcPr>
            <w:tcW w:w="3438" w:type="dxa"/>
            <w:tcBorders>
              <w:bottom w:val="single" w:sz="4" w:space="0" w:color="auto"/>
            </w:tcBorders>
            <w:shd w:val="clear" w:color="auto" w:fill="auto"/>
            <w:tcMar>
              <w:top w:w="100" w:type="dxa"/>
              <w:left w:w="100" w:type="dxa"/>
              <w:bottom w:w="100" w:type="dxa"/>
              <w:right w:w="100" w:type="dxa"/>
            </w:tcMar>
          </w:tcPr>
          <w:p w14:paraId="3BC47CD1" w14:textId="77777777" w:rsidR="00E55087" w:rsidRPr="001A4715" w:rsidRDefault="00E55087" w:rsidP="00F9650B">
            <w:pPr>
              <w:ind w:firstLine="0"/>
              <w:jc w:val="left"/>
              <w:rPr>
                <w:sz w:val="16"/>
                <w:szCs w:val="16"/>
              </w:rPr>
            </w:pPr>
            <w:r w:rsidRPr="001A4715">
              <w:rPr>
                <w:sz w:val="16"/>
                <w:szCs w:val="16"/>
              </w:rPr>
              <w:t xml:space="preserve">Are “Black people – negative” </w:t>
            </w:r>
            <w:r w:rsidRPr="001A4715">
              <w:rPr>
                <w:i/>
                <w:sz w:val="16"/>
                <w:szCs w:val="16"/>
              </w:rPr>
              <w:t>D</w:t>
            </w:r>
            <w:r w:rsidRPr="001A4715">
              <w:rPr>
                <w:sz w:val="16"/>
                <w:szCs w:val="16"/>
              </w:rPr>
              <w:t xml:space="preserve"> scores positively associated with self-reported racism?</w:t>
            </w:r>
          </w:p>
        </w:tc>
        <w:tc>
          <w:tcPr>
            <w:tcW w:w="1767" w:type="dxa"/>
            <w:tcBorders>
              <w:bottom w:val="single" w:sz="4" w:space="0" w:color="auto"/>
            </w:tcBorders>
            <w:shd w:val="clear" w:color="auto" w:fill="auto"/>
            <w:tcMar>
              <w:top w:w="100" w:type="dxa"/>
              <w:left w:w="100" w:type="dxa"/>
              <w:bottom w:w="100" w:type="dxa"/>
              <w:right w:w="100" w:type="dxa"/>
            </w:tcMar>
          </w:tcPr>
          <w:p w14:paraId="7BF51EE3" w14:textId="77777777" w:rsidR="00E55087" w:rsidRPr="001A4715" w:rsidRDefault="00E55087" w:rsidP="00F9650B">
            <w:pPr>
              <w:ind w:firstLine="0"/>
              <w:jc w:val="left"/>
              <w:rPr>
                <w:sz w:val="16"/>
                <w:szCs w:val="16"/>
              </w:rPr>
            </w:pPr>
            <w:r w:rsidRPr="001A4715">
              <w:rPr>
                <w:sz w:val="16"/>
                <w:szCs w:val="16"/>
              </w:rPr>
              <w:t>Correlation/regression</w:t>
            </w:r>
          </w:p>
        </w:tc>
        <w:tc>
          <w:tcPr>
            <w:tcW w:w="4083" w:type="dxa"/>
            <w:tcBorders>
              <w:bottom w:val="single" w:sz="4" w:space="0" w:color="auto"/>
            </w:tcBorders>
            <w:shd w:val="clear" w:color="auto" w:fill="auto"/>
            <w:tcMar>
              <w:top w:w="100" w:type="dxa"/>
              <w:left w:w="100" w:type="dxa"/>
              <w:bottom w:w="100" w:type="dxa"/>
              <w:right w:w="100" w:type="dxa"/>
            </w:tcMar>
          </w:tcPr>
          <w:p w14:paraId="05AEE247" w14:textId="77777777" w:rsidR="00E55087" w:rsidRPr="001A4715" w:rsidRDefault="00E55087" w:rsidP="00F9650B">
            <w:pPr>
              <w:ind w:firstLine="0"/>
              <w:jc w:val="left"/>
              <w:rPr>
                <w:sz w:val="16"/>
                <w:szCs w:val="16"/>
              </w:rPr>
            </w:pPr>
            <w:r w:rsidRPr="001A4715">
              <w:rPr>
                <w:sz w:val="16"/>
                <w:szCs w:val="16"/>
              </w:rPr>
              <w:t>Negative evaluations of Black people on the IRAP and in a self-reported racism scale are positively associated.</w:t>
            </w:r>
          </w:p>
        </w:tc>
        <w:tc>
          <w:tcPr>
            <w:tcW w:w="1123" w:type="dxa"/>
            <w:tcBorders>
              <w:bottom w:val="single" w:sz="4" w:space="0" w:color="auto"/>
            </w:tcBorders>
          </w:tcPr>
          <w:p w14:paraId="212B825B" w14:textId="77777777" w:rsidR="00E55087" w:rsidRPr="001A4715" w:rsidRDefault="00E55087" w:rsidP="00F9650B">
            <w:pPr>
              <w:ind w:firstLine="0"/>
              <w:jc w:val="left"/>
              <w:rPr>
                <w:sz w:val="16"/>
                <w:szCs w:val="16"/>
              </w:rPr>
            </w:pPr>
            <w:r w:rsidRPr="001A4715">
              <w:rPr>
                <w:sz w:val="16"/>
                <w:szCs w:val="16"/>
              </w:rPr>
              <w:t>Valid</w:t>
            </w:r>
          </w:p>
        </w:tc>
      </w:tr>
      <w:tr w:rsidR="00E55087" w:rsidRPr="001A4715" w14:paraId="745AC82D" w14:textId="77777777" w:rsidTr="00D679A1">
        <w:trPr>
          <w:trHeight w:val="11"/>
        </w:trPr>
        <w:tc>
          <w:tcPr>
            <w:tcW w:w="13013" w:type="dxa"/>
            <w:gridSpan w:val="5"/>
            <w:tcBorders>
              <w:top w:val="single" w:sz="4" w:space="0" w:color="auto"/>
              <w:bottom w:val="nil"/>
            </w:tcBorders>
            <w:shd w:val="clear" w:color="auto" w:fill="auto"/>
            <w:tcMar>
              <w:top w:w="100" w:type="dxa"/>
              <w:left w:w="100" w:type="dxa"/>
              <w:bottom w:w="100" w:type="dxa"/>
              <w:right w:w="100" w:type="dxa"/>
            </w:tcMar>
          </w:tcPr>
          <w:p w14:paraId="05C1BC20" w14:textId="1FCED082" w:rsidR="00E55087" w:rsidRPr="001A4715" w:rsidRDefault="00E55087" w:rsidP="00D679A1">
            <w:pPr>
              <w:ind w:firstLine="0"/>
              <w:rPr>
                <w:sz w:val="16"/>
                <w:szCs w:val="16"/>
              </w:rPr>
            </w:pPr>
            <w:r w:rsidRPr="001A4715">
              <w:rPr>
                <w:i/>
                <w:sz w:val="16"/>
                <w:szCs w:val="16"/>
              </w:rPr>
              <w:t>Notes:</w:t>
            </w:r>
            <w:r w:rsidRPr="001A4715">
              <w:rPr>
                <w:sz w:val="16"/>
                <w:szCs w:val="16"/>
              </w:rPr>
              <w:t xml:space="preserve"> Validity refers to the validity of </w:t>
            </w:r>
            <w:r w:rsidR="00C51E07">
              <w:rPr>
                <w:sz w:val="16"/>
                <w:szCs w:val="16"/>
              </w:rPr>
              <w:t xml:space="preserve">domain-level </w:t>
            </w:r>
            <w:r w:rsidRPr="001A4715">
              <w:rPr>
                <w:sz w:val="16"/>
                <w:szCs w:val="16"/>
              </w:rPr>
              <w:t>conclusions in light of the presence of the generic pattern</w:t>
            </w:r>
            <w:r w:rsidR="008A7B4E">
              <w:rPr>
                <w:sz w:val="16"/>
                <w:szCs w:val="16"/>
              </w:rPr>
              <w:t xml:space="preserve"> among IRAP effects</w:t>
            </w:r>
            <w:r w:rsidRPr="001A4715">
              <w:rPr>
                <w:sz w:val="16"/>
                <w:szCs w:val="16"/>
              </w:rPr>
              <w:t>.</w:t>
            </w:r>
          </w:p>
        </w:tc>
      </w:tr>
    </w:tbl>
    <w:p w14:paraId="6F247797" w14:textId="4CA23364" w:rsidR="006F44F0" w:rsidRDefault="006F44F0" w:rsidP="00E76432"/>
    <w:p w14:paraId="0AAECC3E" w14:textId="77777777" w:rsidR="00956AF8" w:rsidRDefault="00956AF8" w:rsidP="006F44F0">
      <w:pPr>
        <w:ind w:firstLine="0"/>
      </w:pPr>
    </w:p>
    <w:p w14:paraId="598144B5" w14:textId="77777777" w:rsidR="00956AF8" w:rsidRDefault="00956AF8" w:rsidP="006F44F0">
      <w:pPr>
        <w:ind w:firstLine="0"/>
        <w:sectPr w:rsidR="00956AF8" w:rsidSect="00956AF8">
          <w:pgSz w:w="16840" w:h="11900" w:orient="landscape" w:code="9"/>
          <w:pgMar w:top="1440" w:right="1440" w:bottom="1440" w:left="1440" w:header="720" w:footer="720" w:gutter="0"/>
          <w:cols w:space="360"/>
          <w:titlePg/>
          <w:docGrid w:linePitch="360"/>
        </w:sectPr>
      </w:pPr>
    </w:p>
    <w:p w14:paraId="4C9134EC" w14:textId="6EDE1966" w:rsidR="00FA1C86" w:rsidRPr="009462EB" w:rsidRDefault="00FC2796" w:rsidP="006F44F0">
      <w:pPr>
        <w:ind w:firstLine="0"/>
      </w:pPr>
      <w:r w:rsidRPr="009462EB">
        <w:lastRenderedPageBreak/>
        <w:t xml:space="preserve">types within a single IRAP (e.g., via paired-samples </w:t>
      </w:r>
      <w:r w:rsidRPr="009462EB">
        <w:rPr>
          <w:i/>
        </w:rPr>
        <w:t xml:space="preserve">t </w:t>
      </w:r>
      <w:r w:rsidRPr="009462EB">
        <w:t>tests) should be avoided when attempting to make domain level conclusions.</w:t>
      </w:r>
    </w:p>
    <w:p w14:paraId="7CF40732" w14:textId="41B6AC23" w:rsidR="00F010EE" w:rsidRPr="009462EB" w:rsidRDefault="00017C1F" w:rsidP="00E76432">
      <w:r w:rsidRPr="009462EB">
        <w:t xml:space="preserve">Finally, for the comparison labelled (c), a researcher might observe that </w:t>
      </w:r>
      <w:r w:rsidR="00F010EE" w:rsidRPr="009462EB">
        <w:t xml:space="preserve">mean effects on the </w:t>
      </w:r>
      <w:r w:rsidRPr="009462EB">
        <w:t xml:space="preserve">‘Black people – negative’ trial type </w:t>
      </w:r>
      <w:r w:rsidR="00F010EE" w:rsidRPr="009462EB">
        <w:t xml:space="preserve">were </w:t>
      </w:r>
      <w:r w:rsidRPr="009462EB">
        <w:t xml:space="preserve">significantly </w:t>
      </w:r>
      <w:r w:rsidR="00F010EE" w:rsidRPr="009462EB">
        <w:t>different between control and intervention conditions</w:t>
      </w:r>
      <w:r w:rsidRPr="009462EB">
        <w:t>. They might then</w:t>
      </w:r>
      <w:r w:rsidR="00F010EE" w:rsidRPr="009462EB">
        <w:t xml:space="preserve"> conclude that </w:t>
      </w:r>
      <w:r w:rsidRPr="009462EB">
        <w:t>the</w:t>
      </w:r>
      <w:r w:rsidR="00F010EE" w:rsidRPr="009462EB">
        <w:t>ir intervention ‘served to reduce implicit negativity towards Black people’. Because this comparison involves scores on only a single trial-type, with no direct or tacit reliance on interpretation of the zero point, this domain level conclusion would not be invalidated by the existence of the generic pattern among IRAP effects. Similarly, a comparison made within-subjects on the same trial-type (e.g., pre-post intervention) would also remain valid.</w:t>
      </w:r>
      <w:r w:rsidR="00F010EE" w:rsidRPr="009462EB">
        <w:tab/>
        <w:t xml:space="preserve">Although not illustrated in Figure 2, domain-level conclusions of the results of correlations among trial types and between trial types and external variables (e.g., self-report or behavioural tasks) are also unaffected by the existence of the generic trial type effect (see Table </w:t>
      </w:r>
      <w:r w:rsidR="00BC18CF" w:rsidRPr="009462EB">
        <w:t>2</w:t>
      </w:r>
      <w:r w:rsidR="00F010EE" w:rsidRPr="009462EB">
        <w:t xml:space="preserve">). </w:t>
      </w:r>
    </w:p>
    <w:p w14:paraId="12345927" w14:textId="5DA1A47B" w:rsidR="003255B9" w:rsidRPr="009462EB" w:rsidRDefault="00726186" w:rsidP="00E76432">
      <w:r w:rsidRPr="009462EB">
        <w:t xml:space="preserve">Given that we have argued that </w:t>
      </w:r>
      <w:r w:rsidR="003255B9" w:rsidRPr="009462EB">
        <w:t xml:space="preserve">many common analyses of IRAP data give rise to invalid results, it would seem important to assess the prevalence of such invalid inferences and conclusions in the published literature. While this is beyond the scope </w:t>
      </w:r>
      <w:r w:rsidR="00FF51F5" w:rsidRPr="009462EB">
        <w:t>of</w:t>
      </w:r>
      <w:r w:rsidR="003255B9" w:rsidRPr="009462EB">
        <w:t xml:space="preserve"> the current article, a systematic review of the IRAP literature is being conducted to address this question. </w:t>
      </w:r>
      <w:r w:rsidR="00FF51F5" w:rsidRPr="009462EB">
        <w:t xml:space="preserve">We readily admit that many articles we ourselves have written are likely to </w:t>
      </w:r>
      <w:r w:rsidR="00902CAC" w:rsidRPr="009462EB">
        <w:t>invalid inferences</w:t>
      </w:r>
      <w:r w:rsidR="00FF51F5" w:rsidRPr="009462EB">
        <w:t>.</w:t>
      </w:r>
    </w:p>
    <w:p w14:paraId="1D2FF6E6" w14:textId="65A1BCB1" w:rsidR="00D27DAB" w:rsidRPr="009462EB" w:rsidRDefault="00D27DAB" w:rsidP="00E76432">
      <w:pPr>
        <w:pStyle w:val="Heading2"/>
      </w:pPr>
      <w:r w:rsidRPr="009462EB">
        <w:t>Conclusions</w:t>
      </w:r>
    </w:p>
    <w:p w14:paraId="521200FC" w14:textId="652E6D90" w:rsidR="00D27DAB" w:rsidRDefault="00D27DAB" w:rsidP="00E76432">
      <w:r w:rsidRPr="009462EB">
        <w:t>Evidence from a large dataset of published and unpublished IRAP studies demonstrated that IRAP from very different domains – even those using non-words – demonstrate startlingly similar patterns of effect. This finding is in agreement with several recent papers in the literature that argue that there is a generic pattern among IRAP effects. However, due to its relatively large sample size, this study is the first to quantify the generic pattern more precisely, and to consider its implications for the validity of published and future IRAP studies.</w:t>
      </w:r>
      <w:r w:rsidR="00020F6A" w:rsidRPr="009462EB">
        <w:t xml:space="preserve"> Multiple common analyses of IRAP data </w:t>
      </w:r>
      <w:r w:rsidR="00635E6E" w:rsidRPr="009462EB">
        <w:t xml:space="preserve">are likely to produce invalid domain level conclusions. There is therefore a strong need to systematically evaluate the prevalence of these types of analyses and invalid inferences in the published IRAP literature. </w:t>
      </w:r>
    </w:p>
    <w:p w14:paraId="412E0F9E" w14:textId="3D0EF907" w:rsidR="00F70501" w:rsidRDefault="00F70501" w:rsidP="00F70501">
      <w:pPr>
        <w:pStyle w:val="Heading1"/>
      </w:pPr>
      <w:r>
        <w:t>Notes</w:t>
      </w:r>
    </w:p>
    <w:p w14:paraId="04C93C72" w14:textId="16922004" w:rsidR="00F70501" w:rsidRDefault="00F70501" w:rsidP="00F70501">
      <w:pPr>
        <w:ind w:firstLine="0"/>
        <w:rPr>
          <w:rFonts w:eastAsia="Times New Roman"/>
        </w:rPr>
      </w:pPr>
      <w:r w:rsidRPr="00F70501">
        <w:rPr>
          <w:rFonts w:eastAsia="Times New Roman"/>
          <w:i/>
        </w:rPr>
        <w:t>Funding</w:t>
      </w:r>
      <w:r>
        <w:rPr>
          <w:rFonts w:eastAsia="Times New Roman"/>
          <w:i/>
        </w:rPr>
        <w:t>:</w:t>
      </w:r>
      <w:r>
        <w:rPr>
          <w:rFonts w:eastAsia="Times New Roman"/>
        </w:rPr>
        <w:t xml:space="preserve"> </w:t>
      </w:r>
      <w:r w:rsidRPr="009462EB">
        <w:rPr>
          <w:rFonts w:eastAsia="Times New Roman"/>
        </w:rPr>
        <w:t xml:space="preserve">This research was conducted with the support of Ghent University grant 01P05517 </w:t>
      </w:r>
      <w:r w:rsidR="006C2C77">
        <w:rPr>
          <w:rFonts w:eastAsia="Times New Roman"/>
        </w:rPr>
        <w:t>to IH</w:t>
      </w:r>
      <w:r w:rsidRPr="009462EB">
        <w:rPr>
          <w:rFonts w:eastAsia="Times New Roman"/>
        </w:rPr>
        <w:t>.</w:t>
      </w:r>
    </w:p>
    <w:p w14:paraId="16A80431" w14:textId="33F7B5A0" w:rsidR="00F70501" w:rsidRPr="009462EB" w:rsidRDefault="00F70501" w:rsidP="00BD426B">
      <w:pPr>
        <w:ind w:firstLine="0"/>
      </w:pPr>
      <w:r w:rsidRPr="00F70501">
        <w:rPr>
          <w:i/>
        </w:rPr>
        <w:t>Conflicts of interest:</w:t>
      </w:r>
      <w:r>
        <w:t xml:space="preserve"> None.</w:t>
      </w:r>
    </w:p>
    <w:p w14:paraId="58F0A1D2" w14:textId="54104BDC" w:rsidR="004559D9" w:rsidRPr="009462EB" w:rsidRDefault="004559D9" w:rsidP="00E76432">
      <w:pPr>
        <w:pStyle w:val="Heading1"/>
      </w:pPr>
      <w:r w:rsidRPr="009462EB">
        <w:t>References</w:t>
      </w:r>
    </w:p>
    <w:p w14:paraId="2381933E" w14:textId="77777777" w:rsidR="003B29F9" w:rsidRPr="003B29F9" w:rsidRDefault="006C4A1E" w:rsidP="003B29F9">
      <w:pPr>
        <w:pStyle w:val="Bibliography"/>
        <w:rPr>
          <w:rFonts w:cs="CMU Serif Roman"/>
        </w:rPr>
      </w:pPr>
      <w:r w:rsidRPr="00B032CB">
        <w:fldChar w:fldCharType="begin"/>
      </w:r>
      <w:r w:rsidR="003B29F9">
        <w:instrText xml:space="preserve"> ADDIN ZOTERO_BIBL {"uncited":[],"omitted":[],"custom":[]} CSL_BIBLIOGRAPHY </w:instrText>
      </w:r>
      <w:r w:rsidRPr="00B032CB">
        <w:fldChar w:fldCharType="separate"/>
      </w:r>
      <w:r w:rsidR="003B29F9" w:rsidRPr="003B29F9">
        <w:rPr>
          <w:rFonts w:cs="CMU Serif Roman"/>
        </w:rPr>
        <w:t xml:space="preserve">Barnes-Holmes, D., Barnes-Holmes, Y., Stewart, I., &amp; Boles, S. (2010). A sketch of the Implicit </w:t>
      </w:r>
      <w:r w:rsidR="003B29F9" w:rsidRPr="003B29F9">
        <w:rPr>
          <w:rFonts w:cs="CMU Serif Roman"/>
        </w:rPr>
        <w:t xml:space="preserve">Relational Assessment Procedure (IRAP) and the Relational Elaboration and Coherence (REC) model. </w:t>
      </w:r>
      <w:r w:rsidR="003B29F9" w:rsidRPr="003B29F9">
        <w:rPr>
          <w:rFonts w:cs="CMU Serif Roman"/>
          <w:i/>
          <w:iCs/>
        </w:rPr>
        <w:t>The Psychological Record</w:t>
      </w:r>
      <w:r w:rsidR="003B29F9" w:rsidRPr="003B29F9">
        <w:rPr>
          <w:rFonts w:cs="CMU Serif Roman"/>
        </w:rPr>
        <w:t xml:space="preserve">, </w:t>
      </w:r>
      <w:r w:rsidR="003B29F9" w:rsidRPr="003B29F9">
        <w:rPr>
          <w:rFonts w:cs="CMU Serif Roman"/>
          <w:i/>
          <w:iCs/>
        </w:rPr>
        <w:t>60</w:t>
      </w:r>
      <w:r w:rsidR="003B29F9" w:rsidRPr="003B29F9">
        <w:rPr>
          <w:rFonts w:cs="CMU Serif Roman"/>
        </w:rPr>
        <w:t>, 527–542.</w:t>
      </w:r>
    </w:p>
    <w:p w14:paraId="3CFA69DF" w14:textId="77777777" w:rsidR="003B29F9" w:rsidRPr="003B29F9" w:rsidRDefault="003B29F9" w:rsidP="003B29F9">
      <w:pPr>
        <w:pStyle w:val="Bibliography"/>
        <w:rPr>
          <w:rFonts w:cs="CMU Serif Roman"/>
        </w:rPr>
      </w:pPr>
      <w:r w:rsidRPr="003B29F9">
        <w:rPr>
          <w:rFonts w:cs="CMU Serif Roman"/>
        </w:rPr>
        <w:t xml:space="preserve">Barnes-Holmes, D., &amp; Hussey, I. (2016). The functional-cognitive meta-theoretical framework: Reflections, possible clarifications and how to move forward. </w:t>
      </w:r>
      <w:r w:rsidRPr="003B29F9">
        <w:rPr>
          <w:rFonts w:cs="CMU Serif Roman"/>
          <w:i/>
          <w:iCs/>
        </w:rPr>
        <w:t>International Journal of Psychology</w:t>
      </w:r>
      <w:r w:rsidRPr="003B29F9">
        <w:rPr>
          <w:rFonts w:cs="CMU Serif Roman"/>
        </w:rPr>
        <w:t xml:space="preserve">, </w:t>
      </w:r>
      <w:r w:rsidRPr="003B29F9">
        <w:rPr>
          <w:rFonts w:cs="CMU Serif Roman"/>
          <w:i/>
          <w:iCs/>
        </w:rPr>
        <w:t>51</w:t>
      </w:r>
      <w:r w:rsidRPr="003B29F9">
        <w:rPr>
          <w:rFonts w:cs="CMU Serif Roman"/>
        </w:rPr>
        <w:t>(1), 50–57. https://doi.org/10.1002/ijop.12166</w:t>
      </w:r>
    </w:p>
    <w:p w14:paraId="6DBC5A43" w14:textId="77777777" w:rsidR="003B29F9" w:rsidRPr="003B29F9" w:rsidRDefault="003B29F9" w:rsidP="003B29F9">
      <w:pPr>
        <w:pStyle w:val="Bibliography"/>
        <w:rPr>
          <w:rFonts w:cs="CMU Serif Roman"/>
        </w:rPr>
      </w:pPr>
      <w:r w:rsidRPr="003B29F9">
        <w:rPr>
          <w:rFonts w:cs="CMU Serif Roman"/>
        </w:rPr>
        <w:t xml:space="preserve">Blanton, H., &amp; Jaccard, J. (2006). Arbitrary metrics in psychology. </w:t>
      </w:r>
      <w:r w:rsidRPr="003B29F9">
        <w:rPr>
          <w:rFonts w:cs="CMU Serif Roman"/>
          <w:i/>
          <w:iCs/>
        </w:rPr>
        <w:t>American Psychologist</w:t>
      </w:r>
      <w:r w:rsidRPr="003B29F9">
        <w:rPr>
          <w:rFonts w:cs="CMU Serif Roman"/>
        </w:rPr>
        <w:t xml:space="preserve">, </w:t>
      </w:r>
      <w:r w:rsidRPr="003B29F9">
        <w:rPr>
          <w:rFonts w:cs="CMU Serif Roman"/>
          <w:i/>
          <w:iCs/>
        </w:rPr>
        <w:t>61</w:t>
      </w:r>
      <w:r w:rsidRPr="003B29F9">
        <w:rPr>
          <w:rFonts w:cs="CMU Serif Roman"/>
        </w:rPr>
        <w:t>(1), 27–41. https://doi.org/10.1037/0003-066X.61.1.27</w:t>
      </w:r>
    </w:p>
    <w:p w14:paraId="6DDFBCC4" w14:textId="77777777" w:rsidR="003B29F9" w:rsidRPr="003B29F9" w:rsidRDefault="003B29F9" w:rsidP="003B29F9">
      <w:pPr>
        <w:pStyle w:val="Bibliography"/>
        <w:rPr>
          <w:rFonts w:cs="CMU Serif Roman"/>
        </w:rPr>
      </w:pPr>
      <w:r w:rsidRPr="003B29F9">
        <w:rPr>
          <w:rFonts w:cs="CMU Serif Roman"/>
        </w:rPr>
        <w:t xml:space="preserve">Drake, C. E., Seymour, K. H., &amp; Habib, R. (2016). Testing the IRAP: Exploring the Reliability and Fakability of an Idiographic Approach to Interpersonal Attitudes. </w:t>
      </w:r>
      <w:r w:rsidRPr="003B29F9">
        <w:rPr>
          <w:rFonts w:cs="CMU Serif Roman"/>
          <w:i/>
          <w:iCs/>
        </w:rPr>
        <w:t>The Psychological Record</w:t>
      </w:r>
      <w:r w:rsidRPr="003B29F9">
        <w:rPr>
          <w:rFonts w:cs="CMU Serif Roman"/>
        </w:rPr>
        <w:t xml:space="preserve">, </w:t>
      </w:r>
      <w:r w:rsidRPr="003B29F9">
        <w:rPr>
          <w:rFonts w:cs="CMU Serif Roman"/>
          <w:i/>
          <w:iCs/>
        </w:rPr>
        <w:t>66</w:t>
      </w:r>
      <w:r w:rsidRPr="003B29F9">
        <w:rPr>
          <w:rFonts w:cs="CMU Serif Roman"/>
        </w:rPr>
        <w:t>(1), 153–163. https://doi.org/10.1007/s40732-015-0160-1</w:t>
      </w:r>
    </w:p>
    <w:p w14:paraId="3B5991EE" w14:textId="77777777" w:rsidR="003B29F9" w:rsidRPr="003B29F9" w:rsidRDefault="003B29F9" w:rsidP="003B29F9">
      <w:pPr>
        <w:pStyle w:val="Bibliography"/>
        <w:rPr>
          <w:rFonts w:cs="CMU Serif Roman"/>
        </w:rPr>
      </w:pPr>
      <w:r w:rsidRPr="003B29F9">
        <w:rPr>
          <w:rFonts w:cs="CMU Serif Roman"/>
        </w:rPr>
        <w:t xml:space="preserve">Finn, M., Barnes-Holmes, D., Hussey, I., &amp; Graddy, J. (2016). Exploring the behavioral dynamics of the implicit relational assessment procedure: The impact of three types of introductory rules. </w:t>
      </w:r>
      <w:r w:rsidRPr="003B29F9">
        <w:rPr>
          <w:rFonts w:cs="CMU Serif Roman"/>
          <w:i/>
          <w:iCs/>
        </w:rPr>
        <w:t>The Psychological Record</w:t>
      </w:r>
      <w:r w:rsidRPr="003B29F9">
        <w:rPr>
          <w:rFonts w:cs="CMU Serif Roman"/>
        </w:rPr>
        <w:t xml:space="preserve">, </w:t>
      </w:r>
      <w:r w:rsidRPr="003B29F9">
        <w:rPr>
          <w:rFonts w:cs="CMU Serif Roman"/>
          <w:i/>
          <w:iCs/>
        </w:rPr>
        <w:t>66</w:t>
      </w:r>
      <w:r w:rsidRPr="003B29F9">
        <w:rPr>
          <w:rFonts w:cs="CMU Serif Roman"/>
        </w:rPr>
        <w:t>(2), 309–321. https://doi.org/10.1007/s40732-016-0173-4</w:t>
      </w:r>
    </w:p>
    <w:p w14:paraId="7640327F" w14:textId="77777777" w:rsidR="003B29F9" w:rsidRPr="003B29F9" w:rsidRDefault="003B29F9" w:rsidP="003B29F9">
      <w:pPr>
        <w:pStyle w:val="Bibliography"/>
        <w:rPr>
          <w:rFonts w:cs="CMU Serif Roman"/>
        </w:rPr>
      </w:pPr>
      <w:r w:rsidRPr="003B29F9">
        <w:rPr>
          <w:rFonts w:cs="CMU Serif Roman"/>
        </w:rPr>
        <w:t xml:space="preserve">Finn, M., Barnes-Holmes, D., &amp; McEnteggart, C. (2018). Exploring the single-trial-type-dominance-effect in the IRAP: Developing a differential arbitrarily applicable relational responding effects (DAARRE) model. </w:t>
      </w:r>
      <w:r w:rsidRPr="003B29F9">
        <w:rPr>
          <w:rFonts w:cs="CMU Serif Roman"/>
          <w:i/>
          <w:iCs/>
        </w:rPr>
        <w:t>The Psychological Record</w:t>
      </w:r>
      <w:r w:rsidRPr="003B29F9">
        <w:rPr>
          <w:rFonts w:cs="CMU Serif Roman"/>
        </w:rPr>
        <w:t xml:space="preserve">, </w:t>
      </w:r>
      <w:r w:rsidRPr="003B29F9">
        <w:rPr>
          <w:rFonts w:cs="CMU Serif Roman"/>
          <w:i/>
          <w:iCs/>
        </w:rPr>
        <w:t>68</w:t>
      </w:r>
      <w:r w:rsidRPr="003B29F9">
        <w:rPr>
          <w:rFonts w:cs="CMU Serif Roman"/>
        </w:rPr>
        <w:t>(1), 11–25. https://doi.org/10.1007/s40732-017-0262-z</w:t>
      </w:r>
    </w:p>
    <w:p w14:paraId="17DE2694" w14:textId="77777777" w:rsidR="003B29F9" w:rsidRPr="003B29F9" w:rsidRDefault="003B29F9" w:rsidP="003B29F9">
      <w:pPr>
        <w:pStyle w:val="Bibliography"/>
        <w:rPr>
          <w:rFonts w:cs="CMU Serif Roman"/>
        </w:rPr>
      </w:pPr>
      <w:r w:rsidRPr="003B29F9">
        <w:rPr>
          <w:rFonts w:cs="CMU Serif Roman"/>
        </w:rPr>
        <w:t xml:space="preserve">Gawronski, B., &amp; De Houwer, J. (2011). Implicit measures in social and personality psychology. In C. M. Judd (Ed.), </w:t>
      </w:r>
      <w:r w:rsidRPr="003B29F9">
        <w:rPr>
          <w:rFonts w:cs="CMU Serif Roman"/>
          <w:i/>
          <w:iCs/>
        </w:rPr>
        <w:t>Handbook of research methods in social and personality psychology</w:t>
      </w:r>
      <w:r w:rsidRPr="003B29F9">
        <w:rPr>
          <w:rFonts w:cs="CMU Serif Roman"/>
        </w:rPr>
        <w:t xml:space="preserve"> (Vol. 2). Cambridge University Press. 10.1017/CBO9780511996481.016</w:t>
      </w:r>
    </w:p>
    <w:p w14:paraId="407AB9BB" w14:textId="77777777" w:rsidR="003B29F9" w:rsidRPr="003B29F9" w:rsidRDefault="003B29F9" w:rsidP="003B29F9">
      <w:pPr>
        <w:pStyle w:val="Bibliography"/>
        <w:rPr>
          <w:rFonts w:cs="CMU Serif Roman"/>
        </w:rPr>
      </w:pPr>
      <w:r w:rsidRPr="003B29F9">
        <w:rPr>
          <w:rFonts w:cs="CMU Serif Roman"/>
        </w:rPr>
        <w:t xml:space="preserve">Greenland, S., Senn, S. J., Rothman, K. J., Carlin, J. B., Poole, C., Goodman, S. N., &amp; Altman, D. G. (2016). Statistical tests, P values, confidence intervals, and power: A guide to misinterpretations. </w:t>
      </w:r>
      <w:r w:rsidRPr="003B29F9">
        <w:rPr>
          <w:rFonts w:cs="CMU Serif Roman"/>
          <w:i/>
          <w:iCs/>
        </w:rPr>
        <w:t>European Journal of Epidemiology</w:t>
      </w:r>
      <w:r w:rsidRPr="003B29F9">
        <w:rPr>
          <w:rFonts w:cs="CMU Serif Roman"/>
        </w:rPr>
        <w:t xml:space="preserve">, </w:t>
      </w:r>
      <w:r w:rsidRPr="003B29F9">
        <w:rPr>
          <w:rFonts w:cs="CMU Serif Roman"/>
          <w:i/>
          <w:iCs/>
        </w:rPr>
        <w:t>31</w:t>
      </w:r>
      <w:r w:rsidRPr="003B29F9">
        <w:rPr>
          <w:rFonts w:cs="CMU Serif Roman"/>
        </w:rPr>
        <w:t>(4), 337–350. https://doi.org/10.1007/s10654-016-0149-3</w:t>
      </w:r>
    </w:p>
    <w:p w14:paraId="3F341D17" w14:textId="77777777" w:rsidR="003B29F9" w:rsidRPr="003B29F9" w:rsidRDefault="003B29F9" w:rsidP="003B29F9">
      <w:pPr>
        <w:pStyle w:val="Bibliography"/>
        <w:rPr>
          <w:rFonts w:cs="CMU Serif Roman"/>
        </w:rPr>
      </w:pPr>
      <w:r w:rsidRPr="003B29F9">
        <w:rPr>
          <w:rFonts w:cs="CMU Serif Roman"/>
        </w:rPr>
        <w:t xml:space="preserve">Greenwald, A. G., &amp; Lai, C. K. (2020). Implicit Social Cognition. </w:t>
      </w:r>
      <w:r w:rsidRPr="003B29F9">
        <w:rPr>
          <w:rFonts w:cs="CMU Serif Roman"/>
          <w:i/>
          <w:iCs/>
        </w:rPr>
        <w:t>Annual Review of Psychology</w:t>
      </w:r>
      <w:r w:rsidRPr="003B29F9">
        <w:rPr>
          <w:rFonts w:cs="CMU Serif Roman"/>
        </w:rPr>
        <w:t xml:space="preserve">, </w:t>
      </w:r>
      <w:r w:rsidRPr="003B29F9">
        <w:rPr>
          <w:rFonts w:cs="CMU Serif Roman"/>
          <w:i/>
          <w:iCs/>
        </w:rPr>
        <w:t>71</w:t>
      </w:r>
      <w:r w:rsidRPr="003B29F9">
        <w:rPr>
          <w:rFonts w:cs="CMU Serif Roman"/>
        </w:rPr>
        <w:t>(1), 419–445. https://doi.org/10.1146/annurev-psych-010419-050837</w:t>
      </w:r>
    </w:p>
    <w:p w14:paraId="4D4CD33F" w14:textId="77777777" w:rsidR="003B29F9" w:rsidRPr="003B29F9" w:rsidRDefault="003B29F9" w:rsidP="003B29F9">
      <w:pPr>
        <w:pStyle w:val="Bibliography"/>
        <w:rPr>
          <w:rFonts w:cs="CMU Serif Roman"/>
        </w:rPr>
      </w:pPr>
      <w:r w:rsidRPr="003B29F9">
        <w:rPr>
          <w:rFonts w:cs="CMU Serif Roman"/>
        </w:rPr>
        <w:t xml:space="preserve">Hughes, S., Barnes-Holmes, D., &amp; De Houwer, J. (2011). The dominance of associative theorizing in implicit attitude research: Propositional and behavioral alternatives. </w:t>
      </w:r>
      <w:r w:rsidRPr="003B29F9">
        <w:rPr>
          <w:rFonts w:cs="CMU Serif Roman"/>
          <w:i/>
          <w:iCs/>
        </w:rPr>
        <w:t>The Psychological Record</w:t>
      </w:r>
      <w:r w:rsidRPr="003B29F9">
        <w:rPr>
          <w:rFonts w:cs="CMU Serif Roman"/>
        </w:rPr>
        <w:t xml:space="preserve">, </w:t>
      </w:r>
      <w:r w:rsidRPr="003B29F9">
        <w:rPr>
          <w:rFonts w:cs="CMU Serif Roman"/>
          <w:i/>
          <w:iCs/>
        </w:rPr>
        <w:t>61</w:t>
      </w:r>
      <w:r w:rsidRPr="003B29F9">
        <w:rPr>
          <w:rFonts w:cs="CMU Serif Roman"/>
        </w:rPr>
        <w:t>(3), 465–498.</w:t>
      </w:r>
    </w:p>
    <w:p w14:paraId="1750F434" w14:textId="77777777" w:rsidR="003B29F9" w:rsidRPr="003B29F9" w:rsidRDefault="003B29F9" w:rsidP="003B29F9">
      <w:pPr>
        <w:pStyle w:val="Bibliography"/>
        <w:rPr>
          <w:rFonts w:cs="CMU Serif Roman"/>
        </w:rPr>
      </w:pPr>
      <w:r w:rsidRPr="003B29F9">
        <w:rPr>
          <w:rFonts w:cs="CMU Serif Roman"/>
        </w:rPr>
        <w:t xml:space="preserve">Hughes, S., Barnes-Holmes, D., &amp; Vahey, N. A. (2012). Holding on to our functional roots when exploring </w:t>
      </w:r>
      <w:r w:rsidRPr="003B29F9">
        <w:rPr>
          <w:rFonts w:cs="CMU Serif Roman"/>
        </w:rPr>
        <w:lastRenderedPageBreak/>
        <w:t xml:space="preserve">new intellectual islands: A voyage through implicit cognition research. </w:t>
      </w:r>
      <w:r w:rsidRPr="003B29F9">
        <w:rPr>
          <w:rFonts w:cs="CMU Serif Roman"/>
          <w:i/>
          <w:iCs/>
        </w:rPr>
        <w:t>Journal of Contextual Behavioral Science</w:t>
      </w:r>
      <w:r w:rsidRPr="003B29F9">
        <w:rPr>
          <w:rFonts w:cs="CMU Serif Roman"/>
        </w:rPr>
        <w:t xml:space="preserve">, </w:t>
      </w:r>
      <w:r w:rsidRPr="003B29F9">
        <w:rPr>
          <w:rFonts w:cs="CMU Serif Roman"/>
          <w:i/>
          <w:iCs/>
        </w:rPr>
        <w:t>1</w:t>
      </w:r>
      <w:r w:rsidRPr="003B29F9">
        <w:rPr>
          <w:rFonts w:cs="CMU Serif Roman"/>
        </w:rPr>
        <w:t>(1–2), 17–38. https://doi.org/10.1016/j.jcbs.2012.09.003</w:t>
      </w:r>
    </w:p>
    <w:p w14:paraId="17B519FA" w14:textId="77777777" w:rsidR="003B29F9" w:rsidRPr="003B29F9" w:rsidRDefault="003B29F9" w:rsidP="003B29F9">
      <w:pPr>
        <w:pStyle w:val="Bibliography"/>
        <w:rPr>
          <w:rFonts w:cs="CMU Serif Roman"/>
        </w:rPr>
      </w:pPr>
      <w:r w:rsidRPr="003B29F9">
        <w:rPr>
          <w:rFonts w:cs="CMU Serif Roman"/>
        </w:rPr>
        <w:t xml:space="preserve">Hussey, I. (2020). </w:t>
      </w:r>
      <w:r w:rsidRPr="003B29F9">
        <w:rPr>
          <w:rFonts w:cs="CMU Serif Roman"/>
          <w:i/>
          <w:iCs/>
        </w:rPr>
        <w:t>The IRAP is not suitable for individual use due to very wide confidence intervals around D scores</w:t>
      </w:r>
      <w:r w:rsidRPr="003B29F9">
        <w:rPr>
          <w:rFonts w:cs="CMU Serif Roman"/>
        </w:rPr>
        <w:t>. https://doi.org/10.31234/osf.io/w2ygr</w:t>
      </w:r>
    </w:p>
    <w:p w14:paraId="19B2504F" w14:textId="77777777" w:rsidR="003B29F9" w:rsidRPr="003B29F9" w:rsidRDefault="003B29F9" w:rsidP="003B29F9">
      <w:pPr>
        <w:pStyle w:val="Bibliography"/>
        <w:rPr>
          <w:rFonts w:cs="CMU Serif Roman"/>
        </w:rPr>
      </w:pPr>
      <w:r w:rsidRPr="003B29F9">
        <w:rPr>
          <w:rFonts w:cs="CMU Serif Roman"/>
        </w:rPr>
        <w:t xml:space="preserve">Hussey, I., Daly, T., &amp; Barnes-Holmes, D. (2015). Life is Good, But Death Ain’t Bad Either: Counter-Intuitive Implicit Biases to Death in a Normative Population. </w:t>
      </w:r>
      <w:r w:rsidRPr="003B29F9">
        <w:rPr>
          <w:rFonts w:cs="CMU Serif Roman"/>
          <w:i/>
          <w:iCs/>
        </w:rPr>
        <w:t>The Psychological Record</w:t>
      </w:r>
      <w:r w:rsidRPr="003B29F9">
        <w:rPr>
          <w:rFonts w:cs="CMU Serif Roman"/>
        </w:rPr>
        <w:t xml:space="preserve">, </w:t>
      </w:r>
      <w:r w:rsidRPr="003B29F9">
        <w:rPr>
          <w:rFonts w:cs="CMU Serif Roman"/>
          <w:i/>
          <w:iCs/>
        </w:rPr>
        <w:t>65</w:t>
      </w:r>
      <w:r w:rsidRPr="003B29F9">
        <w:rPr>
          <w:rFonts w:cs="CMU Serif Roman"/>
        </w:rPr>
        <w:t>(4), 731–742. https://doi.org/10.1007/s40732-015-0142-3</w:t>
      </w:r>
    </w:p>
    <w:p w14:paraId="68BF9AEC" w14:textId="77777777" w:rsidR="003B29F9" w:rsidRPr="003B29F9" w:rsidRDefault="003B29F9" w:rsidP="003B29F9">
      <w:pPr>
        <w:pStyle w:val="Bibliography"/>
        <w:rPr>
          <w:rFonts w:cs="CMU Serif Roman"/>
        </w:rPr>
      </w:pPr>
      <w:r w:rsidRPr="003B29F9">
        <w:rPr>
          <w:rFonts w:cs="CMU Serif Roman"/>
        </w:rPr>
        <w:t xml:space="preserve">Hussey, I., Thompson, M., McEnteggart, C., Barnes-Holmes, D., &amp; Barnes-Holmes, Y. (2015). Interpreting and inverting with less cursing: A guide to interpreting IRAP data. </w:t>
      </w:r>
      <w:r w:rsidRPr="003B29F9">
        <w:rPr>
          <w:rFonts w:cs="CMU Serif Roman"/>
          <w:i/>
          <w:iCs/>
        </w:rPr>
        <w:t>Journal of Contextual Behavioral Science</w:t>
      </w:r>
      <w:r w:rsidRPr="003B29F9">
        <w:rPr>
          <w:rFonts w:cs="CMU Serif Roman"/>
        </w:rPr>
        <w:t xml:space="preserve">, </w:t>
      </w:r>
      <w:r w:rsidRPr="003B29F9">
        <w:rPr>
          <w:rFonts w:cs="CMU Serif Roman"/>
          <w:i/>
          <w:iCs/>
        </w:rPr>
        <w:t>4</w:t>
      </w:r>
      <w:r w:rsidRPr="003B29F9">
        <w:rPr>
          <w:rFonts w:cs="CMU Serif Roman"/>
        </w:rPr>
        <w:t>(3), 157–162. https://doi.org/10.1016/j.jcbs.2015.05.001</w:t>
      </w:r>
    </w:p>
    <w:p w14:paraId="19A740BB" w14:textId="77777777" w:rsidR="003B29F9" w:rsidRPr="003B29F9" w:rsidRDefault="003B29F9" w:rsidP="003B29F9">
      <w:pPr>
        <w:pStyle w:val="Bibliography"/>
        <w:rPr>
          <w:rFonts w:cs="CMU Serif Roman"/>
        </w:rPr>
      </w:pPr>
      <w:r w:rsidRPr="003B29F9">
        <w:rPr>
          <w:rFonts w:cs="CMU Serif Roman"/>
        </w:rPr>
        <w:t xml:space="preserve">Lakens, D. (2013). Calculating and reporting effect sizes to facilitate cumulative science: A practical primer for t-tests and ANOVAs. </w:t>
      </w:r>
      <w:r w:rsidRPr="003B29F9">
        <w:rPr>
          <w:rFonts w:cs="CMU Serif Roman"/>
          <w:i/>
          <w:iCs/>
        </w:rPr>
        <w:t>Frontiers in Psychology</w:t>
      </w:r>
      <w:r w:rsidRPr="003B29F9">
        <w:rPr>
          <w:rFonts w:cs="CMU Serif Roman"/>
        </w:rPr>
        <w:t xml:space="preserve">, </w:t>
      </w:r>
      <w:r w:rsidRPr="003B29F9">
        <w:rPr>
          <w:rFonts w:cs="CMU Serif Roman"/>
          <w:i/>
          <w:iCs/>
        </w:rPr>
        <w:t>4</w:t>
      </w:r>
      <w:r w:rsidRPr="003B29F9">
        <w:rPr>
          <w:rFonts w:cs="CMU Serif Roman"/>
        </w:rPr>
        <w:t>. https://doi.org/10.3389/fpsyg.2013.00863</w:t>
      </w:r>
    </w:p>
    <w:p w14:paraId="406AF61D" w14:textId="77777777" w:rsidR="003B29F9" w:rsidRPr="003B29F9" w:rsidRDefault="003B29F9" w:rsidP="003B29F9">
      <w:pPr>
        <w:pStyle w:val="Bibliography"/>
        <w:rPr>
          <w:rFonts w:cs="CMU Serif Roman"/>
        </w:rPr>
      </w:pPr>
      <w:r w:rsidRPr="003B29F9">
        <w:rPr>
          <w:rFonts w:cs="CMU Serif Roman"/>
        </w:rPr>
        <w:t xml:space="preserve">Lawrence, M. A. (2016). </w:t>
      </w:r>
      <w:r w:rsidRPr="003B29F9">
        <w:rPr>
          <w:rFonts w:cs="CMU Serif Roman"/>
          <w:i/>
          <w:iCs/>
        </w:rPr>
        <w:t>ez: Easy Analysis and Visualization of Factorial Experiments</w:t>
      </w:r>
      <w:r w:rsidRPr="003B29F9">
        <w:rPr>
          <w:rFonts w:cs="CMU Serif Roman"/>
        </w:rPr>
        <w:t>. https://CRAN.R-project.org/package=ez</w:t>
      </w:r>
    </w:p>
    <w:p w14:paraId="62708881" w14:textId="77777777" w:rsidR="003B29F9" w:rsidRPr="003B29F9" w:rsidRDefault="003B29F9" w:rsidP="003B29F9">
      <w:pPr>
        <w:pStyle w:val="Bibliography"/>
        <w:rPr>
          <w:rFonts w:cs="CMU Serif Roman"/>
        </w:rPr>
      </w:pPr>
      <w:r w:rsidRPr="003B29F9">
        <w:rPr>
          <w:rFonts w:cs="CMU Serif Roman"/>
        </w:rPr>
        <w:t xml:space="preserve">Lee, M. D., &amp; Wagenmakers, E.-J. (2013). </w:t>
      </w:r>
      <w:r w:rsidRPr="003B29F9">
        <w:rPr>
          <w:rFonts w:cs="CMU Serif Roman"/>
          <w:i/>
          <w:iCs/>
        </w:rPr>
        <w:t>Bayesian cognitive modeling: A practical course</w:t>
      </w:r>
      <w:r w:rsidRPr="003B29F9">
        <w:rPr>
          <w:rFonts w:cs="CMU Serif Roman"/>
        </w:rPr>
        <w:t>. Cambridge university press.</w:t>
      </w:r>
    </w:p>
    <w:p w14:paraId="1231B221" w14:textId="77777777" w:rsidR="003B29F9" w:rsidRPr="003B29F9" w:rsidRDefault="003B29F9" w:rsidP="003B29F9">
      <w:pPr>
        <w:pStyle w:val="Bibliography"/>
        <w:rPr>
          <w:rFonts w:cs="CMU Serif Roman"/>
        </w:rPr>
      </w:pPr>
      <w:r w:rsidRPr="003B29F9">
        <w:rPr>
          <w:rFonts w:cs="CMU Serif Roman"/>
        </w:rPr>
        <w:t xml:space="preserve">Morey, R. D., Rouder, J. N., Jamil, T., </w:t>
      </w:r>
      <w:proofErr w:type="spellStart"/>
      <w:r w:rsidRPr="003B29F9">
        <w:rPr>
          <w:rFonts w:cs="CMU Serif Roman"/>
        </w:rPr>
        <w:t>Urbanek</w:t>
      </w:r>
      <w:proofErr w:type="spellEnd"/>
      <w:r w:rsidRPr="003B29F9">
        <w:rPr>
          <w:rFonts w:cs="CMU Serif Roman"/>
        </w:rPr>
        <w:t xml:space="preserve">, S., </w:t>
      </w:r>
      <w:proofErr w:type="spellStart"/>
      <w:r w:rsidRPr="003B29F9">
        <w:rPr>
          <w:rFonts w:cs="CMU Serif Roman"/>
        </w:rPr>
        <w:t>Forner</w:t>
      </w:r>
      <w:proofErr w:type="spellEnd"/>
      <w:r w:rsidRPr="003B29F9">
        <w:rPr>
          <w:rFonts w:cs="CMU Serif Roman"/>
        </w:rPr>
        <w:t xml:space="preserve">, K., &amp; Ly, A. (2018). </w:t>
      </w:r>
      <w:r w:rsidRPr="003B29F9">
        <w:rPr>
          <w:rFonts w:cs="CMU Serif Roman"/>
          <w:i/>
          <w:iCs/>
        </w:rPr>
        <w:t>BayesFactor: Computation of Bayes Factors for Common Designs</w:t>
      </w:r>
      <w:r w:rsidRPr="003B29F9">
        <w:rPr>
          <w:rFonts w:cs="CMU Serif Roman"/>
        </w:rPr>
        <w:t xml:space="preserve"> (Version 0.9.12-4.2) [Computer software]. https://CRAN.R-project.org/package=BayesFactor</w:t>
      </w:r>
    </w:p>
    <w:p w14:paraId="178B59BB" w14:textId="77777777" w:rsidR="003B29F9" w:rsidRPr="003B29F9" w:rsidRDefault="003B29F9" w:rsidP="003B29F9">
      <w:pPr>
        <w:pStyle w:val="Bibliography"/>
        <w:rPr>
          <w:rFonts w:cs="CMU Serif Roman"/>
        </w:rPr>
      </w:pPr>
      <w:r w:rsidRPr="003B29F9">
        <w:rPr>
          <w:rFonts w:cs="CMU Serif Roman"/>
        </w:rPr>
        <w:t xml:space="preserve">Nosek, B. A., Hawkins, C. B., &amp; Frazier, R. S. (2011). Implicit social cognition: From measures to mechanisms. </w:t>
      </w:r>
      <w:r w:rsidRPr="003B29F9">
        <w:rPr>
          <w:rFonts w:cs="CMU Serif Roman"/>
          <w:i/>
          <w:iCs/>
        </w:rPr>
        <w:t>Trends in Cognitive Sciences</w:t>
      </w:r>
      <w:r w:rsidRPr="003B29F9">
        <w:rPr>
          <w:rFonts w:cs="CMU Serif Roman"/>
        </w:rPr>
        <w:t xml:space="preserve">, </w:t>
      </w:r>
      <w:r w:rsidRPr="003B29F9">
        <w:rPr>
          <w:rFonts w:cs="CMU Serif Roman"/>
          <w:i/>
          <w:iCs/>
        </w:rPr>
        <w:t>15</w:t>
      </w:r>
      <w:r w:rsidRPr="003B29F9">
        <w:rPr>
          <w:rFonts w:cs="CMU Serif Roman"/>
        </w:rPr>
        <w:t>(4), 152–159. https://doi.org/10.1016/j.tics.2011.01.005</w:t>
      </w:r>
    </w:p>
    <w:p w14:paraId="57FE282F" w14:textId="77777777" w:rsidR="003B29F9" w:rsidRPr="003B29F9" w:rsidRDefault="003B29F9" w:rsidP="003B29F9">
      <w:pPr>
        <w:pStyle w:val="Bibliography"/>
        <w:rPr>
          <w:rFonts w:cs="CMU Serif Roman"/>
        </w:rPr>
      </w:pPr>
      <w:r w:rsidRPr="003B29F9">
        <w:rPr>
          <w:rFonts w:cs="CMU Serif Roman"/>
        </w:rPr>
        <w:t xml:space="preserve">O’Shea, B., Watson, D. G., &amp; Brown, G. D. A. (2016). Measuring implicit attitudes: A positive framing bias flaw in the Implicit Relational Assessment </w:t>
      </w:r>
      <w:r w:rsidRPr="003B29F9">
        <w:rPr>
          <w:rFonts w:cs="CMU Serif Roman"/>
        </w:rPr>
        <w:t xml:space="preserve">Procedure (IRAP). </w:t>
      </w:r>
      <w:r w:rsidRPr="003B29F9">
        <w:rPr>
          <w:rFonts w:cs="CMU Serif Roman"/>
          <w:i/>
          <w:iCs/>
        </w:rPr>
        <w:t>Psychological Assessment</w:t>
      </w:r>
      <w:r w:rsidRPr="003B29F9">
        <w:rPr>
          <w:rFonts w:cs="CMU Serif Roman"/>
        </w:rPr>
        <w:t xml:space="preserve">, </w:t>
      </w:r>
      <w:r w:rsidRPr="003B29F9">
        <w:rPr>
          <w:rFonts w:cs="CMU Serif Roman"/>
          <w:i/>
          <w:iCs/>
        </w:rPr>
        <w:t>28</w:t>
      </w:r>
      <w:r w:rsidRPr="003B29F9">
        <w:rPr>
          <w:rFonts w:cs="CMU Serif Roman"/>
        </w:rPr>
        <w:t>(2), 158–170. https://doi.org/10.1037/pas0000172</w:t>
      </w:r>
    </w:p>
    <w:p w14:paraId="4C587754" w14:textId="77777777" w:rsidR="003B29F9" w:rsidRPr="003B29F9" w:rsidRDefault="003B29F9" w:rsidP="003B29F9">
      <w:pPr>
        <w:pStyle w:val="Bibliography"/>
        <w:rPr>
          <w:rFonts w:cs="CMU Serif Roman"/>
        </w:rPr>
      </w:pPr>
      <w:r w:rsidRPr="003B29F9">
        <w:rPr>
          <w:rFonts w:cs="CMU Serif Roman"/>
        </w:rPr>
        <w:t xml:space="preserve">Pfister, R., &amp; </w:t>
      </w:r>
      <w:proofErr w:type="spellStart"/>
      <w:r w:rsidRPr="003B29F9">
        <w:rPr>
          <w:rFonts w:cs="CMU Serif Roman"/>
        </w:rPr>
        <w:t>Janczyk</w:t>
      </w:r>
      <w:proofErr w:type="spellEnd"/>
      <w:r w:rsidRPr="003B29F9">
        <w:rPr>
          <w:rFonts w:cs="CMU Serif Roman"/>
        </w:rPr>
        <w:t xml:space="preserve">, M. (2019). </w:t>
      </w:r>
      <w:proofErr w:type="spellStart"/>
      <w:r w:rsidRPr="003B29F9">
        <w:rPr>
          <w:rFonts w:cs="CMU Serif Roman"/>
          <w:i/>
          <w:iCs/>
        </w:rPr>
        <w:t>schoRsch</w:t>
      </w:r>
      <w:proofErr w:type="spellEnd"/>
      <w:r w:rsidRPr="003B29F9">
        <w:rPr>
          <w:rFonts w:cs="CMU Serif Roman"/>
          <w:i/>
          <w:iCs/>
        </w:rPr>
        <w:t>: Tools for Analyzing Factorial Experiments</w:t>
      </w:r>
      <w:r w:rsidRPr="003B29F9">
        <w:rPr>
          <w:rFonts w:cs="CMU Serif Roman"/>
        </w:rPr>
        <w:t xml:space="preserve"> (Version 1.7) [Computer software]. https://CRAN.R-project.org/package=schoRsch</w:t>
      </w:r>
    </w:p>
    <w:p w14:paraId="78E6ACB3" w14:textId="77777777" w:rsidR="003B29F9" w:rsidRPr="003B29F9" w:rsidRDefault="003B29F9" w:rsidP="003B29F9">
      <w:pPr>
        <w:pStyle w:val="Bibliography"/>
        <w:rPr>
          <w:rFonts w:cs="CMU Serif Roman"/>
        </w:rPr>
      </w:pPr>
      <w:r w:rsidRPr="003B29F9">
        <w:rPr>
          <w:rFonts w:cs="CMU Serif Roman"/>
        </w:rPr>
        <w:t xml:space="preserve">R Core Team. (2020). </w:t>
      </w:r>
      <w:r w:rsidRPr="003B29F9">
        <w:rPr>
          <w:rFonts w:cs="CMU Serif Roman"/>
          <w:i/>
          <w:iCs/>
        </w:rPr>
        <w:t>R: A language and environment for statistical computing</w:t>
      </w:r>
      <w:r w:rsidRPr="003B29F9">
        <w:rPr>
          <w:rFonts w:cs="CMU Serif Roman"/>
        </w:rPr>
        <w:t xml:space="preserve"> (Version 4.0) [Computer software]. R Foundation for Statistical Computing. https://www.R-project.org/</w:t>
      </w:r>
    </w:p>
    <w:p w14:paraId="447C5167" w14:textId="77777777" w:rsidR="003B29F9" w:rsidRPr="003B29F9" w:rsidRDefault="003B29F9" w:rsidP="003B29F9">
      <w:pPr>
        <w:pStyle w:val="Bibliography"/>
        <w:rPr>
          <w:rFonts w:cs="CMU Serif Roman"/>
        </w:rPr>
      </w:pPr>
      <w:r w:rsidRPr="003B29F9">
        <w:rPr>
          <w:rFonts w:cs="CMU Serif Roman"/>
        </w:rPr>
        <w:t xml:space="preserve">Ratcliff, R. (1993). Methods for dealing with reaction time outliers. </w:t>
      </w:r>
      <w:r w:rsidRPr="003B29F9">
        <w:rPr>
          <w:rFonts w:cs="CMU Serif Roman"/>
          <w:i/>
          <w:iCs/>
        </w:rPr>
        <w:t>Psychological Bulletin</w:t>
      </w:r>
      <w:r w:rsidRPr="003B29F9">
        <w:rPr>
          <w:rFonts w:cs="CMU Serif Roman"/>
        </w:rPr>
        <w:t xml:space="preserve">, </w:t>
      </w:r>
      <w:r w:rsidRPr="003B29F9">
        <w:rPr>
          <w:rFonts w:cs="CMU Serif Roman"/>
          <w:i/>
          <w:iCs/>
        </w:rPr>
        <w:t>114</w:t>
      </w:r>
      <w:r w:rsidRPr="003B29F9">
        <w:rPr>
          <w:rFonts w:cs="CMU Serif Roman"/>
        </w:rPr>
        <w:t>(4), 510–532. https://doi.org/10.1037/0033-2909.114.3.510</w:t>
      </w:r>
    </w:p>
    <w:p w14:paraId="704BB85A" w14:textId="77777777" w:rsidR="003B29F9" w:rsidRPr="003B29F9" w:rsidRDefault="003B29F9" w:rsidP="003B29F9">
      <w:pPr>
        <w:pStyle w:val="Bibliography"/>
        <w:rPr>
          <w:rFonts w:cs="CMU Serif Roman"/>
        </w:rPr>
      </w:pPr>
      <w:r w:rsidRPr="003B29F9">
        <w:rPr>
          <w:rFonts w:cs="CMU Serif Roman"/>
        </w:rPr>
        <w:t xml:space="preserve">Remue, J., De Houwer, J., Barnes-Holmes, D., Vanderhasselt, M. A., &amp; De Raedt, R. (2013). Self-esteem revisited: Performance on the implicit relational assessment procedure as a measure of self-versus ideal self-related cognitions in dysphoria. </w:t>
      </w:r>
      <w:r w:rsidRPr="003B29F9">
        <w:rPr>
          <w:rFonts w:cs="CMU Serif Roman"/>
          <w:i/>
          <w:iCs/>
        </w:rPr>
        <w:t>Cognition &amp; Emotion</w:t>
      </w:r>
      <w:r w:rsidRPr="003B29F9">
        <w:rPr>
          <w:rFonts w:cs="CMU Serif Roman"/>
        </w:rPr>
        <w:t xml:space="preserve">, </w:t>
      </w:r>
      <w:r w:rsidRPr="003B29F9">
        <w:rPr>
          <w:rFonts w:cs="CMU Serif Roman"/>
          <w:i/>
          <w:iCs/>
        </w:rPr>
        <w:t>27</w:t>
      </w:r>
      <w:r w:rsidRPr="003B29F9">
        <w:rPr>
          <w:rFonts w:cs="CMU Serif Roman"/>
        </w:rPr>
        <w:t>(8), 1441–1449. https://doi.org/10.1080/02699931.2013.786681</w:t>
      </w:r>
    </w:p>
    <w:p w14:paraId="23EC5008" w14:textId="77777777" w:rsidR="003B29F9" w:rsidRPr="003B29F9" w:rsidRDefault="003B29F9" w:rsidP="003B29F9">
      <w:pPr>
        <w:pStyle w:val="Bibliography"/>
        <w:rPr>
          <w:rFonts w:cs="CMU Serif Roman"/>
        </w:rPr>
      </w:pPr>
      <w:r w:rsidRPr="003B29F9">
        <w:rPr>
          <w:rFonts w:cs="CMU Serif Roman"/>
        </w:rPr>
        <w:t xml:space="preserve">Remue, J., Hughes, S., De Houwer, J., &amp; De Raedt, R. (2014). To Be or Want to Be: Disentangling the Role of Actual versus Ideal Self in Implicit Self-Esteem. </w:t>
      </w:r>
      <w:r w:rsidRPr="003B29F9">
        <w:rPr>
          <w:rFonts w:cs="CMU Serif Roman"/>
          <w:i/>
          <w:iCs/>
        </w:rPr>
        <w:t>PLoS ONE</w:t>
      </w:r>
      <w:r w:rsidRPr="003B29F9">
        <w:rPr>
          <w:rFonts w:cs="CMU Serif Roman"/>
        </w:rPr>
        <w:t xml:space="preserve">, </w:t>
      </w:r>
      <w:r w:rsidRPr="003B29F9">
        <w:rPr>
          <w:rFonts w:cs="CMU Serif Roman"/>
          <w:i/>
          <w:iCs/>
        </w:rPr>
        <w:t>9</w:t>
      </w:r>
      <w:r w:rsidRPr="003B29F9">
        <w:rPr>
          <w:rFonts w:cs="CMU Serif Roman"/>
        </w:rPr>
        <w:t>(9), e108837. https://doi.org/10.1371/journal.pone.0108837</w:t>
      </w:r>
    </w:p>
    <w:p w14:paraId="3BC6F5C8" w14:textId="77777777" w:rsidR="003B29F9" w:rsidRPr="003B29F9" w:rsidRDefault="003B29F9" w:rsidP="003B29F9">
      <w:pPr>
        <w:pStyle w:val="Bibliography"/>
        <w:rPr>
          <w:rFonts w:cs="CMU Serif Roman"/>
        </w:rPr>
      </w:pPr>
      <w:r w:rsidRPr="003B29F9">
        <w:rPr>
          <w:rFonts w:cs="CMU Serif Roman"/>
        </w:rPr>
        <w:t xml:space="preserve">Rouder, J. N., Speckman, P. L., Sun, D., Morey, R. D., &amp; Iverson, G. (2009). Bayesian t tests for accepting and rejecting the null hypothesis. </w:t>
      </w:r>
      <w:r w:rsidRPr="003B29F9">
        <w:rPr>
          <w:rFonts w:cs="CMU Serif Roman"/>
          <w:i/>
          <w:iCs/>
        </w:rPr>
        <w:t>Psychonomic Bulletin &amp; Review</w:t>
      </w:r>
      <w:r w:rsidRPr="003B29F9">
        <w:rPr>
          <w:rFonts w:cs="CMU Serif Roman"/>
        </w:rPr>
        <w:t xml:space="preserve">, </w:t>
      </w:r>
      <w:r w:rsidRPr="003B29F9">
        <w:rPr>
          <w:rFonts w:cs="CMU Serif Roman"/>
          <w:i/>
          <w:iCs/>
        </w:rPr>
        <w:t>16</w:t>
      </w:r>
      <w:r w:rsidRPr="003B29F9">
        <w:rPr>
          <w:rFonts w:cs="CMU Serif Roman"/>
        </w:rPr>
        <w:t>(2), 225–237. https://doi.org/10.3758/PBR.16.2.225</w:t>
      </w:r>
    </w:p>
    <w:p w14:paraId="5ACFE04F" w14:textId="77777777" w:rsidR="003B29F9" w:rsidRPr="003B29F9" w:rsidRDefault="003B29F9" w:rsidP="003B29F9">
      <w:pPr>
        <w:pStyle w:val="Bibliography"/>
        <w:rPr>
          <w:rFonts w:cs="CMU Serif Roman"/>
        </w:rPr>
      </w:pPr>
      <w:r w:rsidRPr="003B29F9">
        <w:rPr>
          <w:rFonts w:cs="CMU Serif Roman"/>
        </w:rPr>
        <w:t xml:space="preserve">Simmons, J. P., Nelson, L. D., &amp; Simonsohn, U. (2012). </w:t>
      </w:r>
      <w:r w:rsidRPr="003B29F9">
        <w:rPr>
          <w:rFonts w:cs="CMU Serif Roman"/>
          <w:i/>
          <w:iCs/>
        </w:rPr>
        <w:t>A 21 word solution</w:t>
      </w:r>
      <w:r w:rsidRPr="003B29F9">
        <w:rPr>
          <w:rFonts w:cs="CMU Serif Roman"/>
        </w:rPr>
        <w:t>. Social Science Research Network. http://papers.ssrn.com/abstract=2160588</w:t>
      </w:r>
    </w:p>
    <w:p w14:paraId="73DD0AB1" w14:textId="77777777" w:rsidR="003B29F9" w:rsidRPr="003B29F9" w:rsidRDefault="003B29F9" w:rsidP="003B29F9">
      <w:pPr>
        <w:pStyle w:val="Bibliography"/>
        <w:rPr>
          <w:rFonts w:cs="CMU Serif Roman"/>
        </w:rPr>
      </w:pPr>
      <w:r w:rsidRPr="003B29F9">
        <w:rPr>
          <w:rFonts w:cs="CMU Serif Roman"/>
        </w:rPr>
        <w:t xml:space="preserve">Vahey, N. A., Nicholson, E., &amp; Barnes-Holmes, D. (2015). A meta-analysis of criterion effects for the Implicit Relational Assessment Procedure (IRAP) in the clinical domain. </w:t>
      </w:r>
      <w:r w:rsidRPr="003B29F9">
        <w:rPr>
          <w:rFonts w:cs="CMU Serif Roman"/>
          <w:i/>
          <w:iCs/>
        </w:rPr>
        <w:t>Journal of Behavior Therapy and Experimental Psychiatry</w:t>
      </w:r>
      <w:r w:rsidRPr="003B29F9">
        <w:rPr>
          <w:rFonts w:cs="CMU Serif Roman"/>
        </w:rPr>
        <w:t xml:space="preserve">, </w:t>
      </w:r>
      <w:r w:rsidRPr="003B29F9">
        <w:rPr>
          <w:rFonts w:cs="CMU Serif Roman"/>
          <w:i/>
          <w:iCs/>
        </w:rPr>
        <w:t>48</w:t>
      </w:r>
      <w:r w:rsidRPr="003B29F9">
        <w:rPr>
          <w:rFonts w:cs="CMU Serif Roman"/>
        </w:rPr>
        <w:t>, 59–65. https://doi.org/10.1016/j.jbtep.2015.01.004</w:t>
      </w:r>
    </w:p>
    <w:p w14:paraId="54FF5311" w14:textId="77777777" w:rsidR="00171401" w:rsidRDefault="003B29F9" w:rsidP="00171401">
      <w:pPr>
        <w:pStyle w:val="Bibliography"/>
        <w:sectPr w:rsidR="00171401" w:rsidSect="002830C9">
          <w:pgSz w:w="11900" w:h="16840" w:code="9"/>
          <w:pgMar w:top="1440" w:right="1440" w:bottom="1440" w:left="1440" w:header="720" w:footer="720" w:gutter="0"/>
          <w:cols w:num="2" w:space="340"/>
          <w:titlePg/>
          <w:docGrid w:linePitch="360"/>
        </w:sectPr>
      </w:pPr>
      <w:r w:rsidRPr="003B29F9">
        <w:rPr>
          <w:rFonts w:cs="CMU Serif Roman"/>
        </w:rPr>
        <w:t xml:space="preserve">Whelan, R. (2008). Effective analysis of reaction time data. </w:t>
      </w:r>
      <w:r w:rsidRPr="003B29F9">
        <w:rPr>
          <w:rFonts w:cs="CMU Serif Roman"/>
          <w:i/>
          <w:iCs/>
        </w:rPr>
        <w:t>The Psychological Record</w:t>
      </w:r>
      <w:r w:rsidRPr="003B29F9">
        <w:rPr>
          <w:rFonts w:cs="CMU Serif Roman"/>
        </w:rPr>
        <w:t xml:space="preserve">, </w:t>
      </w:r>
      <w:r w:rsidRPr="003B29F9">
        <w:rPr>
          <w:rFonts w:cs="CMU Serif Roman"/>
          <w:i/>
          <w:iCs/>
        </w:rPr>
        <w:t>58</w:t>
      </w:r>
      <w:r w:rsidRPr="003B29F9">
        <w:rPr>
          <w:rFonts w:cs="CMU Serif Roman"/>
        </w:rPr>
        <w:t>(3), 475–482.</w:t>
      </w:r>
      <w:r w:rsidR="006C4A1E" w:rsidRPr="00B032CB">
        <w:fldChar w:fldCharType="end"/>
      </w:r>
    </w:p>
    <w:p w14:paraId="09663B4C" w14:textId="4081F776" w:rsidR="002334D9" w:rsidRDefault="00171401" w:rsidP="00171401">
      <w:pPr>
        <w:pStyle w:val="Bibliography"/>
        <w:sectPr w:rsidR="002334D9" w:rsidSect="00171401">
          <w:type w:val="continuous"/>
          <w:pgSz w:w="11900" w:h="16840" w:code="9"/>
          <w:pgMar w:top="1440" w:right="1440" w:bottom="1440" w:left="1440" w:header="720" w:footer="720" w:gutter="0"/>
          <w:cols w:space="720"/>
          <w:titlePg/>
          <w:docGrid w:linePitch="360"/>
        </w:sectPr>
      </w:pPr>
      <w:r>
        <w:t xml:space="preserve"> </w:t>
      </w:r>
    </w:p>
    <w:p w14:paraId="61BE35A5" w14:textId="172BE112" w:rsidR="004559D9" w:rsidRPr="009462EB" w:rsidRDefault="004559D9" w:rsidP="00676AD2">
      <w:pPr>
        <w:ind w:firstLine="0"/>
      </w:pPr>
    </w:p>
    <w:sectPr w:rsidR="004559D9" w:rsidRPr="009462EB" w:rsidSect="002334D9">
      <w:type w:val="continuous"/>
      <w:pgSz w:w="11900" w:h="16840"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BFD918" w14:textId="77777777" w:rsidR="006972F3" w:rsidRDefault="006972F3" w:rsidP="00E76432">
      <w:r>
        <w:separator/>
      </w:r>
    </w:p>
  </w:endnote>
  <w:endnote w:type="continuationSeparator" w:id="0">
    <w:p w14:paraId="2CAD0150" w14:textId="77777777" w:rsidR="006972F3" w:rsidRDefault="006972F3" w:rsidP="00E764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MU Serif Roman">
    <w:panose1 w:val="02000603000000000000"/>
    <w:charset w:val="00"/>
    <w:family w:val="auto"/>
    <w:pitch w:val="variable"/>
    <w:sig w:usb0="E10002FF" w:usb1="5201E9EB" w:usb2="02020004" w:usb3="00000000" w:csb0="0000019F" w:csb1="00000000"/>
  </w:font>
  <w:font w:name="SimHei">
    <w:altName w:val="黑体"/>
    <w:panose1 w:val="02010609060101010101"/>
    <w:charset w:val="86"/>
    <w:family w:val="modern"/>
    <w:pitch w:val="fixed"/>
    <w:sig w:usb0="800002BF" w:usb1="38CF7CFA" w:usb2="00000016" w:usb3="00000000" w:csb0="00040001" w:csb1="00000000"/>
  </w:font>
  <w:font w:name="Segoe UI">
    <w:altName w:val="Courier New"/>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10006FF" w:usb1="4000FCFF" w:usb2="00000009" w:usb3="00000000" w:csb0="0000019F" w:csb1="00000000"/>
  </w:font>
  <w:font w:name="Monaco">
    <w:panose1 w:val="00000000000000000000"/>
    <w:charset w:val="00"/>
    <w:family w:val="auto"/>
    <w:pitch w:val="variable"/>
    <w:sig w:usb0="A00002FF" w:usb1="500039FB" w:usb2="00000000" w:usb3="00000000" w:csb0="00000197" w:csb1="00000000"/>
  </w:font>
  <w:font w:name="Times New Roman (Body CS)">
    <w:panose1 w:val="020206030504050203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42590892"/>
      <w:docPartObj>
        <w:docPartGallery w:val="Page Numbers (Bottom of Page)"/>
        <w:docPartUnique/>
      </w:docPartObj>
    </w:sdtPr>
    <w:sdtEndPr>
      <w:rPr>
        <w:rStyle w:val="PageNumber"/>
      </w:rPr>
    </w:sdtEndPr>
    <w:sdtContent>
      <w:p w14:paraId="02FF336C" w14:textId="103DA584" w:rsidR="0037225C" w:rsidRDefault="0037225C"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D4FF4C" w14:textId="77777777" w:rsidR="0037225C" w:rsidRDefault="0037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83622840"/>
      <w:docPartObj>
        <w:docPartGallery w:val="Page Numbers (Bottom of Page)"/>
        <w:docPartUnique/>
      </w:docPartObj>
    </w:sdtPr>
    <w:sdtEndPr>
      <w:rPr>
        <w:rStyle w:val="PageNumber"/>
      </w:rPr>
    </w:sdtEndPr>
    <w:sdtContent>
      <w:p w14:paraId="651F4122" w14:textId="46BC9186" w:rsidR="0037225C" w:rsidRDefault="0037225C"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2DD769" w14:textId="77777777" w:rsidR="0037225C" w:rsidRDefault="003722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30635527"/>
      <w:docPartObj>
        <w:docPartGallery w:val="Page Numbers (Bottom of Page)"/>
        <w:docPartUnique/>
      </w:docPartObj>
    </w:sdtPr>
    <w:sdtEndPr>
      <w:rPr>
        <w:rStyle w:val="PageNumber"/>
      </w:rPr>
    </w:sdtEndPr>
    <w:sdtContent>
      <w:p w14:paraId="29208F89" w14:textId="3E1868B8" w:rsidR="00456A71" w:rsidRDefault="00456A71" w:rsidP="000A041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839CE8E" w14:textId="77777777" w:rsidR="00456A71" w:rsidRDefault="00456A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909C96" w14:textId="77777777" w:rsidR="006972F3" w:rsidRDefault="006972F3" w:rsidP="00E76432">
      <w:r>
        <w:separator/>
      </w:r>
    </w:p>
  </w:footnote>
  <w:footnote w:type="continuationSeparator" w:id="0">
    <w:p w14:paraId="23711650" w14:textId="77777777" w:rsidR="006972F3" w:rsidRDefault="006972F3" w:rsidP="00E7643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3"/>
  <w:proofState w:spelling="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3EB9"/>
    <w:rsid w:val="000019AA"/>
    <w:rsid w:val="00001B0F"/>
    <w:rsid w:val="00002318"/>
    <w:rsid w:val="00004B94"/>
    <w:rsid w:val="000121DE"/>
    <w:rsid w:val="0001234B"/>
    <w:rsid w:val="00013419"/>
    <w:rsid w:val="00015268"/>
    <w:rsid w:val="00017C1F"/>
    <w:rsid w:val="00020F6A"/>
    <w:rsid w:val="00022908"/>
    <w:rsid w:val="00023216"/>
    <w:rsid w:val="00025F05"/>
    <w:rsid w:val="00043878"/>
    <w:rsid w:val="00046699"/>
    <w:rsid w:val="0005092A"/>
    <w:rsid w:val="0005157A"/>
    <w:rsid w:val="0005428C"/>
    <w:rsid w:val="00057B2C"/>
    <w:rsid w:val="00061A6B"/>
    <w:rsid w:val="00064281"/>
    <w:rsid w:val="00064F03"/>
    <w:rsid w:val="00065655"/>
    <w:rsid w:val="000704C7"/>
    <w:rsid w:val="00083A87"/>
    <w:rsid w:val="00087606"/>
    <w:rsid w:val="00092139"/>
    <w:rsid w:val="00096515"/>
    <w:rsid w:val="00097DA0"/>
    <w:rsid w:val="000A08C3"/>
    <w:rsid w:val="000A15C2"/>
    <w:rsid w:val="000A29CC"/>
    <w:rsid w:val="000A4CF6"/>
    <w:rsid w:val="000A73A9"/>
    <w:rsid w:val="000B31B4"/>
    <w:rsid w:val="000B3338"/>
    <w:rsid w:val="000B548E"/>
    <w:rsid w:val="000B5863"/>
    <w:rsid w:val="000C3871"/>
    <w:rsid w:val="000C5460"/>
    <w:rsid w:val="000C5D1B"/>
    <w:rsid w:val="000C64D0"/>
    <w:rsid w:val="000D1C63"/>
    <w:rsid w:val="000D564B"/>
    <w:rsid w:val="000E09BC"/>
    <w:rsid w:val="000E2B46"/>
    <w:rsid w:val="000E3C9D"/>
    <w:rsid w:val="000E5BE4"/>
    <w:rsid w:val="000E6C57"/>
    <w:rsid w:val="000E72A9"/>
    <w:rsid w:val="000E750B"/>
    <w:rsid w:val="000F2CAC"/>
    <w:rsid w:val="00104062"/>
    <w:rsid w:val="00115216"/>
    <w:rsid w:val="00117F93"/>
    <w:rsid w:val="00121914"/>
    <w:rsid w:val="001235A8"/>
    <w:rsid w:val="00123FBD"/>
    <w:rsid w:val="00124598"/>
    <w:rsid w:val="00124B01"/>
    <w:rsid w:val="001253D7"/>
    <w:rsid w:val="0013175C"/>
    <w:rsid w:val="00134A0B"/>
    <w:rsid w:val="00134E57"/>
    <w:rsid w:val="0014115C"/>
    <w:rsid w:val="00143ADA"/>
    <w:rsid w:val="00146AC6"/>
    <w:rsid w:val="00147E28"/>
    <w:rsid w:val="00155C94"/>
    <w:rsid w:val="00163676"/>
    <w:rsid w:val="001644C7"/>
    <w:rsid w:val="00165502"/>
    <w:rsid w:val="001666E1"/>
    <w:rsid w:val="00171401"/>
    <w:rsid w:val="001735A7"/>
    <w:rsid w:val="00176C64"/>
    <w:rsid w:val="00180EB4"/>
    <w:rsid w:val="00182E37"/>
    <w:rsid w:val="001844A2"/>
    <w:rsid w:val="001959A0"/>
    <w:rsid w:val="001A5FA7"/>
    <w:rsid w:val="001B09E3"/>
    <w:rsid w:val="001B2EDB"/>
    <w:rsid w:val="001C04D4"/>
    <w:rsid w:val="001C34C0"/>
    <w:rsid w:val="001C526F"/>
    <w:rsid w:val="001D4050"/>
    <w:rsid w:val="001D6D5E"/>
    <w:rsid w:val="001E37CE"/>
    <w:rsid w:val="001E39A8"/>
    <w:rsid w:val="001E46CC"/>
    <w:rsid w:val="001F20AF"/>
    <w:rsid w:val="001F2C58"/>
    <w:rsid w:val="001F34D9"/>
    <w:rsid w:val="001F5BEB"/>
    <w:rsid w:val="001F665F"/>
    <w:rsid w:val="0020033C"/>
    <w:rsid w:val="00201030"/>
    <w:rsid w:val="002010B3"/>
    <w:rsid w:val="0020318F"/>
    <w:rsid w:val="00203258"/>
    <w:rsid w:val="00203380"/>
    <w:rsid w:val="00203AE4"/>
    <w:rsid w:val="00207E09"/>
    <w:rsid w:val="00211A11"/>
    <w:rsid w:val="0022204F"/>
    <w:rsid w:val="00222333"/>
    <w:rsid w:val="002248D9"/>
    <w:rsid w:val="00225244"/>
    <w:rsid w:val="0023164D"/>
    <w:rsid w:val="00232C05"/>
    <w:rsid w:val="002334D9"/>
    <w:rsid w:val="00233B97"/>
    <w:rsid w:val="00234CA8"/>
    <w:rsid w:val="002359A4"/>
    <w:rsid w:val="00236D80"/>
    <w:rsid w:val="00237E29"/>
    <w:rsid w:val="00241049"/>
    <w:rsid w:val="00242304"/>
    <w:rsid w:val="00242772"/>
    <w:rsid w:val="00242D29"/>
    <w:rsid w:val="002437E0"/>
    <w:rsid w:val="00243DB0"/>
    <w:rsid w:val="002525FD"/>
    <w:rsid w:val="00256B9F"/>
    <w:rsid w:val="00261CAC"/>
    <w:rsid w:val="00262AB1"/>
    <w:rsid w:val="00263838"/>
    <w:rsid w:val="0026448A"/>
    <w:rsid w:val="00264F3A"/>
    <w:rsid w:val="002658D7"/>
    <w:rsid w:val="00272053"/>
    <w:rsid w:val="00273BA7"/>
    <w:rsid w:val="00273E59"/>
    <w:rsid w:val="00276C6E"/>
    <w:rsid w:val="00277378"/>
    <w:rsid w:val="0028122E"/>
    <w:rsid w:val="00281319"/>
    <w:rsid w:val="002830C9"/>
    <w:rsid w:val="00283BBB"/>
    <w:rsid w:val="00285726"/>
    <w:rsid w:val="00291858"/>
    <w:rsid w:val="00291CAF"/>
    <w:rsid w:val="0029310E"/>
    <w:rsid w:val="00295676"/>
    <w:rsid w:val="00296078"/>
    <w:rsid w:val="002971FC"/>
    <w:rsid w:val="00297E66"/>
    <w:rsid w:val="002A04DD"/>
    <w:rsid w:val="002A5BD2"/>
    <w:rsid w:val="002B2A33"/>
    <w:rsid w:val="002B5017"/>
    <w:rsid w:val="002B675F"/>
    <w:rsid w:val="002B7A62"/>
    <w:rsid w:val="002C1A9B"/>
    <w:rsid w:val="002C3600"/>
    <w:rsid w:val="002D0E07"/>
    <w:rsid w:val="002D5108"/>
    <w:rsid w:val="002D6E71"/>
    <w:rsid w:val="002E017C"/>
    <w:rsid w:val="002E07C7"/>
    <w:rsid w:val="002E2DC2"/>
    <w:rsid w:val="002E4139"/>
    <w:rsid w:val="002E6115"/>
    <w:rsid w:val="002F0266"/>
    <w:rsid w:val="002F2542"/>
    <w:rsid w:val="002F36D0"/>
    <w:rsid w:val="002F68F1"/>
    <w:rsid w:val="0030216B"/>
    <w:rsid w:val="00303078"/>
    <w:rsid w:val="00304344"/>
    <w:rsid w:val="0030690E"/>
    <w:rsid w:val="003079B0"/>
    <w:rsid w:val="003108B7"/>
    <w:rsid w:val="003119CC"/>
    <w:rsid w:val="00311D6D"/>
    <w:rsid w:val="003175DC"/>
    <w:rsid w:val="003255B9"/>
    <w:rsid w:val="0032743E"/>
    <w:rsid w:val="00330EA7"/>
    <w:rsid w:val="00334236"/>
    <w:rsid w:val="003352FC"/>
    <w:rsid w:val="0033791E"/>
    <w:rsid w:val="003406EA"/>
    <w:rsid w:val="00341517"/>
    <w:rsid w:val="00342B66"/>
    <w:rsid w:val="00343705"/>
    <w:rsid w:val="00350CAB"/>
    <w:rsid w:val="0035152F"/>
    <w:rsid w:val="0035163B"/>
    <w:rsid w:val="00356EE5"/>
    <w:rsid w:val="00370D0B"/>
    <w:rsid w:val="00371EA0"/>
    <w:rsid w:val="0037225C"/>
    <w:rsid w:val="00373AAD"/>
    <w:rsid w:val="00383B90"/>
    <w:rsid w:val="00384270"/>
    <w:rsid w:val="00385DD4"/>
    <w:rsid w:val="003876F7"/>
    <w:rsid w:val="00387B3F"/>
    <w:rsid w:val="0039002B"/>
    <w:rsid w:val="0039073E"/>
    <w:rsid w:val="00392EBB"/>
    <w:rsid w:val="003943BB"/>
    <w:rsid w:val="003963AD"/>
    <w:rsid w:val="0039652D"/>
    <w:rsid w:val="003A20D5"/>
    <w:rsid w:val="003A4D6A"/>
    <w:rsid w:val="003A53EB"/>
    <w:rsid w:val="003A6054"/>
    <w:rsid w:val="003A7F3F"/>
    <w:rsid w:val="003B0CAE"/>
    <w:rsid w:val="003B10DC"/>
    <w:rsid w:val="003B29F9"/>
    <w:rsid w:val="003B3D03"/>
    <w:rsid w:val="003C1C21"/>
    <w:rsid w:val="003C53B5"/>
    <w:rsid w:val="003C6FA8"/>
    <w:rsid w:val="003C72B2"/>
    <w:rsid w:val="003D33C1"/>
    <w:rsid w:val="003D35A5"/>
    <w:rsid w:val="003D48F4"/>
    <w:rsid w:val="003D6544"/>
    <w:rsid w:val="003D7B03"/>
    <w:rsid w:val="003E50F3"/>
    <w:rsid w:val="003E5DDC"/>
    <w:rsid w:val="003E6AD0"/>
    <w:rsid w:val="003F0065"/>
    <w:rsid w:val="003F470E"/>
    <w:rsid w:val="003F4945"/>
    <w:rsid w:val="003F5BAC"/>
    <w:rsid w:val="003F6945"/>
    <w:rsid w:val="003F6988"/>
    <w:rsid w:val="0040064F"/>
    <w:rsid w:val="00403BFF"/>
    <w:rsid w:val="00404C8E"/>
    <w:rsid w:val="0040558E"/>
    <w:rsid w:val="00405A57"/>
    <w:rsid w:val="00406E31"/>
    <w:rsid w:val="004130DD"/>
    <w:rsid w:val="00413972"/>
    <w:rsid w:val="00424241"/>
    <w:rsid w:val="004316D7"/>
    <w:rsid w:val="004408F8"/>
    <w:rsid w:val="00441AE6"/>
    <w:rsid w:val="004453DF"/>
    <w:rsid w:val="00447681"/>
    <w:rsid w:val="00453E23"/>
    <w:rsid w:val="004559D9"/>
    <w:rsid w:val="00456A71"/>
    <w:rsid w:val="00460584"/>
    <w:rsid w:val="00461000"/>
    <w:rsid w:val="004627C0"/>
    <w:rsid w:val="00463351"/>
    <w:rsid w:val="0046536F"/>
    <w:rsid w:val="00470B7F"/>
    <w:rsid w:val="00471803"/>
    <w:rsid w:val="00471A4B"/>
    <w:rsid w:val="00474272"/>
    <w:rsid w:val="00476490"/>
    <w:rsid w:val="00484767"/>
    <w:rsid w:val="00491E20"/>
    <w:rsid w:val="00491E8F"/>
    <w:rsid w:val="00495E38"/>
    <w:rsid w:val="004A4DC3"/>
    <w:rsid w:val="004A526D"/>
    <w:rsid w:val="004A556B"/>
    <w:rsid w:val="004B113C"/>
    <w:rsid w:val="004B7484"/>
    <w:rsid w:val="004C0348"/>
    <w:rsid w:val="004C0F1A"/>
    <w:rsid w:val="004C11F9"/>
    <w:rsid w:val="004C43F5"/>
    <w:rsid w:val="004C4A01"/>
    <w:rsid w:val="004C5E61"/>
    <w:rsid w:val="004C5E64"/>
    <w:rsid w:val="004C6466"/>
    <w:rsid w:val="004D1BAA"/>
    <w:rsid w:val="004D3321"/>
    <w:rsid w:val="004D44D8"/>
    <w:rsid w:val="004D475D"/>
    <w:rsid w:val="004D4CD3"/>
    <w:rsid w:val="004D67A6"/>
    <w:rsid w:val="004E2DDF"/>
    <w:rsid w:val="004E4B89"/>
    <w:rsid w:val="004F093C"/>
    <w:rsid w:val="004F096C"/>
    <w:rsid w:val="004F1261"/>
    <w:rsid w:val="004F40B7"/>
    <w:rsid w:val="00504356"/>
    <w:rsid w:val="005056F0"/>
    <w:rsid w:val="00510128"/>
    <w:rsid w:val="0051500F"/>
    <w:rsid w:val="00520996"/>
    <w:rsid w:val="00530FA9"/>
    <w:rsid w:val="005422FF"/>
    <w:rsid w:val="00547A47"/>
    <w:rsid w:val="005509BE"/>
    <w:rsid w:val="0055179E"/>
    <w:rsid w:val="005540A9"/>
    <w:rsid w:val="00554FCC"/>
    <w:rsid w:val="005710A4"/>
    <w:rsid w:val="00571150"/>
    <w:rsid w:val="005712F0"/>
    <w:rsid w:val="00571B47"/>
    <w:rsid w:val="00572EC1"/>
    <w:rsid w:val="005730E0"/>
    <w:rsid w:val="005742E4"/>
    <w:rsid w:val="005762EA"/>
    <w:rsid w:val="00576F84"/>
    <w:rsid w:val="00577A43"/>
    <w:rsid w:val="005811A7"/>
    <w:rsid w:val="005813B7"/>
    <w:rsid w:val="005816C9"/>
    <w:rsid w:val="005829A2"/>
    <w:rsid w:val="00582FEF"/>
    <w:rsid w:val="00587D81"/>
    <w:rsid w:val="00593D98"/>
    <w:rsid w:val="005946F6"/>
    <w:rsid w:val="005A04E4"/>
    <w:rsid w:val="005A3C94"/>
    <w:rsid w:val="005A4CDE"/>
    <w:rsid w:val="005B2DCE"/>
    <w:rsid w:val="005B3272"/>
    <w:rsid w:val="005C0EF0"/>
    <w:rsid w:val="005C14D5"/>
    <w:rsid w:val="005C205C"/>
    <w:rsid w:val="005C3578"/>
    <w:rsid w:val="005D0445"/>
    <w:rsid w:val="005D1FA4"/>
    <w:rsid w:val="005D2069"/>
    <w:rsid w:val="005D2256"/>
    <w:rsid w:val="005D2618"/>
    <w:rsid w:val="005D272E"/>
    <w:rsid w:val="005D6765"/>
    <w:rsid w:val="005E15E1"/>
    <w:rsid w:val="005E56F8"/>
    <w:rsid w:val="005E6185"/>
    <w:rsid w:val="005E7AD2"/>
    <w:rsid w:val="005F079D"/>
    <w:rsid w:val="005F2DB0"/>
    <w:rsid w:val="005F3099"/>
    <w:rsid w:val="005F45F7"/>
    <w:rsid w:val="005F5E20"/>
    <w:rsid w:val="005F768A"/>
    <w:rsid w:val="005F7B2E"/>
    <w:rsid w:val="005F7D15"/>
    <w:rsid w:val="00600FD4"/>
    <w:rsid w:val="00603900"/>
    <w:rsid w:val="0061036F"/>
    <w:rsid w:val="00615E3B"/>
    <w:rsid w:val="0062490C"/>
    <w:rsid w:val="00635E6E"/>
    <w:rsid w:val="0063704F"/>
    <w:rsid w:val="00637211"/>
    <w:rsid w:val="00643C01"/>
    <w:rsid w:val="00650771"/>
    <w:rsid w:val="0066016B"/>
    <w:rsid w:val="00670D5A"/>
    <w:rsid w:val="00674927"/>
    <w:rsid w:val="0067664E"/>
    <w:rsid w:val="00676AD2"/>
    <w:rsid w:val="00681F8A"/>
    <w:rsid w:val="00684F6E"/>
    <w:rsid w:val="00687688"/>
    <w:rsid w:val="006909B9"/>
    <w:rsid w:val="00692105"/>
    <w:rsid w:val="00692937"/>
    <w:rsid w:val="00693644"/>
    <w:rsid w:val="00694810"/>
    <w:rsid w:val="0069524F"/>
    <w:rsid w:val="00696FC3"/>
    <w:rsid w:val="006972F3"/>
    <w:rsid w:val="006A142E"/>
    <w:rsid w:val="006A2BA2"/>
    <w:rsid w:val="006A3CEC"/>
    <w:rsid w:val="006B00E9"/>
    <w:rsid w:val="006B093E"/>
    <w:rsid w:val="006B0BBF"/>
    <w:rsid w:val="006B2945"/>
    <w:rsid w:val="006B67CE"/>
    <w:rsid w:val="006C0E73"/>
    <w:rsid w:val="006C11B7"/>
    <w:rsid w:val="006C2C77"/>
    <w:rsid w:val="006C4A1E"/>
    <w:rsid w:val="006C6001"/>
    <w:rsid w:val="006D0155"/>
    <w:rsid w:val="006D0AF2"/>
    <w:rsid w:val="006D2A38"/>
    <w:rsid w:val="006D40E4"/>
    <w:rsid w:val="006E0813"/>
    <w:rsid w:val="006E4AE3"/>
    <w:rsid w:val="006E7F78"/>
    <w:rsid w:val="006F16BE"/>
    <w:rsid w:val="006F192B"/>
    <w:rsid w:val="006F38F2"/>
    <w:rsid w:val="006F44F0"/>
    <w:rsid w:val="006F6787"/>
    <w:rsid w:val="006F70C1"/>
    <w:rsid w:val="00701D2C"/>
    <w:rsid w:val="00705FCE"/>
    <w:rsid w:val="00707DD9"/>
    <w:rsid w:val="00713099"/>
    <w:rsid w:val="00722551"/>
    <w:rsid w:val="00726186"/>
    <w:rsid w:val="00726255"/>
    <w:rsid w:val="00730013"/>
    <w:rsid w:val="00731155"/>
    <w:rsid w:val="00731B1E"/>
    <w:rsid w:val="00731FCD"/>
    <w:rsid w:val="007371B8"/>
    <w:rsid w:val="0074237A"/>
    <w:rsid w:val="00744F15"/>
    <w:rsid w:val="007518F6"/>
    <w:rsid w:val="00751DCB"/>
    <w:rsid w:val="00754369"/>
    <w:rsid w:val="00754CAE"/>
    <w:rsid w:val="00756CD3"/>
    <w:rsid w:val="007614E6"/>
    <w:rsid w:val="007729BB"/>
    <w:rsid w:val="00773906"/>
    <w:rsid w:val="007767D0"/>
    <w:rsid w:val="00782D81"/>
    <w:rsid w:val="0078364A"/>
    <w:rsid w:val="0078369D"/>
    <w:rsid w:val="00783FBE"/>
    <w:rsid w:val="0079388B"/>
    <w:rsid w:val="007959A7"/>
    <w:rsid w:val="007A4748"/>
    <w:rsid w:val="007A57BE"/>
    <w:rsid w:val="007A6C6E"/>
    <w:rsid w:val="007B1E41"/>
    <w:rsid w:val="007B238F"/>
    <w:rsid w:val="007B4498"/>
    <w:rsid w:val="007C22D0"/>
    <w:rsid w:val="007C3316"/>
    <w:rsid w:val="007C6731"/>
    <w:rsid w:val="007C6E22"/>
    <w:rsid w:val="007C78CE"/>
    <w:rsid w:val="007D1690"/>
    <w:rsid w:val="007D349B"/>
    <w:rsid w:val="007D58B2"/>
    <w:rsid w:val="007D7BD9"/>
    <w:rsid w:val="007D7D12"/>
    <w:rsid w:val="007E23C7"/>
    <w:rsid w:val="007E23F5"/>
    <w:rsid w:val="007F6BB7"/>
    <w:rsid w:val="008028A6"/>
    <w:rsid w:val="00804D37"/>
    <w:rsid w:val="00805BDB"/>
    <w:rsid w:val="00805F41"/>
    <w:rsid w:val="00806D9C"/>
    <w:rsid w:val="00807E22"/>
    <w:rsid w:val="00813807"/>
    <w:rsid w:val="00816C6B"/>
    <w:rsid w:val="00817CFB"/>
    <w:rsid w:val="008216FE"/>
    <w:rsid w:val="008221D5"/>
    <w:rsid w:val="0083307F"/>
    <w:rsid w:val="00835024"/>
    <w:rsid w:val="00835481"/>
    <w:rsid w:val="00835F2B"/>
    <w:rsid w:val="00837C8E"/>
    <w:rsid w:val="00841A6D"/>
    <w:rsid w:val="008462FC"/>
    <w:rsid w:val="008467EB"/>
    <w:rsid w:val="008505F0"/>
    <w:rsid w:val="00854F07"/>
    <w:rsid w:val="00863D65"/>
    <w:rsid w:val="00864EC3"/>
    <w:rsid w:val="008712EB"/>
    <w:rsid w:val="00872662"/>
    <w:rsid w:val="00874061"/>
    <w:rsid w:val="00876582"/>
    <w:rsid w:val="008818A6"/>
    <w:rsid w:val="00884F77"/>
    <w:rsid w:val="00884FFF"/>
    <w:rsid w:val="00890CCA"/>
    <w:rsid w:val="0089267D"/>
    <w:rsid w:val="00897D8A"/>
    <w:rsid w:val="008A4056"/>
    <w:rsid w:val="008A4664"/>
    <w:rsid w:val="008A6059"/>
    <w:rsid w:val="008A7B4E"/>
    <w:rsid w:val="008B4CC6"/>
    <w:rsid w:val="008B66AB"/>
    <w:rsid w:val="008C08BA"/>
    <w:rsid w:val="008C3A25"/>
    <w:rsid w:val="008C3D16"/>
    <w:rsid w:val="008C6C62"/>
    <w:rsid w:val="008C7177"/>
    <w:rsid w:val="008E08F2"/>
    <w:rsid w:val="008E4D91"/>
    <w:rsid w:val="008E6AFB"/>
    <w:rsid w:val="008F072B"/>
    <w:rsid w:val="00900EE7"/>
    <w:rsid w:val="009024D7"/>
    <w:rsid w:val="00902B59"/>
    <w:rsid w:val="00902CAC"/>
    <w:rsid w:val="0090415F"/>
    <w:rsid w:val="009055B4"/>
    <w:rsid w:val="0090684C"/>
    <w:rsid w:val="00907A70"/>
    <w:rsid w:val="00914F98"/>
    <w:rsid w:val="00921D0E"/>
    <w:rsid w:val="00922C11"/>
    <w:rsid w:val="00925D5A"/>
    <w:rsid w:val="00926BE5"/>
    <w:rsid w:val="009323BA"/>
    <w:rsid w:val="00933AF4"/>
    <w:rsid w:val="009358DB"/>
    <w:rsid w:val="00941EE5"/>
    <w:rsid w:val="009462BC"/>
    <w:rsid w:val="009462EB"/>
    <w:rsid w:val="009473CC"/>
    <w:rsid w:val="00950966"/>
    <w:rsid w:val="00954792"/>
    <w:rsid w:val="00954C05"/>
    <w:rsid w:val="0095653C"/>
    <w:rsid w:val="00956AF8"/>
    <w:rsid w:val="009616BC"/>
    <w:rsid w:val="00962F18"/>
    <w:rsid w:val="00964D4A"/>
    <w:rsid w:val="00966169"/>
    <w:rsid w:val="00966F38"/>
    <w:rsid w:val="00967285"/>
    <w:rsid w:val="00970B9D"/>
    <w:rsid w:val="009738EA"/>
    <w:rsid w:val="00973EB9"/>
    <w:rsid w:val="00974C07"/>
    <w:rsid w:val="00977904"/>
    <w:rsid w:val="00980EFB"/>
    <w:rsid w:val="009817AA"/>
    <w:rsid w:val="009818AC"/>
    <w:rsid w:val="00982A16"/>
    <w:rsid w:val="00987022"/>
    <w:rsid w:val="009876CA"/>
    <w:rsid w:val="00987CA0"/>
    <w:rsid w:val="009A1268"/>
    <w:rsid w:val="009A7EAA"/>
    <w:rsid w:val="009B317F"/>
    <w:rsid w:val="009B70F4"/>
    <w:rsid w:val="009B7136"/>
    <w:rsid w:val="009C1B7F"/>
    <w:rsid w:val="009C27FB"/>
    <w:rsid w:val="009C47FB"/>
    <w:rsid w:val="009C5FCF"/>
    <w:rsid w:val="009C7FA1"/>
    <w:rsid w:val="009D0047"/>
    <w:rsid w:val="009D0ECE"/>
    <w:rsid w:val="009D21FA"/>
    <w:rsid w:val="009D3AC1"/>
    <w:rsid w:val="009D4C86"/>
    <w:rsid w:val="009D59E8"/>
    <w:rsid w:val="009D6828"/>
    <w:rsid w:val="009E4D48"/>
    <w:rsid w:val="009E6A7E"/>
    <w:rsid w:val="009F032D"/>
    <w:rsid w:val="009F2194"/>
    <w:rsid w:val="009F22F5"/>
    <w:rsid w:val="009F33E3"/>
    <w:rsid w:val="009F5421"/>
    <w:rsid w:val="009F66FF"/>
    <w:rsid w:val="009F6F7C"/>
    <w:rsid w:val="00A023C5"/>
    <w:rsid w:val="00A04316"/>
    <w:rsid w:val="00A057FB"/>
    <w:rsid w:val="00A06F3B"/>
    <w:rsid w:val="00A1279A"/>
    <w:rsid w:val="00A15C6B"/>
    <w:rsid w:val="00A269BA"/>
    <w:rsid w:val="00A30C69"/>
    <w:rsid w:val="00A3201C"/>
    <w:rsid w:val="00A34719"/>
    <w:rsid w:val="00A36C15"/>
    <w:rsid w:val="00A41DA6"/>
    <w:rsid w:val="00A438E0"/>
    <w:rsid w:val="00A45ED3"/>
    <w:rsid w:val="00A47038"/>
    <w:rsid w:val="00A47982"/>
    <w:rsid w:val="00A530B7"/>
    <w:rsid w:val="00A54BE7"/>
    <w:rsid w:val="00A6517F"/>
    <w:rsid w:val="00A679A3"/>
    <w:rsid w:val="00A715C6"/>
    <w:rsid w:val="00A771DA"/>
    <w:rsid w:val="00A80312"/>
    <w:rsid w:val="00A84B0A"/>
    <w:rsid w:val="00A866C5"/>
    <w:rsid w:val="00A87A74"/>
    <w:rsid w:val="00A9029A"/>
    <w:rsid w:val="00A90882"/>
    <w:rsid w:val="00A932C6"/>
    <w:rsid w:val="00A93A37"/>
    <w:rsid w:val="00A94AEC"/>
    <w:rsid w:val="00A94FE6"/>
    <w:rsid w:val="00AA4386"/>
    <w:rsid w:val="00AA525B"/>
    <w:rsid w:val="00AB5881"/>
    <w:rsid w:val="00AB5A48"/>
    <w:rsid w:val="00AB71FD"/>
    <w:rsid w:val="00AC2825"/>
    <w:rsid w:val="00AC4231"/>
    <w:rsid w:val="00AC510A"/>
    <w:rsid w:val="00AC633A"/>
    <w:rsid w:val="00AC7456"/>
    <w:rsid w:val="00AD1169"/>
    <w:rsid w:val="00AD145D"/>
    <w:rsid w:val="00AD4F3F"/>
    <w:rsid w:val="00AD7FC6"/>
    <w:rsid w:val="00AE13CD"/>
    <w:rsid w:val="00AE6B22"/>
    <w:rsid w:val="00AF280B"/>
    <w:rsid w:val="00AF4D23"/>
    <w:rsid w:val="00AF7624"/>
    <w:rsid w:val="00B019B2"/>
    <w:rsid w:val="00B032CB"/>
    <w:rsid w:val="00B07E67"/>
    <w:rsid w:val="00B12140"/>
    <w:rsid w:val="00B14EED"/>
    <w:rsid w:val="00B16299"/>
    <w:rsid w:val="00B346B1"/>
    <w:rsid w:val="00B34E08"/>
    <w:rsid w:val="00B43474"/>
    <w:rsid w:val="00B458EC"/>
    <w:rsid w:val="00B50DA9"/>
    <w:rsid w:val="00B63349"/>
    <w:rsid w:val="00B66889"/>
    <w:rsid w:val="00B66E98"/>
    <w:rsid w:val="00B8133C"/>
    <w:rsid w:val="00B85FE1"/>
    <w:rsid w:val="00B93FEB"/>
    <w:rsid w:val="00B94882"/>
    <w:rsid w:val="00B94D11"/>
    <w:rsid w:val="00B958DD"/>
    <w:rsid w:val="00B96D88"/>
    <w:rsid w:val="00BA280C"/>
    <w:rsid w:val="00BA2C12"/>
    <w:rsid w:val="00BA6801"/>
    <w:rsid w:val="00BB1BC9"/>
    <w:rsid w:val="00BB41BE"/>
    <w:rsid w:val="00BB5583"/>
    <w:rsid w:val="00BB6197"/>
    <w:rsid w:val="00BB797E"/>
    <w:rsid w:val="00BC17B2"/>
    <w:rsid w:val="00BC18CF"/>
    <w:rsid w:val="00BC1F4B"/>
    <w:rsid w:val="00BC4AB0"/>
    <w:rsid w:val="00BD016A"/>
    <w:rsid w:val="00BD1E1F"/>
    <w:rsid w:val="00BD41FB"/>
    <w:rsid w:val="00BD426B"/>
    <w:rsid w:val="00BD6507"/>
    <w:rsid w:val="00BD6ACD"/>
    <w:rsid w:val="00BD7A44"/>
    <w:rsid w:val="00BE1BA5"/>
    <w:rsid w:val="00BE365B"/>
    <w:rsid w:val="00BF3492"/>
    <w:rsid w:val="00BF3B96"/>
    <w:rsid w:val="00BF5723"/>
    <w:rsid w:val="00BF5A7E"/>
    <w:rsid w:val="00BF6B2B"/>
    <w:rsid w:val="00C02B5A"/>
    <w:rsid w:val="00C03875"/>
    <w:rsid w:val="00C0447D"/>
    <w:rsid w:val="00C11024"/>
    <w:rsid w:val="00C12A15"/>
    <w:rsid w:val="00C2013E"/>
    <w:rsid w:val="00C22D22"/>
    <w:rsid w:val="00C26741"/>
    <w:rsid w:val="00C326D0"/>
    <w:rsid w:val="00C32A09"/>
    <w:rsid w:val="00C34CA6"/>
    <w:rsid w:val="00C354FC"/>
    <w:rsid w:val="00C3640A"/>
    <w:rsid w:val="00C36626"/>
    <w:rsid w:val="00C37C32"/>
    <w:rsid w:val="00C4528C"/>
    <w:rsid w:val="00C51E07"/>
    <w:rsid w:val="00C57D68"/>
    <w:rsid w:val="00C60E38"/>
    <w:rsid w:val="00C62EE2"/>
    <w:rsid w:val="00C672B2"/>
    <w:rsid w:val="00C73A2B"/>
    <w:rsid w:val="00C73E6F"/>
    <w:rsid w:val="00C7548E"/>
    <w:rsid w:val="00C75FE9"/>
    <w:rsid w:val="00C76714"/>
    <w:rsid w:val="00C8349B"/>
    <w:rsid w:val="00C83F81"/>
    <w:rsid w:val="00C846E3"/>
    <w:rsid w:val="00C90EC7"/>
    <w:rsid w:val="00CA0BE2"/>
    <w:rsid w:val="00CA1417"/>
    <w:rsid w:val="00CB174A"/>
    <w:rsid w:val="00CB26F8"/>
    <w:rsid w:val="00CB2736"/>
    <w:rsid w:val="00CB32FD"/>
    <w:rsid w:val="00CB6461"/>
    <w:rsid w:val="00CC0ECB"/>
    <w:rsid w:val="00CC5240"/>
    <w:rsid w:val="00CC6E2D"/>
    <w:rsid w:val="00CD1069"/>
    <w:rsid w:val="00CD5D10"/>
    <w:rsid w:val="00CD6EDE"/>
    <w:rsid w:val="00CD7573"/>
    <w:rsid w:val="00CD79CF"/>
    <w:rsid w:val="00CE00D5"/>
    <w:rsid w:val="00CE107D"/>
    <w:rsid w:val="00CE14CB"/>
    <w:rsid w:val="00CE48E2"/>
    <w:rsid w:val="00CE5BC6"/>
    <w:rsid w:val="00CE6DD3"/>
    <w:rsid w:val="00CF1323"/>
    <w:rsid w:val="00CF2951"/>
    <w:rsid w:val="00CF7D1C"/>
    <w:rsid w:val="00D05C38"/>
    <w:rsid w:val="00D073DA"/>
    <w:rsid w:val="00D07A5A"/>
    <w:rsid w:val="00D100E7"/>
    <w:rsid w:val="00D14A75"/>
    <w:rsid w:val="00D16BF8"/>
    <w:rsid w:val="00D17E3A"/>
    <w:rsid w:val="00D27DAB"/>
    <w:rsid w:val="00D30247"/>
    <w:rsid w:val="00D340DB"/>
    <w:rsid w:val="00D3526C"/>
    <w:rsid w:val="00D3562A"/>
    <w:rsid w:val="00D36DBB"/>
    <w:rsid w:val="00D37F3B"/>
    <w:rsid w:val="00D4006A"/>
    <w:rsid w:val="00D4023F"/>
    <w:rsid w:val="00D407FD"/>
    <w:rsid w:val="00D4448E"/>
    <w:rsid w:val="00D4625E"/>
    <w:rsid w:val="00D46CE5"/>
    <w:rsid w:val="00D5360D"/>
    <w:rsid w:val="00D540E5"/>
    <w:rsid w:val="00D56DD1"/>
    <w:rsid w:val="00D63953"/>
    <w:rsid w:val="00D731BC"/>
    <w:rsid w:val="00D73D58"/>
    <w:rsid w:val="00D7458E"/>
    <w:rsid w:val="00D77514"/>
    <w:rsid w:val="00D82C55"/>
    <w:rsid w:val="00D85426"/>
    <w:rsid w:val="00D91667"/>
    <w:rsid w:val="00D92364"/>
    <w:rsid w:val="00D97CCB"/>
    <w:rsid w:val="00DA5675"/>
    <w:rsid w:val="00DB047A"/>
    <w:rsid w:val="00DB4E8A"/>
    <w:rsid w:val="00DC16AE"/>
    <w:rsid w:val="00DC1861"/>
    <w:rsid w:val="00DC25C4"/>
    <w:rsid w:val="00DC44CA"/>
    <w:rsid w:val="00DC60FC"/>
    <w:rsid w:val="00DD0916"/>
    <w:rsid w:val="00DD091F"/>
    <w:rsid w:val="00DD146A"/>
    <w:rsid w:val="00DD42DC"/>
    <w:rsid w:val="00DE16DC"/>
    <w:rsid w:val="00DF3989"/>
    <w:rsid w:val="00DF4A87"/>
    <w:rsid w:val="00E01C7A"/>
    <w:rsid w:val="00E04CBF"/>
    <w:rsid w:val="00E05B1E"/>
    <w:rsid w:val="00E10AAC"/>
    <w:rsid w:val="00E10C56"/>
    <w:rsid w:val="00E1162E"/>
    <w:rsid w:val="00E1389E"/>
    <w:rsid w:val="00E13C97"/>
    <w:rsid w:val="00E1763E"/>
    <w:rsid w:val="00E23DEF"/>
    <w:rsid w:val="00E242EE"/>
    <w:rsid w:val="00E25467"/>
    <w:rsid w:val="00E277D3"/>
    <w:rsid w:val="00E3110E"/>
    <w:rsid w:val="00E33226"/>
    <w:rsid w:val="00E338E0"/>
    <w:rsid w:val="00E36297"/>
    <w:rsid w:val="00E44316"/>
    <w:rsid w:val="00E44BA1"/>
    <w:rsid w:val="00E45E8C"/>
    <w:rsid w:val="00E46E25"/>
    <w:rsid w:val="00E53AA7"/>
    <w:rsid w:val="00E55087"/>
    <w:rsid w:val="00E57385"/>
    <w:rsid w:val="00E63429"/>
    <w:rsid w:val="00E65B92"/>
    <w:rsid w:val="00E709E8"/>
    <w:rsid w:val="00E721ED"/>
    <w:rsid w:val="00E72DA9"/>
    <w:rsid w:val="00E76432"/>
    <w:rsid w:val="00E7674F"/>
    <w:rsid w:val="00E7747B"/>
    <w:rsid w:val="00E837D0"/>
    <w:rsid w:val="00E83EF2"/>
    <w:rsid w:val="00E946DF"/>
    <w:rsid w:val="00E97C7B"/>
    <w:rsid w:val="00EA0CA8"/>
    <w:rsid w:val="00EA3028"/>
    <w:rsid w:val="00EA3F54"/>
    <w:rsid w:val="00EB4E51"/>
    <w:rsid w:val="00EC0F33"/>
    <w:rsid w:val="00EC475E"/>
    <w:rsid w:val="00EC4CD7"/>
    <w:rsid w:val="00ED007A"/>
    <w:rsid w:val="00ED2BF9"/>
    <w:rsid w:val="00ED4D42"/>
    <w:rsid w:val="00EE3721"/>
    <w:rsid w:val="00EF0150"/>
    <w:rsid w:val="00EF70DF"/>
    <w:rsid w:val="00F010EE"/>
    <w:rsid w:val="00F0523E"/>
    <w:rsid w:val="00F06154"/>
    <w:rsid w:val="00F11AE5"/>
    <w:rsid w:val="00F170F1"/>
    <w:rsid w:val="00F201A4"/>
    <w:rsid w:val="00F2245D"/>
    <w:rsid w:val="00F22E86"/>
    <w:rsid w:val="00F2367C"/>
    <w:rsid w:val="00F24F6B"/>
    <w:rsid w:val="00F275C9"/>
    <w:rsid w:val="00F277A8"/>
    <w:rsid w:val="00F31AED"/>
    <w:rsid w:val="00F32D57"/>
    <w:rsid w:val="00F3557C"/>
    <w:rsid w:val="00F35E7D"/>
    <w:rsid w:val="00F41214"/>
    <w:rsid w:val="00F52003"/>
    <w:rsid w:val="00F5421F"/>
    <w:rsid w:val="00F54ECD"/>
    <w:rsid w:val="00F57C07"/>
    <w:rsid w:val="00F60AA1"/>
    <w:rsid w:val="00F6470F"/>
    <w:rsid w:val="00F6786A"/>
    <w:rsid w:val="00F70501"/>
    <w:rsid w:val="00F7083A"/>
    <w:rsid w:val="00F72C58"/>
    <w:rsid w:val="00F75363"/>
    <w:rsid w:val="00F766BD"/>
    <w:rsid w:val="00F77E56"/>
    <w:rsid w:val="00F77ED6"/>
    <w:rsid w:val="00F812FA"/>
    <w:rsid w:val="00F87C07"/>
    <w:rsid w:val="00F9650B"/>
    <w:rsid w:val="00F97455"/>
    <w:rsid w:val="00F97BFC"/>
    <w:rsid w:val="00FA1C86"/>
    <w:rsid w:val="00FA7030"/>
    <w:rsid w:val="00FB2489"/>
    <w:rsid w:val="00FB4B45"/>
    <w:rsid w:val="00FB5140"/>
    <w:rsid w:val="00FB7B86"/>
    <w:rsid w:val="00FC03C2"/>
    <w:rsid w:val="00FC0704"/>
    <w:rsid w:val="00FC1750"/>
    <w:rsid w:val="00FC2796"/>
    <w:rsid w:val="00FC2935"/>
    <w:rsid w:val="00FD3C78"/>
    <w:rsid w:val="00FD4A44"/>
    <w:rsid w:val="00FE041C"/>
    <w:rsid w:val="00FE046E"/>
    <w:rsid w:val="00FE0CFA"/>
    <w:rsid w:val="00FE1C4D"/>
    <w:rsid w:val="00FE435E"/>
    <w:rsid w:val="00FF235E"/>
    <w:rsid w:val="00FF2D17"/>
    <w:rsid w:val="00FF3AF0"/>
    <w:rsid w:val="00FF51F5"/>
    <w:rsid w:val="00FF64D0"/>
    <w:rsid w:val="00FF74BB"/>
    <w:rsid w:val="00FF75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C35A403"/>
  <w15:docId w15:val="{C0E64F28-CE35-D842-B327-157D69F95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6432"/>
    <w:pPr>
      <w:spacing w:line="240" w:lineRule="auto"/>
      <w:ind w:firstLine="360"/>
      <w:jc w:val="both"/>
    </w:pPr>
    <w:rPr>
      <w:rFonts w:ascii="CMU Serif Roman" w:hAnsi="CMU Serif Roman"/>
      <w:kern w:val="24"/>
      <w:sz w:val="18"/>
      <w:szCs w:val="18"/>
    </w:rPr>
  </w:style>
  <w:style w:type="paragraph" w:styleId="Heading1">
    <w:name w:val="heading 1"/>
    <w:basedOn w:val="Normal"/>
    <w:next w:val="Normal"/>
    <w:link w:val="Heading1Char"/>
    <w:uiPriority w:val="3"/>
    <w:qFormat/>
    <w:rsid w:val="00385DD4"/>
    <w:pPr>
      <w:keepNext/>
      <w:keepLines/>
      <w:ind w:firstLine="0"/>
      <w:jc w:val="center"/>
      <w:outlineLvl w:val="0"/>
    </w:pPr>
    <w:rPr>
      <w:rFonts w:eastAsiaTheme="majorEastAsia" w:cstheme="majorBidi"/>
      <w:b/>
      <w:bCs/>
    </w:rPr>
  </w:style>
  <w:style w:type="paragraph" w:styleId="Heading2">
    <w:name w:val="heading 2"/>
    <w:basedOn w:val="Normal"/>
    <w:next w:val="Normal"/>
    <w:link w:val="Heading2Char"/>
    <w:uiPriority w:val="3"/>
    <w:unhideWhenUsed/>
    <w:qFormat/>
    <w:rsid w:val="00BD1E1F"/>
    <w:pPr>
      <w:keepNext/>
      <w:keepLines/>
      <w:ind w:firstLine="0"/>
      <w:outlineLvl w:val="1"/>
    </w:pPr>
    <w:rPr>
      <w:rFonts w:eastAsiaTheme="majorEastAsia" w:cstheme="majorBidi"/>
      <w:b/>
      <w:bCs/>
    </w:rPr>
  </w:style>
  <w:style w:type="paragraph" w:styleId="Heading3">
    <w:name w:val="heading 3"/>
    <w:basedOn w:val="Normal"/>
    <w:next w:val="Normal"/>
    <w:link w:val="Heading3Char"/>
    <w:uiPriority w:val="3"/>
    <w:unhideWhenUsed/>
    <w:qFormat/>
    <w:rsid w:val="00385DD4"/>
    <w:pPr>
      <w:keepNext/>
      <w:keepLines/>
      <w:outlineLvl w:val="2"/>
    </w:pPr>
    <w:rPr>
      <w:rFonts w:eastAsiaTheme="majorEastAsia" w:cstheme="majorBidi"/>
      <w:b/>
      <w:bCs/>
    </w:rPr>
  </w:style>
  <w:style w:type="paragraph" w:styleId="Heading4">
    <w:name w:val="heading 4"/>
    <w:basedOn w:val="Normal"/>
    <w:next w:val="Normal"/>
    <w:link w:val="Heading4Char"/>
    <w:uiPriority w:val="3"/>
    <w:unhideWhenUsed/>
    <w:qFormat/>
    <w:rsid w:val="00385DD4"/>
    <w:pPr>
      <w:keepNext/>
      <w:keepLines/>
      <w:outlineLvl w:val="3"/>
    </w:pPr>
    <w:rPr>
      <w:rFonts w:eastAsiaTheme="majorEastAsia" w:cstheme="majorBidi"/>
      <w:b/>
      <w:bCs/>
      <w:i/>
      <w:iCs/>
    </w:rPr>
  </w:style>
  <w:style w:type="paragraph" w:styleId="Heading5">
    <w:name w:val="heading 5"/>
    <w:basedOn w:val="Normal"/>
    <w:next w:val="Normal"/>
    <w:link w:val="Heading5Char"/>
    <w:uiPriority w:val="3"/>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rsid w:val="00385DD4"/>
    <w:pPr>
      <w:pageBreakBefore/>
      <w:ind w:firstLine="0"/>
      <w:jc w:val="center"/>
      <w:outlineLvl w:val="0"/>
    </w:pPr>
    <w:rPr>
      <w:rFonts w:eastAsiaTheme="majorEastAsia" w:cstheme="majorBidi"/>
    </w:rPr>
  </w:style>
  <w:style w:type="paragraph" w:styleId="Header">
    <w:name w:val="header"/>
    <w:basedOn w:val="Normal"/>
    <w:link w:val="HeaderChar"/>
    <w:uiPriority w:val="99"/>
    <w:unhideWhenUsed/>
    <w:qFormat/>
    <w:pPr>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1"/>
    <w:qFormat/>
    <w:pPr>
      <w:ind w:firstLine="0"/>
    </w:pPr>
  </w:style>
  <w:style w:type="character" w:customStyle="1" w:styleId="Heading1Char">
    <w:name w:val="Heading 1 Char"/>
    <w:basedOn w:val="DefaultParagraphFont"/>
    <w:link w:val="Heading1"/>
    <w:uiPriority w:val="3"/>
    <w:rsid w:val="00385DD4"/>
    <w:rPr>
      <w:rFonts w:ascii="CMU Serif Roman" w:eastAsiaTheme="majorEastAsia" w:hAnsi="CMU Serif Roman" w:cstheme="majorBidi"/>
      <w:b/>
      <w:bCs/>
      <w:kern w:val="24"/>
    </w:rPr>
  </w:style>
  <w:style w:type="character" w:customStyle="1" w:styleId="Heading2Char">
    <w:name w:val="Heading 2 Char"/>
    <w:basedOn w:val="DefaultParagraphFont"/>
    <w:link w:val="Heading2"/>
    <w:uiPriority w:val="3"/>
    <w:rsid w:val="00BD1E1F"/>
    <w:rPr>
      <w:rFonts w:ascii="CMU Serif Roman" w:eastAsiaTheme="majorEastAsia" w:hAnsi="CMU Serif Roman" w:cstheme="majorBidi"/>
      <w:b/>
      <w:bCs/>
      <w:kern w:val="24"/>
    </w:rPr>
  </w:style>
  <w:style w:type="paragraph" w:styleId="Title">
    <w:name w:val="Title"/>
    <w:basedOn w:val="Normal"/>
    <w:next w:val="Normal"/>
    <w:link w:val="TitleChar"/>
    <w:uiPriority w:val="10"/>
    <w:qFormat/>
    <w:rsid w:val="00DA5675"/>
    <w:pPr>
      <w:ind w:firstLine="0"/>
      <w:jc w:val="center"/>
    </w:pPr>
    <w:rPr>
      <w:sz w:val="32"/>
      <w:szCs w:val="32"/>
    </w:rPr>
  </w:style>
  <w:style w:type="character" w:customStyle="1" w:styleId="TitleChar">
    <w:name w:val="Title Char"/>
    <w:basedOn w:val="DefaultParagraphFont"/>
    <w:link w:val="Title"/>
    <w:uiPriority w:val="10"/>
    <w:rsid w:val="00DA5675"/>
    <w:rPr>
      <w:rFonts w:ascii="CMU Serif Roman" w:hAnsi="CMU Serif Roman"/>
      <w:kern w:val="24"/>
      <w:sz w:val="32"/>
      <w:szCs w:val="32"/>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3"/>
    <w:rsid w:val="00385DD4"/>
    <w:rPr>
      <w:rFonts w:ascii="CMU Serif Roman" w:eastAsiaTheme="majorEastAsia" w:hAnsi="CMU Serif Roman" w:cstheme="majorBidi"/>
      <w:b/>
      <w:bCs/>
      <w:kern w:val="24"/>
    </w:rPr>
  </w:style>
  <w:style w:type="character" w:customStyle="1" w:styleId="Heading4Char">
    <w:name w:val="Heading 4 Char"/>
    <w:basedOn w:val="DefaultParagraphFont"/>
    <w:link w:val="Heading4"/>
    <w:uiPriority w:val="3"/>
    <w:rsid w:val="00385DD4"/>
    <w:rPr>
      <w:rFonts w:ascii="CMU Serif Roman" w:eastAsiaTheme="majorEastAsia" w:hAnsi="CMU Serif Roman" w:cstheme="majorBidi"/>
      <w:b/>
      <w:bCs/>
      <w:i/>
      <w:iCs/>
      <w:kern w:val="24"/>
    </w:rPr>
  </w:style>
  <w:style w:type="character" w:customStyle="1" w:styleId="Heading5Char">
    <w:name w:val="Heading 5 Char"/>
    <w:basedOn w:val="DefaultParagraphFont"/>
    <w:link w:val="Heading5"/>
    <w:uiPriority w:val="3"/>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ind w:firstLine="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B032CB"/>
    <w:pPr>
      <w:ind w:left="360" w:hanging="360"/>
      <w:jc w:val="left"/>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ind w:firstLine="0"/>
    </w:pPr>
    <w:rPr>
      <w:i/>
      <w:iCs/>
      <w:color w:val="000000" w:themeColor="text2"/>
    </w:rPr>
  </w:style>
  <w:style w:type="paragraph" w:styleId="Closing">
    <w:name w:val="Closing"/>
    <w:basedOn w:val="Normal"/>
    <w:link w:val="ClosingChar"/>
    <w:uiPriority w:val="99"/>
    <w:semiHidden/>
    <w:unhideWhenUsed/>
    <w:pPr>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unhideWhenUsed/>
    <w:rPr>
      <w:sz w:val="20"/>
      <w:szCs w:val="20"/>
    </w:rPr>
  </w:style>
  <w:style w:type="character" w:customStyle="1" w:styleId="FootnoteTextChar">
    <w:name w:val="Footnote Text Char"/>
    <w:basedOn w:val="DefaultParagraphFont"/>
    <w:link w:val="FootnoteText"/>
    <w:uiPriority w:val="99"/>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Light1">
    <w:name w:val="Table Grid Light1"/>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ind w:left="240" w:firstLine="0"/>
    </w:pPr>
  </w:style>
  <w:style w:type="paragraph" w:styleId="Index2">
    <w:name w:val="index 2"/>
    <w:basedOn w:val="Normal"/>
    <w:next w:val="Normal"/>
    <w:autoRedefine/>
    <w:uiPriority w:val="99"/>
    <w:semiHidden/>
    <w:unhideWhenUsed/>
    <w:pPr>
      <w:ind w:left="480" w:firstLine="0"/>
    </w:pPr>
  </w:style>
  <w:style w:type="paragraph" w:styleId="Index3">
    <w:name w:val="index 3"/>
    <w:basedOn w:val="Normal"/>
    <w:next w:val="Normal"/>
    <w:autoRedefine/>
    <w:uiPriority w:val="99"/>
    <w:semiHidden/>
    <w:unhideWhenUsed/>
    <w:pPr>
      <w:ind w:left="720" w:firstLine="0"/>
    </w:pPr>
  </w:style>
  <w:style w:type="paragraph" w:styleId="Index4">
    <w:name w:val="index 4"/>
    <w:basedOn w:val="Normal"/>
    <w:next w:val="Normal"/>
    <w:autoRedefine/>
    <w:uiPriority w:val="99"/>
    <w:semiHidden/>
    <w:unhideWhenUsed/>
    <w:pPr>
      <w:ind w:left="960" w:firstLine="0"/>
    </w:pPr>
  </w:style>
  <w:style w:type="paragraph" w:styleId="Index5">
    <w:name w:val="index 5"/>
    <w:basedOn w:val="Normal"/>
    <w:next w:val="Normal"/>
    <w:autoRedefine/>
    <w:uiPriority w:val="99"/>
    <w:semiHidden/>
    <w:unhideWhenUsed/>
    <w:pPr>
      <w:ind w:left="1200" w:firstLine="0"/>
    </w:pPr>
  </w:style>
  <w:style w:type="paragraph" w:styleId="Index6">
    <w:name w:val="index 6"/>
    <w:basedOn w:val="Normal"/>
    <w:next w:val="Normal"/>
    <w:autoRedefine/>
    <w:uiPriority w:val="99"/>
    <w:semiHidden/>
    <w:unhideWhenUsed/>
    <w:pPr>
      <w:ind w:left="1440" w:firstLine="0"/>
    </w:pPr>
  </w:style>
  <w:style w:type="paragraph" w:styleId="Index7">
    <w:name w:val="index 7"/>
    <w:basedOn w:val="Normal"/>
    <w:next w:val="Normal"/>
    <w:autoRedefine/>
    <w:uiPriority w:val="99"/>
    <w:semiHidden/>
    <w:unhideWhenUsed/>
    <w:pPr>
      <w:ind w:left="1680" w:firstLine="0"/>
    </w:pPr>
  </w:style>
  <w:style w:type="paragraph" w:styleId="Index8">
    <w:name w:val="index 8"/>
    <w:basedOn w:val="Normal"/>
    <w:next w:val="Normal"/>
    <w:autoRedefine/>
    <w:uiPriority w:val="99"/>
    <w:semiHidden/>
    <w:unhideWhenUsed/>
    <w:pPr>
      <w:ind w:left="1920" w:firstLine="0"/>
    </w:pPr>
  </w:style>
  <w:style w:type="paragraph" w:styleId="Index9">
    <w:name w:val="index 9"/>
    <w:basedOn w:val="Normal"/>
    <w:next w:val="Normal"/>
    <w:autoRedefine/>
    <w:uiPriority w:val="99"/>
    <w:semiHidden/>
    <w:unhideWhenUsed/>
    <w:pPr>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0"/>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Borders>
        <w:top w:val="single" w:sz="12" w:space="0" w:color="auto"/>
        <w:bottom w:val="single" w:sz="12" w:space="0" w:color="auto"/>
      </w:tblBorders>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paragraph" w:customStyle="1" w:styleId="SourceCode">
    <w:name w:val="SourceCode"/>
    <w:basedOn w:val="Normal"/>
    <w:next w:val="Normal"/>
    <w:qFormat/>
    <w:rsid w:val="00163676"/>
    <w:pPr>
      <w:spacing w:after="240"/>
      <w:contextualSpacing/>
    </w:pPr>
    <w:rPr>
      <w:rFonts w:ascii="Monaco" w:hAnsi="Monaco"/>
    </w:rPr>
  </w:style>
  <w:style w:type="character" w:customStyle="1" w:styleId="apple-converted-space">
    <w:name w:val="apple-converted-space"/>
    <w:basedOn w:val="DefaultParagraphFont"/>
    <w:rsid w:val="004E2DDF"/>
  </w:style>
  <w:style w:type="character" w:styleId="CommentReference">
    <w:name w:val="annotation reference"/>
    <w:basedOn w:val="DefaultParagraphFont"/>
    <w:uiPriority w:val="99"/>
    <w:semiHidden/>
    <w:unhideWhenUsed/>
    <w:rsid w:val="00E721ED"/>
    <w:rPr>
      <w:sz w:val="16"/>
      <w:szCs w:val="16"/>
    </w:rPr>
  </w:style>
  <w:style w:type="character" w:customStyle="1" w:styleId="md-plain">
    <w:name w:val="md-plain"/>
    <w:basedOn w:val="DefaultParagraphFont"/>
    <w:rsid w:val="00987CA0"/>
  </w:style>
  <w:style w:type="character" w:styleId="Hyperlink">
    <w:name w:val="Hyperlink"/>
    <w:basedOn w:val="DefaultParagraphFont"/>
    <w:uiPriority w:val="99"/>
    <w:unhideWhenUsed/>
    <w:rsid w:val="005A04E4"/>
    <w:rPr>
      <w:color w:val="5F5F5F" w:themeColor="hyperlink"/>
      <w:u w:val="single"/>
    </w:rPr>
  </w:style>
  <w:style w:type="paragraph" w:customStyle="1" w:styleId="Title1">
    <w:name w:val="Title1"/>
    <w:basedOn w:val="Normal"/>
    <w:qFormat/>
    <w:rsid w:val="00DA5675"/>
    <w:pPr>
      <w:ind w:firstLine="0"/>
    </w:pPr>
  </w:style>
  <w:style w:type="paragraph" w:customStyle="1" w:styleId="authors">
    <w:name w:val="authors"/>
    <w:basedOn w:val="Title"/>
    <w:qFormat/>
    <w:rsid w:val="00DA5675"/>
    <w:rPr>
      <w:sz w:val="28"/>
      <w:szCs w:val="28"/>
    </w:rPr>
  </w:style>
  <w:style w:type="paragraph" w:customStyle="1" w:styleId="abstract">
    <w:name w:val="abstract"/>
    <w:basedOn w:val="Normal"/>
    <w:qFormat/>
    <w:rsid w:val="0039073E"/>
    <w:pPr>
      <w:ind w:left="720" w:right="740" w:firstLine="0"/>
    </w:pPr>
    <w:rPr>
      <w:sz w:val="20"/>
      <w:szCs w:val="20"/>
    </w:rPr>
  </w:style>
  <w:style w:type="character" w:styleId="PageNumber">
    <w:name w:val="page number"/>
    <w:basedOn w:val="DefaultParagraphFont"/>
    <w:uiPriority w:val="99"/>
    <w:semiHidden/>
    <w:unhideWhenUsed/>
    <w:rsid w:val="00456A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626479">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56911591">
      <w:bodyDiv w:val="1"/>
      <w:marLeft w:val="0"/>
      <w:marRight w:val="0"/>
      <w:marTop w:val="0"/>
      <w:marBottom w:val="0"/>
      <w:divBdr>
        <w:top w:val="none" w:sz="0" w:space="0" w:color="auto"/>
        <w:left w:val="none" w:sz="0" w:space="0" w:color="auto"/>
        <w:bottom w:val="none" w:sz="0" w:space="0" w:color="auto"/>
        <w:right w:val="none" w:sz="0" w:space="0" w:color="auto"/>
      </w:divBdr>
    </w:div>
    <w:div w:id="274793487">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7583635">
      <w:bodyDiv w:val="1"/>
      <w:marLeft w:val="0"/>
      <w:marRight w:val="0"/>
      <w:marTop w:val="0"/>
      <w:marBottom w:val="0"/>
      <w:divBdr>
        <w:top w:val="none" w:sz="0" w:space="0" w:color="auto"/>
        <w:left w:val="none" w:sz="0" w:space="0" w:color="auto"/>
        <w:bottom w:val="none" w:sz="0" w:space="0" w:color="auto"/>
        <w:right w:val="none" w:sz="0" w:space="0" w:color="auto"/>
      </w:divBdr>
    </w:div>
    <w:div w:id="410781697">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58643135">
      <w:bodyDiv w:val="1"/>
      <w:marLeft w:val="0"/>
      <w:marRight w:val="0"/>
      <w:marTop w:val="0"/>
      <w:marBottom w:val="0"/>
      <w:divBdr>
        <w:top w:val="none" w:sz="0" w:space="0" w:color="auto"/>
        <w:left w:val="none" w:sz="0" w:space="0" w:color="auto"/>
        <w:bottom w:val="none" w:sz="0" w:space="0" w:color="auto"/>
        <w:right w:val="none" w:sz="0" w:space="0" w:color="auto"/>
      </w:divBdr>
    </w:div>
    <w:div w:id="479083732">
      <w:bodyDiv w:val="1"/>
      <w:marLeft w:val="0"/>
      <w:marRight w:val="0"/>
      <w:marTop w:val="0"/>
      <w:marBottom w:val="0"/>
      <w:divBdr>
        <w:top w:val="none" w:sz="0" w:space="0" w:color="auto"/>
        <w:left w:val="none" w:sz="0" w:space="0" w:color="auto"/>
        <w:bottom w:val="none" w:sz="0" w:space="0" w:color="auto"/>
        <w:right w:val="none" w:sz="0" w:space="0" w:color="auto"/>
      </w:divBdr>
    </w:div>
    <w:div w:id="505751017">
      <w:bodyDiv w:val="1"/>
      <w:marLeft w:val="0"/>
      <w:marRight w:val="0"/>
      <w:marTop w:val="0"/>
      <w:marBottom w:val="0"/>
      <w:divBdr>
        <w:top w:val="none" w:sz="0" w:space="0" w:color="auto"/>
        <w:left w:val="none" w:sz="0" w:space="0" w:color="auto"/>
        <w:bottom w:val="none" w:sz="0" w:space="0" w:color="auto"/>
        <w:right w:val="none" w:sz="0" w:space="0" w:color="auto"/>
      </w:divBdr>
    </w:div>
    <w:div w:id="579557773">
      <w:bodyDiv w:val="1"/>
      <w:marLeft w:val="0"/>
      <w:marRight w:val="0"/>
      <w:marTop w:val="0"/>
      <w:marBottom w:val="0"/>
      <w:divBdr>
        <w:top w:val="none" w:sz="0" w:space="0" w:color="auto"/>
        <w:left w:val="none" w:sz="0" w:space="0" w:color="auto"/>
        <w:bottom w:val="none" w:sz="0" w:space="0" w:color="auto"/>
        <w:right w:val="none" w:sz="0" w:space="0" w:color="auto"/>
      </w:divBdr>
    </w:div>
    <w:div w:id="580068292">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13507340">
      <w:bodyDiv w:val="1"/>
      <w:marLeft w:val="0"/>
      <w:marRight w:val="0"/>
      <w:marTop w:val="0"/>
      <w:marBottom w:val="0"/>
      <w:divBdr>
        <w:top w:val="none" w:sz="0" w:space="0" w:color="auto"/>
        <w:left w:val="none" w:sz="0" w:space="0" w:color="auto"/>
        <w:bottom w:val="none" w:sz="0" w:space="0" w:color="auto"/>
        <w:right w:val="none" w:sz="0" w:space="0" w:color="auto"/>
      </w:divBdr>
    </w:div>
    <w:div w:id="756483676">
      <w:bodyDiv w:val="1"/>
      <w:marLeft w:val="0"/>
      <w:marRight w:val="0"/>
      <w:marTop w:val="0"/>
      <w:marBottom w:val="0"/>
      <w:divBdr>
        <w:top w:val="none" w:sz="0" w:space="0" w:color="auto"/>
        <w:left w:val="none" w:sz="0" w:space="0" w:color="auto"/>
        <w:bottom w:val="none" w:sz="0" w:space="0" w:color="auto"/>
        <w:right w:val="none" w:sz="0" w:space="0" w:color="auto"/>
      </w:divBdr>
    </w:div>
    <w:div w:id="782844910">
      <w:bodyDiv w:val="1"/>
      <w:marLeft w:val="0"/>
      <w:marRight w:val="0"/>
      <w:marTop w:val="0"/>
      <w:marBottom w:val="0"/>
      <w:divBdr>
        <w:top w:val="none" w:sz="0" w:space="0" w:color="auto"/>
        <w:left w:val="none" w:sz="0" w:space="0" w:color="auto"/>
        <w:bottom w:val="none" w:sz="0" w:space="0" w:color="auto"/>
        <w:right w:val="none" w:sz="0" w:space="0" w:color="auto"/>
      </w:divBdr>
    </w:div>
    <w:div w:id="802502875">
      <w:bodyDiv w:val="1"/>
      <w:marLeft w:val="0"/>
      <w:marRight w:val="0"/>
      <w:marTop w:val="0"/>
      <w:marBottom w:val="0"/>
      <w:divBdr>
        <w:top w:val="none" w:sz="0" w:space="0" w:color="auto"/>
        <w:left w:val="none" w:sz="0" w:space="0" w:color="auto"/>
        <w:bottom w:val="none" w:sz="0" w:space="0" w:color="auto"/>
        <w:right w:val="none" w:sz="0" w:space="0" w:color="auto"/>
      </w:divBdr>
    </w:div>
    <w:div w:id="856385845">
      <w:bodyDiv w:val="1"/>
      <w:marLeft w:val="0"/>
      <w:marRight w:val="0"/>
      <w:marTop w:val="0"/>
      <w:marBottom w:val="0"/>
      <w:divBdr>
        <w:top w:val="none" w:sz="0" w:space="0" w:color="auto"/>
        <w:left w:val="none" w:sz="0" w:space="0" w:color="auto"/>
        <w:bottom w:val="none" w:sz="0" w:space="0" w:color="auto"/>
        <w:right w:val="none" w:sz="0" w:space="0" w:color="auto"/>
      </w:divBdr>
    </w:div>
    <w:div w:id="943653654">
      <w:bodyDiv w:val="1"/>
      <w:marLeft w:val="0"/>
      <w:marRight w:val="0"/>
      <w:marTop w:val="0"/>
      <w:marBottom w:val="0"/>
      <w:divBdr>
        <w:top w:val="none" w:sz="0" w:space="0" w:color="auto"/>
        <w:left w:val="none" w:sz="0" w:space="0" w:color="auto"/>
        <w:bottom w:val="none" w:sz="0" w:space="0" w:color="auto"/>
        <w:right w:val="none" w:sz="0" w:space="0" w:color="auto"/>
      </w:divBdr>
    </w:div>
    <w:div w:id="984162617">
      <w:bodyDiv w:val="1"/>
      <w:marLeft w:val="0"/>
      <w:marRight w:val="0"/>
      <w:marTop w:val="0"/>
      <w:marBottom w:val="0"/>
      <w:divBdr>
        <w:top w:val="none" w:sz="0" w:space="0" w:color="auto"/>
        <w:left w:val="none" w:sz="0" w:space="0" w:color="auto"/>
        <w:bottom w:val="none" w:sz="0" w:space="0" w:color="auto"/>
        <w:right w:val="none" w:sz="0" w:space="0" w:color="auto"/>
      </w:divBdr>
    </w:div>
    <w:div w:id="991060671">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66243692">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9104649">
      <w:bodyDiv w:val="1"/>
      <w:marLeft w:val="0"/>
      <w:marRight w:val="0"/>
      <w:marTop w:val="0"/>
      <w:marBottom w:val="0"/>
      <w:divBdr>
        <w:top w:val="none" w:sz="0" w:space="0" w:color="auto"/>
        <w:left w:val="none" w:sz="0" w:space="0" w:color="auto"/>
        <w:bottom w:val="none" w:sz="0" w:space="0" w:color="auto"/>
        <w:right w:val="none" w:sz="0" w:space="0" w:color="auto"/>
      </w:divBdr>
    </w:div>
    <w:div w:id="126688526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48557921">
      <w:bodyDiv w:val="1"/>
      <w:marLeft w:val="0"/>
      <w:marRight w:val="0"/>
      <w:marTop w:val="0"/>
      <w:marBottom w:val="0"/>
      <w:divBdr>
        <w:top w:val="none" w:sz="0" w:space="0" w:color="auto"/>
        <w:left w:val="none" w:sz="0" w:space="0" w:color="auto"/>
        <w:bottom w:val="none" w:sz="0" w:space="0" w:color="auto"/>
        <w:right w:val="none" w:sz="0" w:space="0" w:color="auto"/>
      </w:divBdr>
    </w:div>
    <w:div w:id="1353801478">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8093382">
      <w:bodyDiv w:val="1"/>
      <w:marLeft w:val="0"/>
      <w:marRight w:val="0"/>
      <w:marTop w:val="0"/>
      <w:marBottom w:val="0"/>
      <w:divBdr>
        <w:top w:val="none" w:sz="0" w:space="0" w:color="auto"/>
        <w:left w:val="none" w:sz="0" w:space="0" w:color="auto"/>
        <w:bottom w:val="none" w:sz="0" w:space="0" w:color="auto"/>
        <w:right w:val="none" w:sz="0" w:space="0" w:color="auto"/>
      </w:divBdr>
    </w:div>
    <w:div w:id="1441875114">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2283744">
      <w:bodyDiv w:val="1"/>
      <w:marLeft w:val="0"/>
      <w:marRight w:val="0"/>
      <w:marTop w:val="0"/>
      <w:marBottom w:val="0"/>
      <w:divBdr>
        <w:top w:val="none" w:sz="0" w:space="0" w:color="auto"/>
        <w:left w:val="none" w:sz="0" w:space="0" w:color="auto"/>
        <w:bottom w:val="none" w:sz="0" w:space="0" w:color="auto"/>
        <w:right w:val="none" w:sz="0" w:space="0" w:color="auto"/>
      </w:divBdr>
    </w:div>
    <w:div w:id="150196331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2942068">
      <w:bodyDiv w:val="1"/>
      <w:marLeft w:val="0"/>
      <w:marRight w:val="0"/>
      <w:marTop w:val="0"/>
      <w:marBottom w:val="0"/>
      <w:divBdr>
        <w:top w:val="none" w:sz="0" w:space="0" w:color="auto"/>
        <w:left w:val="none" w:sz="0" w:space="0" w:color="auto"/>
        <w:bottom w:val="none" w:sz="0" w:space="0" w:color="auto"/>
        <w:right w:val="none" w:sz="0" w:space="0" w:color="auto"/>
      </w:divBdr>
    </w:div>
    <w:div w:id="1921479591">
      <w:bodyDiv w:val="1"/>
      <w:marLeft w:val="0"/>
      <w:marRight w:val="0"/>
      <w:marTop w:val="0"/>
      <w:marBottom w:val="0"/>
      <w:divBdr>
        <w:top w:val="none" w:sz="0" w:space="0" w:color="auto"/>
        <w:left w:val="none" w:sz="0" w:space="0" w:color="auto"/>
        <w:bottom w:val="none" w:sz="0" w:space="0" w:color="auto"/>
        <w:right w:val="none" w:sz="0" w:space="0" w:color="auto"/>
      </w:divBdr>
    </w:div>
    <w:div w:id="1940749619">
      <w:bodyDiv w:val="1"/>
      <w:marLeft w:val="0"/>
      <w:marRight w:val="0"/>
      <w:marTop w:val="0"/>
      <w:marBottom w:val="0"/>
      <w:divBdr>
        <w:top w:val="none" w:sz="0" w:space="0" w:color="auto"/>
        <w:left w:val="none" w:sz="0" w:space="0" w:color="auto"/>
        <w:bottom w:val="none" w:sz="0" w:space="0" w:color="auto"/>
        <w:right w:val="none" w:sz="0" w:space="0" w:color="auto"/>
      </w:divBdr>
    </w:div>
    <w:div w:id="1970545382">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2001267">
      <w:bodyDiv w:val="1"/>
      <w:marLeft w:val="0"/>
      <w:marRight w:val="0"/>
      <w:marTop w:val="0"/>
      <w:marBottom w:val="0"/>
      <w:divBdr>
        <w:top w:val="none" w:sz="0" w:space="0" w:color="auto"/>
        <w:left w:val="none" w:sz="0" w:space="0" w:color="auto"/>
        <w:bottom w:val="none" w:sz="0" w:space="0" w:color="auto"/>
        <w:right w:val="none" w:sz="0" w:space="0" w:color="auto"/>
      </w:divBdr>
    </w:div>
    <w:div w:id="2028434896">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0328641">
      <w:bodyDiv w:val="1"/>
      <w:marLeft w:val="0"/>
      <w:marRight w:val="0"/>
      <w:marTop w:val="0"/>
      <w:marBottom w:val="0"/>
      <w:divBdr>
        <w:top w:val="none" w:sz="0" w:space="0" w:color="auto"/>
        <w:left w:val="none" w:sz="0" w:space="0" w:color="auto"/>
        <w:bottom w:val="none" w:sz="0" w:space="0" w:color="auto"/>
        <w:right w:val="none" w:sz="0" w:space="0" w:color="auto"/>
      </w:divBdr>
    </w:div>
    <w:div w:id="21159808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osf.io/vhzsn/"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5" Type="http://schemas.openxmlformats.org/officeDocument/2006/relationships/image" Target="media/image2.emf"/><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Ian:Library:Application%20Support:Microsoft:Office:User%20Templates:My%20Templates:APA%206th%20edition%20template%20CMU.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GENERIC AMONG IRAP EFF</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3.xml><?xml version="1.0" encoding="utf-8"?>
<ds:datastoreItem xmlns:ds="http://schemas.openxmlformats.org/officeDocument/2006/customXml" ds:itemID="{5F9CC4AF-B86E-9E47-88B3-7AF1032D10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Macintosh%20HD:Users:Ian:Library:Application%20Support:Microsoft:Office:User%20Templates:My%20Templates:APA%206th%20edition%20template%20CMU.dotx</Template>
  <TotalTime>1270</TotalTime>
  <Pages>10</Pages>
  <Words>17566</Words>
  <Characters>100128</Characters>
  <Application>Microsoft Office Word</Application>
  <DocSecurity>0</DocSecurity>
  <Lines>834</Lines>
  <Paragraphs>234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Hussey</dc:creator>
  <cp:keywords/>
  <dc:description/>
  <cp:lastModifiedBy>Ian Hussey</cp:lastModifiedBy>
  <cp:revision>836</cp:revision>
  <dcterms:created xsi:type="dcterms:W3CDTF">2018-12-22T13:44:00Z</dcterms:created>
  <dcterms:modified xsi:type="dcterms:W3CDTF">2020-06-12T01:03:00Z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TC039823519991</vt:lpwstr>
  </property>
  <property fmtid="{D5CDD505-2E9C-101B-9397-08002B2CF9AE}" pid="3" name="ZOTERO_PREF_1">
    <vt:lpwstr>&lt;data data-version="3" zotero-version="5.0.87"&gt;&lt;session id="f3SNvFjV"/&gt;&lt;style id="http://www.zotero.org/styles/apa" locale="en-US" hasBibliography="1" bibliographyStyleHasBeenSet="1"/&gt;&lt;prefs&gt;&lt;pref name="fieldType" value="Field"/&gt;&lt;/prefs&gt;&lt;/data&gt;</vt:lpwstr>
  </property>
</Properties>
</file>