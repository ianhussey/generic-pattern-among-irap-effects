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C037" w14:textId="391D527D" w:rsidR="00182908" w:rsidRPr="0066477C" w:rsidRDefault="00182908" w:rsidP="00182908">
      <w:pPr>
        <w:pStyle w:val="Heading2"/>
      </w:pPr>
      <w:r>
        <w:t xml:space="preserve">Prevalence of invalid inferences </w:t>
      </w:r>
    </w:p>
    <w:p w14:paraId="488923B2" w14:textId="77777777" w:rsidR="00F807A4" w:rsidRDefault="00BF083C" w:rsidP="0085746F">
      <w:r w:rsidRPr="00F807A4">
        <w:rPr>
          <w:highlight w:val="yellow"/>
        </w:rPr>
        <w:t xml:space="preserve">Two independent raters assessed the </w:t>
      </w:r>
      <w:r w:rsidR="00D13ABC" w:rsidRPr="00F807A4">
        <w:rPr>
          <w:highlight w:val="yellow"/>
        </w:rPr>
        <w:t xml:space="preserve">validity of the </w:t>
      </w:r>
      <w:r w:rsidRPr="00F807A4">
        <w:rPr>
          <w:highlight w:val="yellow"/>
        </w:rPr>
        <w:t>inferences made within each article</w:t>
      </w:r>
      <w:r w:rsidR="003A5F87" w:rsidRPr="00F807A4">
        <w:rPr>
          <w:highlight w:val="yellow"/>
        </w:rPr>
        <w:t xml:space="preserve">, i.e., whether each article contained an inference on the basis of a hypothesis test that is now known to be confounded. </w:t>
      </w:r>
      <w:r w:rsidRPr="00F807A4">
        <w:rPr>
          <w:highlight w:val="yellow"/>
        </w:rPr>
        <w:t xml:space="preserve">Inter-rater reliability was found to be XXX. </w:t>
      </w:r>
      <w:r w:rsidR="00D13ABC" w:rsidRPr="00F807A4">
        <w:rPr>
          <w:highlight w:val="yellow"/>
        </w:rPr>
        <w:t xml:space="preserve">Quotes substantiating confounded </w:t>
      </w:r>
      <w:r w:rsidR="00184493" w:rsidRPr="00F807A4">
        <w:rPr>
          <w:highlight w:val="yellow"/>
        </w:rPr>
        <w:t xml:space="preserve">inferences are available in the supplementary materials. </w:t>
      </w:r>
      <w:r w:rsidR="00982FF1" w:rsidRPr="00F807A4">
        <w:rPr>
          <w:highlight w:val="yellow"/>
        </w:rPr>
        <w:t>84</w:t>
      </w:r>
      <w:r w:rsidR="004475D5" w:rsidRPr="00F807A4">
        <w:rPr>
          <w:highlight w:val="yellow"/>
        </w:rPr>
        <w:t>.</w:t>
      </w:r>
      <w:r w:rsidR="00982FF1" w:rsidRPr="00F807A4">
        <w:rPr>
          <w:highlight w:val="yellow"/>
        </w:rPr>
        <w:t>7</w:t>
      </w:r>
      <w:r w:rsidR="004475D5" w:rsidRPr="00F807A4">
        <w:rPr>
          <w:highlight w:val="yellow"/>
        </w:rPr>
        <w:t>%</w:t>
      </w:r>
      <w:r w:rsidR="00182908" w:rsidRPr="00F807A4">
        <w:rPr>
          <w:highlight w:val="yellow"/>
        </w:rPr>
        <w:t xml:space="preserve"> of articles were found to contain at least one invalid inference on the basis of a hypothesis test that is now known to be confounded</w:t>
      </w:r>
      <w:r w:rsidR="009C1628" w:rsidRPr="00F807A4">
        <w:rPr>
          <w:highlight w:val="yellow"/>
        </w:rPr>
        <w:t>. No change</w:t>
      </w:r>
      <w:r w:rsidR="00C76C9A" w:rsidRPr="00F807A4">
        <w:rPr>
          <w:highlight w:val="yellow"/>
        </w:rPr>
        <w:t>s</w:t>
      </w:r>
      <w:r w:rsidR="009C1628" w:rsidRPr="00F807A4">
        <w:rPr>
          <w:highlight w:val="yellow"/>
        </w:rPr>
        <w:t xml:space="preserve"> over time </w:t>
      </w:r>
      <w:r w:rsidR="00C76C9A" w:rsidRPr="00F807A4">
        <w:rPr>
          <w:highlight w:val="yellow"/>
        </w:rPr>
        <w:t>were observed</w:t>
      </w:r>
      <w:r w:rsidR="009C1628" w:rsidRPr="00F807A4">
        <w:rPr>
          <w:highlight w:val="yellow"/>
        </w:rPr>
        <w:t xml:space="preserve">, </w:t>
      </w:r>
      <w:r w:rsidR="004475D5" w:rsidRPr="00F807A4">
        <w:rPr>
          <w:highlight w:val="yellow"/>
        </w:rPr>
        <w:t xml:space="preserve">OR = 0.88, 95% CI [0.72, 1.03], </w:t>
      </w:r>
      <w:r w:rsidR="004475D5" w:rsidRPr="00F807A4">
        <w:rPr>
          <w:i/>
          <w:highlight w:val="yellow"/>
        </w:rPr>
        <w:t>p</w:t>
      </w:r>
      <w:r w:rsidR="004475D5" w:rsidRPr="00F807A4">
        <w:rPr>
          <w:highlight w:val="yellow"/>
        </w:rPr>
        <w:t xml:space="preserve"> = .138, </w:t>
      </w:r>
      <w:r w:rsidR="004475D5" w:rsidRPr="00F807A4">
        <w:rPr>
          <w:i/>
          <w:highlight w:val="yellow"/>
        </w:rPr>
        <w:t>R</w:t>
      </w:r>
      <w:r w:rsidR="004475D5" w:rsidRPr="00F807A4">
        <w:rPr>
          <w:rFonts w:cs="Times New Roman (Body CS)"/>
          <w:highlight w:val="yellow"/>
          <w:vertAlign w:val="superscript"/>
        </w:rPr>
        <w:t>2</w:t>
      </w:r>
      <w:r w:rsidR="004475D5" w:rsidRPr="00F807A4">
        <w:rPr>
          <w:rFonts w:cs="Times New Roman (Body CS)"/>
          <w:highlight w:val="yellow"/>
          <w:vertAlign w:val="subscript"/>
        </w:rPr>
        <w:t>Tjur</w:t>
      </w:r>
      <w:r w:rsidR="004475D5" w:rsidRPr="00F807A4">
        <w:rPr>
          <w:highlight w:val="yellow"/>
        </w:rPr>
        <w:t xml:space="preserve"> = .02</w:t>
      </w:r>
      <w:r w:rsidR="008442C5" w:rsidRPr="00F807A4">
        <w:rPr>
          <w:highlight w:val="yellow"/>
        </w:rPr>
        <w:t>.</w:t>
      </w:r>
      <w:r w:rsidR="008442C5">
        <w:t xml:space="preserve"> </w:t>
      </w:r>
    </w:p>
    <w:p w14:paraId="3C3108AF" w14:textId="01CDA03E" w:rsidR="004475D5" w:rsidRPr="0066477C" w:rsidRDefault="00982FF1" w:rsidP="0085746F">
      <w:r w:rsidRPr="0066477C">
        <w:t>78</w:t>
      </w:r>
      <w:r w:rsidR="004475D5" w:rsidRPr="0066477C">
        <w:t>.</w:t>
      </w:r>
      <w:r w:rsidRPr="0066477C">
        <w:t>6</w:t>
      </w:r>
      <w:r w:rsidR="004475D5" w:rsidRPr="0066477C">
        <w:t>%</w:t>
      </w:r>
      <w:r w:rsidR="00C76C9A" w:rsidRPr="00C76C9A">
        <w:t xml:space="preserve"> </w:t>
      </w:r>
      <w:r w:rsidR="00C76C9A">
        <w:t xml:space="preserve">of articles were found to contain at least one invalid </w:t>
      </w:r>
      <w:r w:rsidR="00BF083C">
        <w:t xml:space="preserve">inference as part of its </w:t>
      </w:r>
      <w:r w:rsidR="00C76C9A">
        <w:t>key claim</w:t>
      </w:r>
      <w:r w:rsidR="00BF083C">
        <w:t>s</w:t>
      </w:r>
      <w:r w:rsidR="00C76C9A">
        <w:t xml:space="preserve">. No changes over time were observed, </w:t>
      </w:r>
      <w:r w:rsidR="004475D5" w:rsidRPr="0066477C">
        <w:t xml:space="preserve">OR = 0.94, 95% CI [0.81, 1.08], </w:t>
      </w:r>
      <w:r w:rsidR="004475D5" w:rsidRPr="0066477C">
        <w:rPr>
          <w:i/>
        </w:rPr>
        <w:t>p</w:t>
      </w:r>
      <w:r w:rsidR="004475D5" w:rsidRPr="0066477C">
        <w:t xml:space="preserve"> = .407, </w:t>
      </w:r>
      <w:r w:rsidR="004475D5" w:rsidRPr="0066477C">
        <w:rPr>
          <w:i/>
        </w:rPr>
        <w:t>R</w:t>
      </w:r>
      <w:r w:rsidR="004475D5" w:rsidRPr="0066477C">
        <w:rPr>
          <w:rFonts w:cs="Times New Roman (Body CS)"/>
          <w:vertAlign w:val="superscript"/>
        </w:rPr>
        <w:t>2</w:t>
      </w:r>
      <w:r w:rsidR="004475D5" w:rsidRPr="0066477C">
        <w:rPr>
          <w:rFonts w:cs="Times New Roman (Body CS)"/>
          <w:vertAlign w:val="subscript"/>
        </w:rPr>
        <w:t>Tjur</w:t>
      </w:r>
      <w:r w:rsidR="004475D5" w:rsidRPr="0066477C">
        <w:t xml:space="preserve"> = .01</w:t>
      </w:r>
      <w:r w:rsidR="00C76C9A">
        <w:t>.</w:t>
      </w:r>
    </w:p>
    <w:p w14:paraId="26B5AE37" w14:textId="77777777" w:rsidR="00EA0E2A" w:rsidRPr="0066477C" w:rsidRDefault="00EA0E2A" w:rsidP="00EA0E2A"/>
    <w:sectPr w:rsidR="00EA0E2A" w:rsidRPr="0066477C" w:rsidSect="00464EB9">
      <w:headerReference w:type="default" r:id="rId10"/>
      <w:footnotePr>
        <w:pos w:val="beneathText"/>
      </w:footnotePr>
      <w:pgSz w:w="11900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C127C" w14:textId="77777777" w:rsidR="00CF5C2C" w:rsidRDefault="00CF5C2C">
      <w:pPr>
        <w:spacing w:line="240" w:lineRule="auto"/>
      </w:pPr>
      <w:r>
        <w:separator/>
      </w:r>
    </w:p>
  </w:endnote>
  <w:endnote w:type="continuationSeparator" w:id="0">
    <w:p w14:paraId="43B1A185" w14:textId="77777777" w:rsidR="00CF5C2C" w:rsidRDefault="00CF5C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 New Roman (Body CS)">
    <w:altName w:val="Times New Roman"/>
    <w:panose1 w:val="020206030504050203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68184" w14:textId="77777777" w:rsidR="00CF5C2C" w:rsidRDefault="00CF5C2C">
      <w:pPr>
        <w:spacing w:line="240" w:lineRule="auto"/>
      </w:pPr>
      <w:r>
        <w:separator/>
      </w:r>
    </w:p>
  </w:footnote>
  <w:footnote w:type="continuationSeparator" w:id="0">
    <w:p w14:paraId="50D241AA" w14:textId="77777777" w:rsidR="00CF5C2C" w:rsidRDefault="00CF5C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153F0" w14:textId="5499C597" w:rsidR="002D16BC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 w:rsidR="00B30239">
          <w:rPr>
            <w:rStyle w:val="Strong"/>
          </w:rPr>
          <w:t xml:space="preserve">SYSTEMATIC REVIEW OF IRAP </w:t>
        </w:r>
        <w:r w:rsidR="00FC3F76">
          <w:rPr>
            <w:rStyle w:val="Strong"/>
          </w:rPr>
          <w:t>RESEARCH PRACTICES</w:t>
        </w:r>
      </w:sdtContent>
    </w:sdt>
    <w:r w:rsidR="002D16BC">
      <w:rPr>
        <w:rStyle w:val="Strong"/>
      </w:rPr>
      <w:ptab w:relativeTo="margin" w:alignment="right" w:leader="none"/>
    </w:r>
    <w:r w:rsidR="002D16BC">
      <w:rPr>
        <w:rStyle w:val="Strong"/>
      </w:rPr>
      <w:fldChar w:fldCharType="begin"/>
    </w:r>
    <w:r w:rsidR="002D16BC">
      <w:rPr>
        <w:rStyle w:val="Strong"/>
      </w:rPr>
      <w:instrText xml:space="preserve"> PAGE   \* MERGEFORMAT </w:instrText>
    </w:r>
    <w:r w:rsidR="002D16BC">
      <w:rPr>
        <w:rStyle w:val="Strong"/>
      </w:rPr>
      <w:fldChar w:fldCharType="separate"/>
    </w:r>
    <w:r w:rsidR="002D16BC">
      <w:rPr>
        <w:rStyle w:val="Strong"/>
        <w:noProof/>
      </w:rPr>
      <w:t>2</w:t>
    </w:r>
    <w:r w:rsidR="002D16BC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0343CC"/>
    <w:multiLevelType w:val="hybridMultilevel"/>
    <w:tmpl w:val="1F8C8082"/>
    <w:lvl w:ilvl="0" w:tplc="A85E8EC8">
      <w:start w:val="1"/>
      <w:numFmt w:val="bullet"/>
      <w:lvlText w:val="-"/>
      <w:lvlJc w:val="left"/>
      <w:pPr>
        <w:ind w:left="1080" w:hanging="360"/>
      </w:pPr>
      <w:rPr>
        <w:rFonts w:ascii="CMU Serif Roman" w:eastAsiaTheme="minorEastAsia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6E0B8C"/>
    <w:multiLevelType w:val="hybridMultilevel"/>
    <w:tmpl w:val="75EE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63644"/>
    <w:multiLevelType w:val="hybridMultilevel"/>
    <w:tmpl w:val="B04617C0"/>
    <w:lvl w:ilvl="0" w:tplc="D820F0A0">
      <w:numFmt w:val="bullet"/>
      <w:lvlText w:val="-"/>
      <w:lvlJc w:val="left"/>
      <w:pPr>
        <w:ind w:left="720" w:hanging="360"/>
      </w:pPr>
      <w:rPr>
        <w:rFonts w:ascii="CMU Serif Roman" w:eastAsiaTheme="minorEastAsia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162443">
    <w:abstractNumId w:val="9"/>
  </w:num>
  <w:num w:numId="2" w16cid:durableId="1097553352">
    <w:abstractNumId w:val="7"/>
  </w:num>
  <w:num w:numId="3" w16cid:durableId="1735009066">
    <w:abstractNumId w:val="6"/>
  </w:num>
  <w:num w:numId="4" w16cid:durableId="2070226631">
    <w:abstractNumId w:val="5"/>
  </w:num>
  <w:num w:numId="5" w16cid:durableId="1196893717">
    <w:abstractNumId w:val="4"/>
  </w:num>
  <w:num w:numId="6" w16cid:durableId="51125440">
    <w:abstractNumId w:val="8"/>
  </w:num>
  <w:num w:numId="7" w16cid:durableId="1230733157">
    <w:abstractNumId w:val="3"/>
  </w:num>
  <w:num w:numId="8" w16cid:durableId="529999652">
    <w:abstractNumId w:val="2"/>
  </w:num>
  <w:num w:numId="9" w16cid:durableId="1512716786">
    <w:abstractNumId w:val="1"/>
  </w:num>
  <w:num w:numId="10" w16cid:durableId="2041976800">
    <w:abstractNumId w:val="0"/>
  </w:num>
  <w:num w:numId="11" w16cid:durableId="1842819858">
    <w:abstractNumId w:val="9"/>
    <w:lvlOverride w:ilvl="0">
      <w:startOverride w:val="1"/>
    </w:lvlOverride>
  </w:num>
  <w:num w:numId="12" w16cid:durableId="1435591356">
    <w:abstractNumId w:val="10"/>
  </w:num>
  <w:num w:numId="13" w16cid:durableId="1254973140">
    <w:abstractNumId w:val="11"/>
  </w:num>
  <w:num w:numId="14" w16cid:durableId="18395423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attachedTemplate r:id="rId1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45"/>
    <w:rsid w:val="000012EE"/>
    <w:rsid w:val="000031F2"/>
    <w:rsid w:val="00004245"/>
    <w:rsid w:val="000058FE"/>
    <w:rsid w:val="00006DB3"/>
    <w:rsid w:val="00007E38"/>
    <w:rsid w:val="00011FB2"/>
    <w:rsid w:val="000176AB"/>
    <w:rsid w:val="00021C2E"/>
    <w:rsid w:val="0002563C"/>
    <w:rsid w:val="0002649B"/>
    <w:rsid w:val="00026C81"/>
    <w:rsid w:val="0003306F"/>
    <w:rsid w:val="00035512"/>
    <w:rsid w:val="00036079"/>
    <w:rsid w:val="000368E9"/>
    <w:rsid w:val="00037B2A"/>
    <w:rsid w:val="00044408"/>
    <w:rsid w:val="0004718F"/>
    <w:rsid w:val="00053CFD"/>
    <w:rsid w:val="00053E5E"/>
    <w:rsid w:val="0005547F"/>
    <w:rsid w:val="000567FA"/>
    <w:rsid w:val="00057A48"/>
    <w:rsid w:val="00060AAC"/>
    <w:rsid w:val="000615B6"/>
    <w:rsid w:val="00075E38"/>
    <w:rsid w:val="000770D9"/>
    <w:rsid w:val="00077334"/>
    <w:rsid w:val="0008131C"/>
    <w:rsid w:val="000841B6"/>
    <w:rsid w:val="00084246"/>
    <w:rsid w:val="000908F2"/>
    <w:rsid w:val="00091D93"/>
    <w:rsid w:val="00095106"/>
    <w:rsid w:val="0009537E"/>
    <w:rsid w:val="00097F67"/>
    <w:rsid w:val="000A2620"/>
    <w:rsid w:val="000A4863"/>
    <w:rsid w:val="000B0E0C"/>
    <w:rsid w:val="000B5799"/>
    <w:rsid w:val="000C05E3"/>
    <w:rsid w:val="000C5721"/>
    <w:rsid w:val="000C5B70"/>
    <w:rsid w:val="000D3CA2"/>
    <w:rsid w:val="000E68AB"/>
    <w:rsid w:val="000E758E"/>
    <w:rsid w:val="000F3C3D"/>
    <w:rsid w:val="000F57B4"/>
    <w:rsid w:val="000F667B"/>
    <w:rsid w:val="000F6CD8"/>
    <w:rsid w:val="000F71FA"/>
    <w:rsid w:val="0010012E"/>
    <w:rsid w:val="001005A8"/>
    <w:rsid w:val="0010150C"/>
    <w:rsid w:val="001032C0"/>
    <w:rsid w:val="00113487"/>
    <w:rsid w:val="00115A18"/>
    <w:rsid w:val="00120796"/>
    <w:rsid w:val="001215C9"/>
    <w:rsid w:val="001222A1"/>
    <w:rsid w:val="0012489F"/>
    <w:rsid w:val="00124C3A"/>
    <w:rsid w:val="001264E4"/>
    <w:rsid w:val="00130FE1"/>
    <w:rsid w:val="00132107"/>
    <w:rsid w:val="00136ED6"/>
    <w:rsid w:val="0014421C"/>
    <w:rsid w:val="00144293"/>
    <w:rsid w:val="0015021A"/>
    <w:rsid w:val="001502EC"/>
    <w:rsid w:val="001559B8"/>
    <w:rsid w:val="00162E13"/>
    <w:rsid w:val="00163676"/>
    <w:rsid w:val="00163DBA"/>
    <w:rsid w:val="001666E1"/>
    <w:rsid w:val="00172017"/>
    <w:rsid w:val="0017316C"/>
    <w:rsid w:val="00173CFB"/>
    <w:rsid w:val="001769BA"/>
    <w:rsid w:val="00176FD8"/>
    <w:rsid w:val="00182908"/>
    <w:rsid w:val="001843B5"/>
    <w:rsid w:val="00184493"/>
    <w:rsid w:val="0019206D"/>
    <w:rsid w:val="0019318C"/>
    <w:rsid w:val="00194AC7"/>
    <w:rsid w:val="001A23C8"/>
    <w:rsid w:val="001B053F"/>
    <w:rsid w:val="001B0992"/>
    <w:rsid w:val="001B5E44"/>
    <w:rsid w:val="001B5FC5"/>
    <w:rsid w:val="001C1595"/>
    <w:rsid w:val="001C2057"/>
    <w:rsid w:val="001C2446"/>
    <w:rsid w:val="001C30A0"/>
    <w:rsid w:val="001C3616"/>
    <w:rsid w:val="001D2596"/>
    <w:rsid w:val="001D3810"/>
    <w:rsid w:val="001D4CCE"/>
    <w:rsid w:val="001E5A1D"/>
    <w:rsid w:val="001F1CC2"/>
    <w:rsid w:val="001F1E93"/>
    <w:rsid w:val="001F56DC"/>
    <w:rsid w:val="001F5853"/>
    <w:rsid w:val="001F627B"/>
    <w:rsid w:val="001F7AED"/>
    <w:rsid w:val="002013B3"/>
    <w:rsid w:val="00204815"/>
    <w:rsid w:val="00207FC6"/>
    <w:rsid w:val="00211033"/>
    <w:rsid w:val="00211ACD"/>
    <w:rsid w:val="00211AD8"/>
    <w:rsid w:val="0022305C"/>
    <w:rsid w:val="002243D5"/>
    <w:rsid w:val="0022567F"/>
    <w:rsid w:val="00230958"/>
    <w:rsid w:val="00231A53"/>
    <w:rsid w:val="0023585C"/>
    <w:rsid w:val="00235E97"/>
    <w:rsid w:val="002366C0"/>
    <w:rsid w:val="00237293"/>
    <w:rsid w:val="00242690"/>
    <w:rsid w:val="00251680"/>
    <w:rsid w:val="00252A6B"/>
    <w:rsid w:val="00255BBA"/>
    <w:rsid w:val="00256426"/>
    <w:rsid w:val="002565B3"/>
    <w:rsid w:val="002605B5"/>
    <w:rsid w:val="00264364"/>
    <w:rsid w:val="00265DA6"/>
    <w:rsid w:val="002714D2"/>
    <w:rsid w:val="002717CB"/>
    <w:rsid w:val="00272607"/>
    <w:rsid w:val="00272A51"/>
    <w:rsid w:val="00272C89"/>
    <w:rsid w:val="00273F0D"/>
    <w:rsid w:val="00275017"/>
    <w:rsid w:val="00277329"/>
    <w:rsid w:val="002779DD"/>
    <w:rsid w:val="00282535"/>
    <w:rsid w:val="00285272"/>
    <w:rsid w:val="0028551E"/>
    <w:rsid w:val="002864F4"/>
    <w:rsid w:val="002927D0"/>
    <w:rsid w:val="00294461"/>
    <w:rsid w:val="00295506"/>
    <w:rsid w:val="002A3D27"/>
    <w:rsid w:val="002A4EE9"/>
    <w:rsid w:val="002B250C"/>
    <w:rsid w:val="002B49E5"/>
    <w:rsid w:val="002B59B1"/>
    <w:rsid w:val="002B66A6"/>
    <w:rsid w:val="002C1065"/>
    <w:rsid w:val="002C281B"/>
    <w:rsid w:val="002C3C87"/>
    <w:rsid w:val="002C4756"/>
    <w:rsid w:val="002C58E5"/>
    <w:rsid w:val="002D16BC"/>
    <w:rsid w:val="002D710D"/>
    <w:rsid w:val="002E5EE2"/>
    <w:rsid w:val="002E6351"/>
    <w:rsid w:val="002E650C"/>
    <w:rsid w:val="002E70FA"/>
    <w:rsid w:val="002F5B01"/>
    <w:rsid w:val="002F6EBF"/>
    <w:rsid w:val="00302907"/>
    <w:rsid w:val="003056C4"/>
    <w:rsid w:val="0031006D"/>
    <w:rsid w:val="00310640"/>
    <w:rsid w:val="003110E9"/>
    <w:rsid w:val="00313670"/>
    <w:rsid w:val="00313A24"/>
    <w:rsid w:val="0031582B"/>
    <w:rsid w:val="00317063"/>
    <w:rsid w:val="00322856"/>
    <w:rsid w:val="0032385F"/>
    <w:rsid w:val="00324FF0"/>
    <w:rsid w:val="00327469"/>
    <w:rsid w:val="00331375"/>
    <w:rsid w:val="00335204"/>
    <w:rsid w:val="0033644A"/>
    <w:rsid w:val="00337AF5"/>
    <w:rsid w:val="00340BC8"/>
    <w:rsid w:val="0034308E"/>
    <w:rsid w:val="00345366"/>
    <w:rsid w:val="00351CAA"/>
    <w:rsid w:val="00353E5C"/>
    <w:rsid w:val="00360BA8"/>
    <w:rsid w:val="00363F7C"/>
    <w:rsid w:val="00363FD4"/>
    <w:rsid w:val="003733E4"/>
    <w:rsid w:val="003764FB"/>
    <w:rsid w:val="00381175"/>
    <w:rsid w:val="00385DD4"/>
    <w:rsid w:val="00390426"/>
    <w:rsid w:val="003925A2"/>
    <w:rsid w:val="00392AFE"/>
    <w:rsid w:val="003A44D9"/>
    <w:rsid w:val="003A5F87"/>
    <w:rsid w:val="003B3659"/>
    <w:rsid w:val="003B49E3"/>
    <w:rsid w:val="003B7BD1"/>
    <w:rsid w:val="003C0805"/>
    <w:rsid w:val="003C175C"/>
    <w:rsid w:val="003C1C06"/>
    <w:rsid w:val="003C1D9B"/>
    <w:rsid w:val="003C48B6"/>
    <w:rsid w:val="003E2591"/>
    <w:rsid w:val="003E2B87"/>
    <w:rsid w:val="003E517D"/>
    <w:rsid w:val="003E6DD6"/>
    <w:rsid w:val="003E722E"/>
    <w:rsid w:val="003E7C3F"/>
    <w:rsid w:val="003F0681"/>
    <w:rsid w:val="003F0FF3"/>
    <w:rsid w:val="00404DEA"/>
    <w:rsid w:val="00411262"/>
    <w:rsid w:val="0041186C"/>
    <w:rsid w:val="004152F6"/>
    <w:rsid w:val="00415C2E"/>
    <w:rsid w:val="0041665B"/>
    <w:rsid w:val="00420913"/>
    <w:rsid w:val="00422C9C"/>
    <w:rsid w:val="0042471B"/>
    <w:rsid w:val="004315D4"/>
    <w:rsid w:val="0043190E"/>
    <w:rsid w:val="004334BA"/>
    <w:rsid w:val="00435382"/>
    <w:rsid w:val="00436157"/>
    <w:rsid w:val="00441D24"/>
    <w:rsid w:val="0044212F"/>
    <w:rsid w:val="004464DB"/>
    <w:rsid w:val="004467C4"/>
    <w:rsid w:val="004475D5"/>
    <w:rsid w:val="004476FB"/>
    <w:rsid w:val="00454F24"/>
    <w:rsid w:val="00463941"/>
    <w:rsid w:val="00464EB9"/>
    <w:rsid w:val="0046638E"/>
    <w:rsid w:val="00467854"/>
    <w:rsid w:val="004738FC"/>
    <w:rsid w:val="004762B3"/>
    <w:rsid w:val="004779D7"/>
    <w:rsid w:val="00491391"/>
    <w:rsid w:val="00491ACD"/>
    <w:rsid w:val="00492A81"/>
    <w:rsid w:val="004950E7"/>
    <w:rsid w:val="00496DFC"/>
    <w:rsid w:val="004A14EC"/>
    <w:rsid w:val="004A213D"/>
    <w:rsid w:val="004A41BF"/>
    <w:rsid w:val="004B66D0"/>
    <w:rsid w:val="004C1ADE"/>
    <w:rsid w:val="004C6A3C"/>
    <w:rsid w:val="004C7E99"/>
    <w:rsid w:val="004D2067"/>
    <w:rsid w:val="004D23A9"/>
    <w:rsid w:val="004D4480"/>
    <w:rsid w:val="004E28D2"/>
    <w:rsid w:val="004E4EEB"/>
    <w:rsid w:val="004E698E"/>
    <w:rsid w:val="004F041A"/>
    <w:rsid w:val="004F462F"/>
    <w:rsid w:val="00505FA7"/>
    <w:rsid w:val="00511AEB"/>
    <w:rsid w:val="00513199"/>
    <w:rsid w:val="00515691"/>
    <w:rsid w:val="00526465"/>
    <w:rsid w:val="00531FFB"/>
    <w:rsid w:val="00533A8A"/>
    <w:rsid w:val="00536173"/>
    <w:rsid w:val="00536A52"/>
    <w:rsid w:val="005378BE"/>
    <w:rsid w:val="00543565"/>
    <w:rsid w:val="00545564"/>
    <w:rsid w:val="0054635F"/>
    <w:rsid w:val="00550542"/>
    <w:rsid w:val="005608DB"/>
    <w:rsid w:val="005612E6"/>
    <w:rsid w:val="00571AAB"/>
    <w:rsid w:val="00573E33"/>
    <w:rsid w:val="00576954"/>
    <w:rsid w:val="00592E97"/>
    <w:rsid w:val="0059476C"/>
    <w:rsid w:val="0059682C"/>
    <w:rsid w:val="00596E39"/>
    <w:rsid w:val="0059738E"/>
    <w:rsid w:val="005B1217"/>
    <w:rsid w:val="005B2050"/>
    <w:rsid w:val="005B207E"/>
    <w:rsid w:val="005B5DC8"/>
    <w:rsid w:val="005B62BD"/>
    <w:rsid w:val="005B6C05"/>
    <w:rsid w:val="005B7B7E"/>
    <w:rsid w:val="005C021B"/>
    <w:rsid w:val="005C13BA"/>
    <w:rsid w:val="005C1C62"/>
    <w:rsid w:val="005C37BC"/>
    <w:rsid w:val="005C7586"/>
    <w:rsid w:val="005D0D0B"/>
    <w:rsid w:val="005D3166"/>
    <w:rsid w:val="005D4CC0"/>
    <w:rsid w:val="005D5104"/>
    <w:rsid w:val="005D73D1"/>
    <w:rsid w:val="005D75F5"/>
    <w:rsid w:val="006020FD"/>
    <w:rsid w:val="00605C07"/>
    <w:rsid w:val="006066F3"/>
    <w:rsid w:val="006119D5"/>
    <w:rsid w:val="0061213E"/>
    <w:rsid w:val="00613912"/>
    <w:rsid w:val="0062285B"/>
    <w:rsid w:val="00624206"/>
    <w:rsid w:val="00626119"/>
    <w:rsid w:val="00640794"/>
    <w:rsid w:val="0064260E"/>
    <w:rsid w:val="00646027"/>
    <w:rsid w:val="00652414"/>
    <w:rsid w:val="00652D2B"/>
    <w:rsid w:val="006553A8"/>
    <w:rsid w:val="00655429"/>
    <w:rsid w:val="00655BC4"/>
    <w:rsid w:val="00656B58"/>
    <w:rsid w:val="00657FE4"/>
    <w:rsid w:val="0066477C"/>
    <w:rsid w:val="00667B07"/>
    <w:rsid w:val="006735E0"/>
    <w:rsid w:val="00681A5E"/>
    <w:rsid w:val="006826C2"/>
    <w:rsid w:val="00683174"/>
    <w:rsid w:val="00692574"/>
    <w:rsid w:val="00692C63"/>
    <w:rsid w:val="006932FF"/>
    <w:rsid w:val="00693D2E"/>
    <w:rsid w:val="006943BB"/>
    <w:rsid w:val="0069445E"/>
    <w:rsid w:val="00694DDD"/>
    <w:rsid w:val="006959F1"/>
    <w:rsid w:val="00696F9E"/>
    <w:rsid w:val="0069730A"/>
    <w:rsid w:val="0069754B"/>
    <w:rsid w:val="006A0828"/>
    <w:rsid w:val="006B0861"/>
    <w:rsid w:val="006B10BA"/>
    <w:rsid w:val="006B170B"/>
    <w:rsid w:val="006B6A34"/>
    <w:rsid w:val="006C3452"/>
    <w:rsid w:val="006C7C96"/>
    <w:rsid w:val="006E5050"/>
    <w:rsid w:val="006E56D0"/>
    <w:rsid w:val="006F27D1"/>
    <w:rsid w:val="006F3481"/>
    <w:rsid w:val="006F67A9"/>
    <w:rsid w:val="007020AE"/>
    <w:rsid w:val="00702920"/>
    <w:rsid w:val="00706630"/>
    <w:rsid w:val="007126A6"/>
    <w:rsid w:val="00721981"/>
    <w:rsid w:val="007255B3"/>
    <w:rsid w:val="0072723F"/>
    <w:rsid w:val="00730213"/>
    <w:rsid w:val="00740580"/>
    <w:rsid w:val="00747CEC"/>
    <w:rsid w:val="00750ED4"/>
    <w:rsid w:val="00752692"/>
    <w:rsid w:val="00755399"/>
    <w:rsid w:val="00760376"/>
    <w:rsid w:val="00760D00"/>
    <w:rsid w:val="007613BA"/>
    <w:rsid w:val="00761D68"/>
    <w:rsid w:val="0076602A"/>
    <w:rsid w:val="007701F9"/>
    <w:rsid w:val="007706D8"/>
    <w:rsid w:val="0078096E"/>
    <w:rsid w:val="00783BD0"/>
    <w:rsid w:val="00791256"/>
    <w:rsid w:val="007932C4"/>
    <w:rsid w:val="0079540E"/>
    <w:rsid w:val="00797FF6"/>
    <w:rsid w:val="007A0968"/>
    <w:rsid w:val="007A09E0"/>
    <w:rsid w:val="007A111C"/>
    <w:rsid w:val="007A42CB"/>
    <w:rsid w:val="007B0CD3"/>
    <w:rsid w:val="007B13EC"/>
    <w:rsid w:val="007B1AB9"/>
    <w:rsid w:val="007B67CF"/>
    <w:rsid w:val="007D0485"/>
    <w:rsid w:val="007D4081"/>
    <w:rsid w:val="007D6209"/>
    <w:rsid w:val="007E2FD0"/>
    <w:rsid w:val="00804989"/>
    <w:rsid w:val="00805128"/>
    <w:rsid w:val="0080704E"/>
    <w:rsid w:val="00813C5F"/>
    <w:rsid w:val="0082311D"/>
    <w:rsid w:val="0082664C"/>
    <w:rsid w:val="008312EA"/>
    <w:rsid w:val="00831D15"/>
    <w:rsid w:val="00832A01"/>
    <w:rsid w:val="0083412B"/>
    <w:rsid w:val="00835A99"/>
    <w:rsid w:val="00841AC1"/>
    <w:rsid w:val="008442C5"/>
    <w:rsid w:val="00845BF9"/>
    <w:rsid w:val="008464F9"/>
    <w:rsid w:val="00853151"/>
    <w:rsid w:val="00853C18"/>
    <w:rsid w:val="00854743"/>
    <w:rsid w:val="00855EAA"/>
    <w:rsid w:val="00856F81"/>
    <w:rsid w:val="008570B4"/>
    <w:rsid w:val="0085746F"/>
    <w:rsid w:val="00862A22"/>
    <w:rsid w:val="00865863"/>
    <w:rsid w:val="00866A45"/>
    <w:rsid w:val="00870F89"/>
    <w:rsid w:val="00871A05"/>
    <w:rsid w:val="00871AA8"/>
    <w:rsid w:val="008751B2"/>
    <w:rsid w:val="008756F3"/>
    <w:rsid w:val="00877692"/>
    <w:rsid w:val="0088414C"/>
    <w:rsid w:val="00895BB5"/>
    <w:rsid w:val="008A06A2"/>
    <w:rsid w:val="008A31C2"/>
    <w:rsid w:val="008A358C"/>
    <w:rsid w:val="008A4FB2"/>
    <w:rsid w:val="008B3EB5"/>
    <w:rsid w:val="008C1A5E"/>
    <w:rsid w:val="008C3017"/>
    <w:rsid w:val="008C451A"/>
    <w:rsid w:val="008C46EB"/>
    <w:rsid w:val="008D0E5C"/>
    <w:rsid w:val="008D340E"/>
    <w:rsid w:val="008D4522"/>
    <w:rsid w:val="008D4A1D"/>
    <w:rsid w:val="008D5D2C"/>
    <w:rsid w:val="008D7371"/>
    <w:rsid w:val="008D7DF1"/>
    <w:rsid w:val="008E2056"/>
    <w:rsid w:val="008E5D1F"/>
    <w:rsid w:val="008E6852"/>
    <w:rsid w:val="008F4C63"/>
    <w:rsid w:val="00904A65"/>
    <w:rsid w:val="009056A0"/>
    <w:rsid w:val="009059A5"/>
    <w:rsid w:val="00905C67"/>
    <w:rsid w:val="00910579"/>
    <w:rsid w:val="0091691D"/>
    <w:rsid w:val="00932041"/>
    <w:rsid w:val="009347ED"/>
    <w:rsid w:val="00936536"/>
    <w:rsid w:val="00936A88"/>
    <w:rsid w:val="00937625"/>
    <w:rsid w:val="00945ED8"/>
    <w:rsid w:val="00960736"/>
    <w:rsid w:val="009648EC"/>
    <w:rsid w:val="00965460"/>
    <w:rsid w:val="009654FC"/>
    <w:rsid w:val="0097314B"/>
    <w:rsid w:val="00980A41"/>
    <w:rsid w:val="00982FF1"/>
    <w:rsid w:val="00983230"/>
    <w:rsid w:val="00983A3B"/>
    <w:rsid w:val="009874AF"/>
    <w:rsid w:val="009912A8"/>
    <w:rsid w:val="00994CD5"/>
    <w:rsid w:val="0099704E"/>
    <w:rsid w:val="00997726"/>
    <w:rsid w:val="009A047D"/>
    <w:rsid w:val="009A0658"/>
    <w:rsid w:val="009A1E11"/>
    <w:rsid w:val="009B10D7"/>
    <w:rsid w:val="009B2A44"/>
    <w:rsid w:val="009C1628"/>
    <w:rsid w:val="009C5282"/>
    <w:rsid w:val="009C5487"/>
    <w:rsid w:val="009D369D"/>
    <w:rsid w:val="009D375E"/>
    <w:rsid w:val="009E1702"/>
    <w:rsid w:val="009E18CD"/>
    <w:rsid w:val="009E4E90"/>
    <w:rsid w:val="009E61A0"/>
    <w:rsid w:val="009F2D79"/>
    <w:rsid w:val="009F61CE"/>
    <w:rsid w:val="009F7718"/>
    <w:rsid w:val="00A03670"/>
    <w:rsid w:val="00A15D00"/>
    <w:rsid w:val="00A16B31"/>
    <w:rsid w:val="00A21395"/>
    <w:rsid w:val="00A2664F"/>
    <w:rsid w:val="00A26E9E"/>
    <w:rsid w:val="00A3105A"/>
    <w:rsid w:val="00A3679C"/>
    <w:rsid w:val="00A40AC8"/>
    <w:rsid w:val="00A420E3"/>
    <w:rsid w:val="00A423AA"/>
    <w:rsid w:val="00A456C9"/>
    <w:rsid w:val="00A51D93"/>
    <w:rsid w:val="00A66FBD"/>
    <w:rsid w:val="00A67BAC"/>
    <w:rsid w:val="00A705B5"/>
    <w:rsid w:val="00A76460"/>
    <w:rsid w:val="00A7786D"/>
    <w:rsid w:val="00A80D14"/>
    <w:rsid w:val="00A850CD"/>
    <w:rsid w:val="00A87066"/>
    <w:rsid w:val="00A87158"/>
    <w:rsid w:val="00A90603"/>
    <w:rsid w:val="00A969DC"/>
    <w:rsid w:val="00A96ED2"/>
    <w:rsid w:val="00A9779C"/>
    <w:rsid w:val="00A977C5"/>
    <w:rsid w:val="00A9789B"/>
    <w:rsid w:val="00AA0959"/>
    <w:rsid w:val="00AA3E8C"/>
    <w:rsid w:val="00AB0239"/>
    <w:rsid w:val="00AB7698"/>
    <w:rsid w:val="00AC51FD"/>
    <w:rsid w:val="00AD04AE"/>
    <w:rsid w:val="00AD1655"/>
    <w:rsid w:val="00AD17AE"/>
    <w:rsid w:val="00AD1830"/>
    <w:rsid w:val="00AD46A6"/>
    <w:rsid w:val="00AD4F3F"/>
    <w:rsid w:val="00AD7AAE"/>
    <w:rsid w:val="00AE1DBE"/>
    <w:rsid w:val="00AE3A38"/>
    <w:rsid w:val="00AE65D1"/>
    <w:rsid w:val="00AE670F"/>
    <w:rsid w:val="00AE70AF"/>
    <w:rsid w:val="00AF1B6C"/>
    <w:rsid w:val="00AF3BD5"/>
    <w:rsid w:val="00B00F95"/>
    <w:rsid w:val="00B0114C"/>
    <w:rsid w:val="00B018B7"/>
    <w:rsid w:val="00B10AF6"/>
    <w:rsid w:val="00B12140"/>
    <w:rsid w:val="00B22478"/>
    <w:rsid w:val="00B22BC5"/>
    <w:rsid w:val="00B23409"/>
    <w:rsid w:val="00B24D70"/>
    <w:rsid w:val="00B30239"/>
    <w:rsid w:val="00B316BF"/>
    <w:rsid w:val="00B32ADC"/>
    <w:rsid w:val="00B3349A"/>
    <w:rsid w:val="00B33C50"/>
    <w:rsid w:val="00B35F42"/>
    <w:rsid w:val="00B542D9"/>
    <w:rsid w:val="00B57C41"/>
    <w:rsid w:val="00B6129E"/>
    <w:rsid w:val="00B63D69"/>
    <w:rsid w:val="00B64B11"/>
    <w:rsid w:val="00B725D3"/>
    <w:rsid w:val="00B8115C"/>
    <w:rsid w:val="00B8240D"/>
    <w:rsid w:val="00B82C5E"/>
    <w:rsid w:val="00B83538"/>
    <w:rsid w:val="00B837EE"/>
    <w:rsid w:val="00B866E4"/>
    <w:rsid w:val="00B91025"/>
    <w:rsid w:val="00B913D8"/>
    <w:rsid w:val="00B961A0"/>
    <w:rsid w:val="00BA0B72"/>
    <w:rsid w:val="00BA2CB7"/>
    <w:rsid w:val="00BC1DE3"/>
    <w:rsid w:val="00BC2DD4"/>
    <w:rsid w:val="00BC6FB1"/>
    <w:rsid w:val="00BD3870"/>
    <w:rsid w:val="00BE7580"/>
    <w:rsid w:val="00BF083C"/>
    <w:rsid w:val="00BF1657"/>
    <w:rsid w:val="00C02C83"/>
    <w:rsid w:val="00C030F6"/>
    <w:rsid w:val="00C04EAF"/>
    <w:rsid w:val="00C1188C"/>
    <w:rsid w:val="00C13237"/>
    <w:rsid w:val="00C14979"/>
    <w:rsid w:val="00C14CCA"/>
    <w:rsid w:val="00C15D67"/>
    <w:rsid w:val="00C17CE0"/>
    <w:rsid w:val="00C27062"/>
    <w:rsid w:val="00C35B16"/>
    <w:rsid w:val="00C46479"/>
    <w:rsid w:val="00C54B66"/>
    <w:rsid w:val="00C54CBD"/>
    <w:rsid w:val="00C54EC8"/>
    <w:rsid w:val="00C5658C"/>
    <w:rsid w:val="00C62477"/>
    <w:rsid w:val="00C62EE2"/>
    <w:rsid w:val="00C63F30"/>
    <w:rsid w:val="00C641D0"/>
    <w:rsid w:val="00C65190"/>
    <w:rsid w:val="00C668E2"/>
    <w:rsid w:val="00C66EFA"/>
    <w:rsid w:val="00C6778C"/>
    <w:rsid w:val="00C74E46"/>
    <w:rsid w:val="00C76C9A"/>
    <w:rsid w:val="00C82FC3"/>
    <w:rsid w:val="00C83081"/>
    <w:rsid w:val="00C8369B"/>
    <w:rsid w:val="00C85C0D"/>
    <w:rsid w:val="00C86D81"/>
    <w:rsid w:val="00C93D7F"/>
    <w:rsid w:val="00C95234"/>
    <w:rsid w:val="00C96C45"/>
    <w:rsid w:val="00CA66A3"/>
    <w:rsid w:val="00CA67FC"/>
    <w:rsid w:val="00CB24A7"/>
    <w:rsid w:val="00CB2CBE"/>
    <w:rsid w:val="00CB58A9"/>
    <w:rsid w:val="00CC04B6"/>
    <w:rsid w:val="00CC0B15"/>
    <w:rsid w:val="00CC34A8"/>
    <w:rsid w:val="00CC4582"/>
    <w:rsid w:val="00CD2CA8"/>
    <w:rsid w:val="00CE135E"/>
    <w:rsid w:val="00CE19D7"/>
    <w:rsid w:val="00CE311E"/>
    <w:rsid w:val="00CE4E0C"/>
    <w:rsid w:val="00CE6978"/>
    <w:rsid w:val="00CE7EAF"/>
    <w:rsid w:val="00CF0F40"/>
    <w:rsid w:val="00CF1C9B"/>
    <w:rsid w:val="00CF5C2C"/>
    <w:rsid w:val="00CF7B30"/>
    <w:rsid w:val="00D009D0"/>
    <w:rsid w:val="00D100A9"/>
    <w:rsid w:val="00D1128A"/>
    <w:rsid w:val="00D13ABC"/>
    <w:rsid w:val="00D161F7"/>
    <w:rsid w:val="00D16CEE"/>
    <w:rsid w:val="00D202DB"/>
    <w:rsid w:val="00D2073B"/>
    <w:rsid w:val="00D2788F"/>
    <w:rsid w:val="00D32ABD"/>
    <w:rsid w:val="00D35AC7"/>
    <w:rsid w:val="00D36C1D"/>
    <w:rsid w:val="00D40C83"/>
    <w:rsid w:val="00D44583"/>
    <w:rsid w:val="00D46B8C"/>
    <w:rsid w:val="00D47288"/>
    <w:rsid w:val="00D472AC"/>
    <w:rsid w:val="00D5092A"/>
    <w:rsid w:val="00D60C19"/>
    <w:rsid w:val="00D621E0"/>
    <w:rsid w:val="00D6783C"/>
    <w:rsid w:val="00D70D80"/>
    <w:rsid w:val="00D746FE"/>
    <w:rsid w:val="00D75C92"/>
    <w:rsid w:val="00D81C38"/>
    <w:rsid w:val="00D84CEE"/>
    <w:rsid w:val="00D8536E"/>
    <w:rsid w:val="00D90377"/>
    <w:rsid w:val="00DA03E8"/>
    <w:rsid w:val="00DA5421"/>
    <w:rsid w:val="00DA7E51"/>
    <w:rsid w:val="00DC0EBC"/>
    <w:rsid w:val="00DC1F87"/>
    <w:rsid w:val="00DC3EBC"/>
    <w:rsid w:val="00DC663A"/>
    <w:rsid w:val="00DC6D9A"/>
    <w:rsid w:val="00DD052F"/>
    <w:rsid w:val="00DD6D1A"/>
    <w:rsid w:val="00DE0B42"/>
    <w:rsid w:val="00DE132F"/>
    <w:rsid w:val="00DE187D"/>
    <w:rsid w:val="00DE6810"/>
    <w:rsid w:val="00DE6848"/>
    <w:rsid w:val="00DE7715"/>
    <w:rsid w:val="00DF2020"/>
    <w:rsid w:val="00DF2073"/>
    <w:rsid w:val="00DF225E"/>
    <w:rsid w:val="00E0079D"/>
    <w:rsid w:val="00E0439F"/>
    <w:rsid w:val="00E053CF"/>
    <w:rsid w:val="00E115D6"/>
    <w:rsid w:val="00E1393E"/>
    <w:rsid w:val="00E205DD"/>
    <w:rsid w:val="00E21111"/>
    <w:rsid w:val="00E23B50"/>
    <w:rsid w:val="00E2577C"/>
    <w:rsid w:val="00E30D40"/>
    <w:rsid w:val="00E31D90"/>
    <w:rsid w:val="00E33553"/>
    <w:rsid w:val="00E3431D"/>
    <w:rsid w:val="00E36D12"/>
    <w:rsid w:val="00E42C32"/>
    <w:rsid w:val="00E50571"/>
    <w:rsid w:val="00E576E1"/>
    <w:rsid w:val="00E57F78"/>
    <w:rsid w:val="00E602DA"/>
    <w:rsid w:val="00E653DB"/>
    <w:rsid w:val="00E726EB"/>
    <w:rsid w:val="00E84F5D"/>
    <w:rsid w:val="00E85B0F"/>
    <w:rsid w:val="00E8757A"/>
    <w:rsid w:val="00E97327"/>
    <w:rsid w:val="00EA0A29"/>
    <w:rsid w:val="00EA0E2A"/>
    <w:rsid w:val="00EA13C8"/>
    <w:rsid w:val="00EA2F76"/>
    <w:rsid w:val="00EA7E10"/>
    <w:rsid w:val="00EB12BD"/>
    <w:rsid w:val="00EB2899"/>
    <w:rsid w:val="00EB3905"/>
    <w:rsid w:val="00EB4018"/>
    <w:rsid w:val="00EB44EC"/>
    <w:rsid w:val="00EB608F"/>
    <w:rsid w:val="00EB777A"/>
    <w:rsid w:val="00EC06F0"/>
    <w:rsid w:val="00EC1ADE"/>
    <w:rsid w:val="00EC3B31"/>
    <w:rsid w:val="00EC6469"/>
    <w:rsid w:val="00EC7450"/>
    <w:rsid w:val="00EC7CCE"/>
    <w:rsid w:val="00ED1AE4"/>
    <w:rsid w:val="00ED6005"/>
    <w:rsid w:val="00EE1ED8"/>
    <w:rsid w:val="00EE223F"/>
    <w:rsid w:val="00EE4D80"/>
    <w:rsid w:val="00EE7EDB"/>
    <w:rsid w:val="00EF0A46"/>
    <w:rsid w:val="00EF4662"/>
    <w:rsid w:val="00EF4895"/>
    <w:rsid w:val="00EF5BD2"/>
    <w:rsid w:val="00EF6C6F"/>
    <w:rsid w:val="00EF7756"/>
    <w:rsid w:val="00F0243A"/>
    <w:rsid w:val="00F02EFA"/>
    <w:rsid w:val="00F06041"/>
    <w:rsid w:val="00F206CC"/>
    <w:rsid w:val="00F27EC8"/>
    <w:rsid w:val="00F33394"/>
    <w:rsid w:val="00F35596"/>
    <w:rsid w:val="00F35D8F"/>
    <w:rsid w:val="00F36074"/>
    <w:rsid w:val="00F4070D"/>
    <w:rsid w:val="00F4081D"/>
    <w:rsid w:val="00F44E8D"/>
    <w:rsid w:val="00F45803"/>
    <w:rsid w:val="00F45CA1"/>
    <w:rsid w:val="00F46C3F"/>
    <w:rsid w:val="00F477B3"/>
    <w:rsid w:val="00F5007E"/>
    <w:rsid w:val="00F53D97"/>
    <w:rsid w:val="00F60C09"/>
    <w:rsid w:val="00F60E80"/>
    <w:rsid w:val="00F66EA9"/>
    <w:rsid w:val="00F70B8B"/>
    <w:rsid w:val="00F70CA6"/>
    <w:rsid w:val="00F7409A"/>
    <w:rsid w:val="00F7414F"/>
    <w:rsid w:val="00F74B1A"/>
    <w:rsid w:val="00F7582F"/>
    <w:rsid w:val="00F761FE"/>
    <w:rsid w:val="00F778A3"/>
    <w:rsid w:val="00F807A4"/>
    <w:rsid w:val="00F80A2A"/>
    <w:rsid w:val="00F842BF"/>
    <w:rsid w:val="00F845C8"/>
    <w:rsid w:val="00F85C78"/>
    <w:rsid w:val="00F870C9"/>
    <w:rsid w:val="00FA4814"/>
    <w:rsid w:val="00FA7495"/>
    <w:rsid w:val="00FA7D2E"/>
    <w:rsid w:val="00FB368B"/>
    <w:rsid w:val="00FC1E40"/>
    <w:rsid w:val="00FC2B6A"/>
    <w:rsid w:val="00FC3F76"/>
    <w:rsid w:val="00FC44CA"/>
    <w:rsid w:val="00FC5386"/>
    <w:rsid w:val="00FC6C99"/>
    <w:rsid w:val="00FD24EC"/>
    <w:rsid w:val="00FD3E24"/>
    <w:rsid w:val="00FE0241"/>
    <w:rsid w:val="00FE0376"/>
    <w:rsid w:val="00FE215A"/>
    <w:rsid w:val="00FE4978"/>
    <w:rsid w:val="00FE57F9"/>
    <w:rsid w:val="00FF2212"/>
    <w:rsid w:val="00FF2C85"/>
    <w:rsid w:val="00FF45C7"/>
    <w:rsid w:val="00FF4A81"/>
    <w:rsid w:val="00FF5623"/>
    <w:rsid w:val="00FF65DE"/>
    <w:rsid w:val="00FF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25D8F"/>
  <w15:docId w15:val="{F4A0E833-1EF3-8046-A7A5-2B056D16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D4"/>
    <w:rPr>
      <w:rFonts w:ascii="CMU Serif Roman" w:hAnsi="CMU Serif Roman"/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85DD4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85DD4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85DD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85DD4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385DD4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5DD4"/>
    <w:pPr>
      <w:spacing w:before="2400"/>
      <w:ind w:firstLine="0"/>
      <w:contextualSpacing/>
      <w:jc w:val="center"/>
    </w:pPr>
    <w:rPr>
      <w:rFonts w:eastAsiaTheme="majorEastAsia" w:cstheme="majorBidi"/>
    </w:rPr>
  </w:style>
  <w:style w:type="character" w:customStyle="1" w:styleId="TitleChar">
    <w:name w:val="Title Char"/>
    <w:basedOn w:val="DefaultParagraphFont"/>
    <w:link w:val="Title"/>
    <w:uiPriority w:val="10"/>
    <w:rsid w:val="00385DD4"/>
    <w:rPr>
      <w:rFonts w:ascii="CMU Serif Roman" w:eastAsiaTheme="majorEastAsia" w:hAnsi="CMU Serif Roman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385DD4"/>
    <w:rPr>
      <w:rFonts w:ascii="CMU Serif Roman" w:eastAsiaTheme="majorEastAsia" w:hAnsi="CMU Serif Roman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D16CEE"/>
    <w:pPr>
      <w:spacing w:before="240" w:line="240" w:lineRule="auto"/>
      <w:ind w:firstLine="0"/>
      <w:contextualSpacing/>
    </w:pPr>
    <w:rPr>
      <w:lang w:val="en-IE"/>
    </w:rPr>
  </w:style>
  <w:style w:type="paragraph" w:customStyle="1" w:styleId="SourceCode">
    <w:name w:val="SourceCode"/>
    <w:basedOn w:val="Normal"/>
    <w:next w:val="Normal"/>
    <w:qFormat/>
    <w:rsid w:val="00163676"/>
    <w:pPr>
      <w:spacing w:after="240" w:line="240" w:lineRule="auto"/>
      <w:contextualSpacing/>
    </w:pPr>
    <w:rPr>
      <w:rFonts w:ascii="Monaco" w:hAnsi="Monaco"/>
    </w:rPr>
  </w:style>
  <w:style w:type="character" w:styleId="CommentReference">
    <w:name w:val="annotation reference"/>
    <w:basedOn w:val="DefaultParagraphFont"/>
    <w:uiPriority w:val="99"/>
    <w:semiHidden/>
    <w:unhideWhenUsed/>
    <w:rsid w:val="005378BE"/>
    <w:rPr>
      <w:sz w:val="16"/>
      <w:szCs w:val="16"/>
    </w:rPr>
  </w:style>
  <w:style w:type="paragraph" w:styleId="Revision">
    <w:name w:val="Revision"/>
    <w:hidden/>
    <w:uiPriority w:val="99"/>
    <w:semiHidden/>
    <w:rsid w:val="00327469"/>
    <w:pPr>
      <w:spacing w:line="240" w:lineRule="auto"/>
      <w:ind w:firstLine="0"/>
    </w:pPr>
    <w:rPr>
      <w:rFonts w:ascii="CMU Serif Roman" w:hAnsi="CMU Serif Roman"/>
      <w:kern w:val="24"/>
    </w:rPr>
  </w:style>
  <w:style w:type="character" w:styleId="Hyperlink">
    <w:name w:val="Hyperlink"/>
    <w:basedOn w:val="DefaultParagraphFont"/>
    <w:uiPriority w:val="99"/>
    <w:unhideWhenUsed/>
    <w:rsid w:val="00DD052F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8000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973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3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/Library/Group%20Containers/UBF8T346G9.Office/User%20Content.localized/Templates.localized/APA%206th%20edition%20template%20CMU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SYSTEMATIC REVIEW OF IRAP RESEARCH PRACTICES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AC117A-9485-3C43-97CF-07660E6B8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6th edition template CMU.dotx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IRAP literature has multiple indicators of poor replicability: 
A systematic review of research designs and practices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 articles using Implicit Relational Assessment Procedure contain invalid inferences and risk factors for poor replicability: A systematic review</dc:title>
  <dc:subject/>
  <dc:creator>Microsoft Office User</dc:creator>
  <cp:keywords/>
  <dc:description/>
  <cp:lastModifiedBy>Ian Hussey</cp:lastModifiedBy>
  <cp:revision>3</cp:revision>
  <dcterms:created xsi:type="dcterms:W3CDTF">2023-01-15T15:43:00Z</dcterms:created>
  <dcterms:modified xsi:type="dcterms:W3CDTF">2023-01-15T15:43:00Z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  <property fmtid="{D5CDD505-2E9C-101B-9397-08002B2CF9AE}" pid="3" name="ZOTERO_PREF_1">
    <vt:lpwstr>&lt;data data-version="3" zotero-version="5.0.76"&gt;&lt;session id="BirSvYva"/&gt;&lt;style id="http://www.zotero.org/styles/apa" locale="en-US" hasBibliography="1" bibliographyStyleHasBeenSet="0"/&gt;&lt;prefs&gt;&lt;pref name="fieldType" value="Field"/&gt;&lt;/prefs&gt;&lt;/data&gt;</vt:lpwstr>
  </property>
</Properties>
</file>